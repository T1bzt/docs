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4109F2" w:rsidRDefault="007E3FDB">
          <w:pPr>
            <w:pStyle w:val="Tartalomjegyzkcmsora"/>
            <w:rPr>
              <w:b/>
              <w:color w:val="auto"/>
              <w:lang w:val="en-US"/>
            </w:rPr>
          </w:pPr>
          <w:r w:rsidRPr="004109F2">
            <w:rPr>
              <w:b/>
              <w:color w:val="auto"/>
              <w:lang w:val="en-US"/>
            </w:rPr>
            <w:t>Content</w:t>
          </w:r>
        </w:p>
        <w:p w14:paraId="0BBD8F1C" w14:textId="77777777" w:rsidR="00DB0F9F" w:rsidRPr="004109F2" w:rsidRDefault="00DB0F9F">
          <w:pPr>
            <w:rPr>
              <w:lang w:val="en-US"/>
            </w:rPr>
          </w:pPr>
          <w:r w:rsidRPr="004109F2">
            <w:rPr>
              <w:lang w:val="en-US"/>
            </w:rPr>
            <w:fldChar w:fldCharType="begin"/>
          </w:r>
          <w:r w:rsidRPr="004109F2">
            <w:rPr>
              <w:lang w:val="en-US"/>
            </w:rPr>
            <w:instrText xml:space="preserve"> TOC \o "1-3" \h \z \u </w:instrText>
          </w:r>
          <w:r w:rsidRPr="004109F2">
            <w:rPr>
              <w:lang w:val="en-US"/>
            </w:rPr>
            <w:fldChar w:fldCharType="separate"/>
          </w:r>
          <w:r w:rsidR="002477D2">
            <w:rPr>
              <w:b/>
              <w:bCs/>
              <w:noProof/>
              <w:lang w:val="hu-HU"/>
            </w:rPr>
            <w:t>Nincsenek tartalomjegyzék-bejegyzések.</w:t>
          </w:r>
          <w:r w:rsidRPr="004109F2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4109F2" w:rsidRDefault="00DB0F9F" w:rsidP="00DB0F9F">
      <w:pPr>
        <w:rPr>
          <w:lang w:val="en-US"/>
        </w:rPr>
      </w:pPr>
    </w:p>
    <w:p w14:paraId="4D58EDDB" w14:textId="77777777" w:rsidR="00DB0F9F" w:rsidRPr="004109F2" w:rsidRDefault="00DB0F9F" w:rsidP="00DB0F9F">
      <w:pPr>
        <w:rPr>
          <w:lang w:val="en-US"/>
        </w:rPr>
        <w:sectPr w:rsidR="00DB0F9F" w:rsidRPr="004109F2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49039CAD" w14:textId="1CAD5829" w:rsidR="00BB77E4" w:rsidRDefault="00BB77E4" w:rsidP="002477D2">
      <w:pPr>
        <w:pStyle w:val="1Nadpis"/>
        <w:jc w:val="both"/>
        <w:rPr>
          <w:lang w:val="en-US"/>
        </w:rPr>
      </w:pPr>
      <w:r>
        <w:rPr>
          <w:lang w:val="en-US"/>
        </w:rPr>
        <w:lastRenderedPageBreak/>
        <w:t>Docker</w:t>
      </w:r>
    </w:p>
    <w:p w14:paraId="1CF5CC5A" w14:textId="77777777" w:rsidR="00BB77E4" w:rsidRPr="00BB77E4" w:rsidRDefault="00BB77E4" w:rsidP="00BB77E4">
      <w:pPr>
        <w:rPr>
          <w:lang w:val="en-US"/>
        </w:rPr>
      </w:pPr>
      <w:bookmarkStart w:id="0" w:name="_GoBack"/>
      <w:bookmarkEnd w:id="0"/>
    </w:p>
    <w:p w14:paraId="71B1E825" w14:textId="36224759" w:rsidR="001867B4" w:rsidRDefault="002477D2" w:rsidP="002477D2">
      <w:pPr>
        <w:pStyle w:val="1Nadpis"/>
        <w:jc w:val="both"/>
        <w:rPr>
          <w:lang w:val="en-US"/>
        </w:rPr>
      </w:pPr>
      <w:r>
        <w:rPr>
          <w:lang w:val="en-US"/>
        </w:rPr>
        <w:lastRenderedPageBreak/>
        <w:t>Swarm</w:t>
      </w:r>
    </w:p>
    <w:p w14:paraId="4911421E" w14:textId="6D2C2EF3" w:rsidR="002477D2" w:rsidRDefault="002477D2" w:rsidP="002477D2">
      <w:pPr>
        <w:pStyle w:val="Listaszerbekezds"/>
        <w:numPr>
          <w:ilvl w:val="0"/>
          <w:numId w:val="23"/>
        </w:numPr>
        <w:rPr>
          <w:lang w:val="en-US"/>
        </w:rPr>
      </w:pPr>
      <w:r>
        <w:rPr>
          <w:lang w:val="en-US"/>
        </w:rPr>
        <w:t>autolock encrypts sensitive data for security reasons such as raft logs on swarm managers and tls communication between swarm nodes</w:t>
      </w:r>
    </w:p>
    <w:p w14:paraId="5EE90BDB" w14:textId="4219AE4A" w:rsidR="00BC214A" w:rsidRDefault="00BC214A" w:rsidP="002477D2">
      <w:pPr>
        <w:pStyle w:val="Listaszerbekezds"/>
        <w:numPr>
          <w:ilvl w:val="0"/>
          <w:numId w:val="23"/>
        </w:numPr>
        <w:rPr>
          <w:lang w:val="en-US"/>
        </w:rPr>
      </w:pPr>
      <w:r>
        <w:rPr>
          <w:lang w:val="en-US"/>
        </w:rPr>
        <w:t>RAT consensus algorithm and Quorum (more than falf – not half)</w:t>
      </w:r>
    </w:p>
    <w:p w14:paraId="4A8F70FD" w14:textId="631153F7" w:rsidR="00BB77E4" w:rsidRDefault="00BB77E4" w:rsidP="002477D2">
      <w:pPr>
        <w:pStyle w:val="Listaszerbekezds"/>
        <w:numPr>
          <w:ilvl w:val="0"/>
          <w:numId w:val="23"/>
        </w:numPr>
        <w:rPr>
          <w:lang w:val="en-US"/>
        </w:rPr>
      </w:pPr>
      <w:r>
        <w:rPr>
          <w:lang w:val="en-US"/>
        </w:rPr>
        <w:t>Services</w:t>
      </w:r>
    </w:p>
    <w:p w14:paraId="07C9C82E" w14:textId="77777777" w:rsidR="00BB77E4" w:rsidRPr="00BB77E4" w:rsidRDefault="00BB77E4" w:rsidP="00BB77E4">
      <w:pPr>
        <w:rPr>
          <w:lang w:val="en-US"/>
        </w:rPr>
      </w:pPr>
    </w:p>
    <w:sectPr w:rsidR="00BB77E4" w:rsidRPr="00BB77E4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1CA52" w14:textId="77777777" w:rsidR="00266D67" w:rsidRDefault="00266D67" w:rsidP="00DB0F9F">
      <w:pPr>
        <w:spacing w:after="0" w:line="240" w:lineRule="auto"/>
      </w:pPr>
      <w:r>
        <w:separator/>
      </w:r>
    </w:p>
  </w:endnote>
  <w:endnote w:type="continuationSeparator" w:id="0">
    <w:p w14:paraId="4E4E32CB" w14:textId="77777777" w:rsidR="00266D67" w:rsidRDefault="00266D67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8039E6" w:rsidRDefault="008039E6">
        <w:pPr>
          <w:pStyle w:val="llb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22C76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097FB" w14:textId="77777777" w:rsidR="00266D67" w:rsidRDefault="00266D67" w:rsidP="00DB0F9F">
      <w:pPr>
        <w:spacing w:after="0" w:line="240" w:lineRule="auto"/>
      </w:pPr>
      <w:r>
        <w:separator/>
      </w:r>
    </w:p>
  </w:footnote>
  <w:footnote w:type="continuationSeparator" w:id="0">
    <w:p w14:paraId="44137EBF" w14:textId="77777777" w:rsidR="00266D67" w:rsidRDefault="00266D67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8039E6" w:rsidRDefault="008039E6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165699"/>
    <w:multiLevelType w:val="hybridMultilevel"/>
    <w:tmpl w:val="F168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75C99"/>
    <w:multiLevelType w:val="hybridMultilevel"/>
    <w:tmpl w:val="4880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34FD0"/>
    <w:multiLevelType w:val="hybridMultilevel"/>
    <w:tmpl w:val="2EB2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114E3"/>
    <w:multiLevelType w:val="hybridMultilevel"/>
    <w:tmpl w:val="1E82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C3D3E"/>
    <w:multiLevelType w:val="hybridMultilevel"/>
    <w:tmpl w:val="583E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74A"/>
    <w:multiLevelType w:val="hybridMultilevel"/>
    <w:tmpl w:val="7DDA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C7BB4"/>
    <w:multiLevelType w:val="hybridMultilevel"/>
    <w:tmpl w:val="157E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11DA4"/>
    <w:multiLevelType w:val="hybridMultilevel"/>
    <w:tmpl w:val="C2C2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1A20DB"/>
    <w:multiLevelType w:val="hybridMultilevel"/>
    <w:tmpl w:val="42EA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B36A5"/>
    <w:multiLevelType w:val="hybridMultilevel"/>
    <w:tmpl w:val="4030D4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172010"/>
    <w:multiLevelType w:val="hybridMultilevel"/>
    <w:tmpl w:val="9BE6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A749B"/>
    <w:multiLevelType w:val="hybridMultilevel"/>
    <w:tmpl w:val="4998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94188"/>
    <w:multiLevelType w:val="hybridMultilevel"/>
    <w:tmpl w:val="5D04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B7D34"/>
    <w:multiLevelType w:val="hybridMultilevel"/>
    <w:tmpl w:val="2604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50D65"/>
    <w:multiLevelType w:val="hybridMultilevel"/>
    <w:tmpl w:val="136C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0310D"/>
    <w:multiLevelType w:val="hybridMultilevel"/>
    <w:tmpl w:val="1952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543E6"/>
    <w:multiLevelType w:val="hybridMultilevel"/>
    <w:tmpl w:val="2B6C2E24"/>
    <w:lvl w:ilvl="0" w:tplc="05B433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E4664"/>
    <w:multiLevelType w:val="hybridMultilevel"/>
    <w:tmpl w:val="74A4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60B9C"/>
    <w:multiLevelType w:val="hybridMultilevel"/>
    <w:tmpl w:val="03AA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E7770"/>
    <w:multiLevelType w:val="hybridMultilevel"/>
    <w:tmpl w:val="CB7E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637EB3"/>
    <w:multiLevelType w:val="hybridMultilevel"/>
    <w:tmpl w:val="EE6E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6"/>
  </w:num>
  <w:num w:numId="6">
    <w:abstractNumId w:val="19"/>
  </w:num>
  <w:num w:numId="7">
    <w:abstractNumId w:val="18"/>
  </w:num>
  <w:num w:numId="8">
    <w:abstractNumId w:val="2"/>
  </w:num>
  <w:num w:numId="9">
    <w:abstractNumId w:val="4"/>
  </w:num>
  <w:num w:numId="10">
    <w:abstractNumId w:val="22"/>
  </w:num>
  <w:num w:numId="11">
    <w:abstractNumId w:val="7"/>
  </w:num>
  <w:num w:numId="12">
    <w:abstractNumId w:val="1"/>
  </w:num>
  <w:num w:numId="13">
    <w:abstractNumId w:val="5"/>
  </w:num>
  <w:num w:numId="14">
    <w:abstractNumId w:val="10"/>
  </w:num>
  <w:num w:numId="15">
    <w:abstractNumId w:val="21"/>
  </w:num>
  <w:num w:numId="16">
    <w:abstractNumId w:val="3"/>
  </w:num>
  <w:num w:numId="17">
    <w:abstractNumId w:val="17"/>
  </w:num>
  <w:num w:numId="18">
    <w:abstractNumId w:val="13"/>
  </w:num>
  <w:num w:numId="19">
    <w:abstractNumId w:val="8"/>
  </w:num>
  <w:num w:numId="20">
    <w:abstractNumId w:val="16"/>
  </w:num>
  <w:num w:numId="21">
    <w:abstractNumId w:val="14"/>
  </w:num>
  <w:num w:numId="22">
    <w:abstractNumId w:val="20"/>
  </w:num>
  <w:num w:numId="2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520"/>
    <w:rsid w:val="00007BEF"/>
    <w:rsid w:val="00010CD0"/>
    <w:rsid w:val="00013F5B"/>
    <w:rsid w:val="000205E5"/>
    <w:rsid w:val="00020D1C"/>
    <w:rsid w:val="000345FC"/>
    <w:rsid w:val="00054E4C"/>
    <w:rsid w:val="000561B9"/>
    <w:rsid w:val="000576BD"/>
    <w:rsid w:val="00063BEC"/>
    <w:rsid w:val="00077F00"/>
    <w:rsid w:val="00084EDD"/>
    <w:rsid w:val="000872F8"/>
    <w:rsid w:val="00095EF3"/>
    <w:rsid w:val="000A081A"/>
    <w:rsid w:val="000A1E6B"/>
    <w:rsid w:val="000A216E"/>
    <w:rsid w:val="000A2324"/>
    <w:rsid w:val="000A4631"/>
    <w:rsid w:val="000A4707"/>
    <w:rsid w:val="000B7F14"/>
    <w:rsid w:val="000D2113"/>
    <w:rsid w:val="00111444"/>
    <w:rsid w:val="00121832"/>
    <w:rsid w:val="001317A5"/>
    <w:rsid w:val="00132407"/>
    <w:rsid w:val="001408AD"/>
    <w:rsid w:val="0015321A"/>
    <w:rsid w:val="00155BC3"/>
    <w:rsid w:val="00162542"/>
    <w:rsid w:val="001717F7"/>
    <w:rsid w:val="001831AE"/>
    <w:rsid w:val="00184A5A"/>
    <w:rsid w:val="001867B4"/>
    <w:rsid w:val="001B08D2"/>
    <w:rsid w:val="001B4B57"/>
    <w:rsid w:val="001B668D"/>
    <w:rsid w:val="001C1C9E"/>
    <w:rsid w:val="001C2FCF"/>
    <w:rsid w:val="001D3477"/>
    <w:rsid w:val="001D4421"/>
    <w:rsid w:val="001E3214"/>
    <w:rsid w:val="001F49DA"/>
    <w:rsid w:val="001F79A8"/>
    <w:rsid w:val="00225AA6"/>
    <w:rsid w:val="0023772E"/>
    <w:rsid w:val="002477D2"/>
    <w:rsid w:val="00257AE2"/>
    <w:rsid w:val="00261C78"/>
    <w:rsid w:val="00266D67"/>
    <w:rsid w:val="00270640"/>
    <w:rsid w:val="002761D0"/>
    <w:rsid w:val="00281A87"/>
    <w:rsid w:val="00283B68"/>
    <w:rsid w:val="00286EDE"/>
    <w:rsid w:val="00291A99"/>
    <w:rsid w:val="0029509B"/>
    <w:rsid w:val="002A2924"/>
    <w:rsid w:val="002A5F83"/>
    <w:rsid w:val="002A61BD"/>
    <w:rsid w:val="002C5CE0"/>
    <w:rsid w:val="002E1AA1"/>
    <w:rsid w:val="002E7027"/>
    <w:rsid w:val="002F28F8"/>
    <w:rsid w:val="002F3714"/>
    <w:rsid w:val="002F7ACF"/>
    <w:rsid w:val="0030444E"/>
    <w:rsid w:val="00310643"/>
    <w:rsid w:val="0031088E"/>
    <w:rsid w:val="003109AC"/>
    <w:rsid w:val="00322C76"/>
    <w:rsid w:val="00327411"/>
    <w:rsid w:val="00327876"/>
    <w:rsid w:val="00332437"/>
    <w:rsid w:val="00333F8D"/>
    <w:rsid w:val="0035287C"/>
    <w:rsid w:val="00356E19"/>
    <w:rsid w:val="00357147"/>
    <w:rsid w:val="00360FEC"/>
    <w:rsid w:val="0036150B"/>
    <w:rsid w:val="00362275"/>
    <w:rsid w:val="00366542"/>
    <w:rsid w:val="00375A67"/>
    <w:rsid w:val="00392102"/>
    <w:rsid w:val="00392A14"/>
    <w:rsid w:val="00395737"/>
    <w:rsid w:val="003A0AA7"/>
    <w:rsid w:val="003B4B8E"/>
    <w:rsid w:val="003D50AD"/>
    <w:rsid w:val="003E13DF"/>
    <w:rsid w:val="003E6916"/>
    <w:rsid w:val="003F3086"/>
    <w:rsid w:val="003F45F4"/>
    <w:rsid w:val="004036C8"/>
    <w:rsid w:val="00403A15"/>
    <w:rsid w:val="00404BB3"/>
    <w:rsid w:val="004076DB"/>
    <w:rsid w:val="004109F2"/>
    <w:rsid w:val="00410E60"/>
    <w:rsid w:val="00425AEC"/>
    <w:rsid w:val="0044199D"/>
    <w:rsid w:val="0044799C"/>
    <w:rsid w:val="0045007E"/>
    <w:rsid w:val="00452D04"/>
    <w:rsid w:val="004606E6"/>
    <w:rsid w:val="00462E9D"/>
    <w:rsid w:val="00477739"/>
    <w:rsid w:val="00494150"/>
    <w:rsid w:val="004A5B1E"/>
    <w:rsid w:val="004A6C13"/>
    <w:rsid w:val="004A7C73"/>
    <w:rsid w:val="004E150A"/>
    <w:rsid w:val="004E7B04"/>
    <w:rsid w:val="004F6A2E"/>
    <w:rsid w:val="004F6BE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77081"/>
    <w:rsid w:val="005812F6"/>
    <w:rsid w:val="00597707"/>
    <w:rsid w:val="005A0CCF"/>
    <w:rsid w:val="005A2A3B"/>
    <w:rsid w:val="005C65B2"/>
    <w:rsid w:val="005C7438"/>
    <w:rsid w:val="005D28F2"/>
    <w:rsid w:val="005E4D30"/>
    <w:rsid w:val="005F2B06"/>
    <w:rsid w:val="005F37AA"/>
    <w:rsid w:val="006110AC"/>
    <w:rsid w:val="00613D72"/>
    <w:rsid w:val="00621A17"/>
    <w:rsid w:val="00624C7A"/>
    <w:rsid w:val="00663439"/>
    <w:rsid w:val="00666334"/>
    <w:rsid w:val="00671971"/>
    <w:rsid w:val="0067385A"/>
    <w:rsid w:val="00677380"/>
    <w:rsid w:val="00682F96"/>
    <w:rsid w:val="0069570B"/>
    <w:rsid w:val="0069647C"/>
    <w:rsid w:val="00697B7E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5D9A"/>
    <w:rsid w:val="006D640E"/>
    <w:rsid w:val="006E3F3C"/>
    <w:rsid w:val="006F205E"/>
    <w:rsid w:val="00702CD0"/>
    <w:rsid w:val="00703B0E"/>
    <w:rsid w:val="007073AA"/>
    <w:rsid w:val="00714F5B"/>
    <w:rsid w:val="007206AB"/>
    <w:rsid w:val="00722C7D"/>
    <w:rsid w:val="00727E4E"/>
    <w:rsid w:val="00730F96"/>
    <w:rsid w:val="0073123B"/>
    <w:rsid w:val="0073615F"/>
    <w:rsid w:val="0073795A"/>
    <w:rsid w:val="007613A2"/>
    <w:rsid w:val="00764113"/>
    <w:rsid w:val="00770925"/>
    <w:rsid w:val="007709D7"/>
    <w:rsid w:val="0077204C"/>
    <w:rsid w:val="0077530D"/>
    <w:rsid w:val="00797824"/>
    <w:rsid w:val="007B1F8D"/>
    <w:rsid w:val="007D1B52"/>
    <w:rsid w:val="007E0ADE"/>
    <w:rsid w:val="007E30D0"/>
    <w:rsid w:val="007E3FDB"/>
    <w:rsid w:val="007F1DA3"/>
    <w:rsid w:val="007F2BB8"/>
    <w:rsid w:val="007F3F50"/>
    <w:rsid w:val="00802A19"/>
    <w:rsid w:val="008039E6"/>
    <w:rsid w:val="00810883"/>
    <w:rsid w:val="00812232"/>
    <w:rsid w:val="00815DC5"/>
    <w:rsid w:val="0083193E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D3289"/>
    <w:rsid w:val="008D6841"/>
    <w:rsid w:val="008E123B"/>
    <w:rsid w:val="008E19F2"/>
    <w:rsid w:val="008E2CDC"/>
    <w:rsid w:val="008E2FB2"/>
    <w:rsid w:val="008E5B50"/>
    <w:rsid w:val="008F103D"/>
    <w:rsid w:val="008F1ED2"/>
    <w:rsid w:val="00903316"/>
    <w:rsid w:val="0090631B"/>
    <w:rsid w:val="00910AE0"/>
    <w:rsid w:val="00924515"/>
    <w:rsid w:val="00927F71"/>
    <w:rsid w:val="0093105A"/>
    <w:rsid w:val="0093153A"/>
    <w:rsid w:val="009360A2"/>
    <w:rsid w:val="00936723"/>
    <w:rsid w:val="00941801"/>
    <w:rsid w:val="0094524C"/>
    <w:rsid w:val="0094705F"/>
    <w:rsid w:val="009505DB"/>
    <w:rsid w:val="0096754D"/>
    <w:rsid w:val="0097005B"/>
    <w:rsid w:val="00971BA6"/>
    <w:rsid w:val="00980C3D"/>
    <w:rsid w:val="009B5858"/>
    <w:rsid w:val="009C20DF"/>
    <w:rsid w:val="009C2AC1"/>
    <w:rsid w:val="009C79BA"/>
    <w:rsid w:val="009D01DD"/>
    <w:rsid w:val="009E2CD9"/>
    <w:rsid w:val="009F02B8"/>
    <w:rsid w:val="009F7667"/>
    <w:rsid w:val="00A14CD1"/>
    <w:rsid w:val="00A20900"/>
    <w:rsid w:val="00A3061D"/>
    <w:rsid w:val="00A350C3"/>
    <w:rsid w:val="00A400C4"/>
    <w:rsid w:val="00A46DE6"/>
    <w:rsid w:val="00A47984"/>
    <w:rsid w:val="00A56799"/>
    <w:rsid w:val="00A665B0"/>
    <w:rsid w:val="00A76F42"/>
    <w:rsid w:val="00A829D8"/>
    <w:rsid w:val="00A83075"/>
    <w:rsid w:val="00A83B1F"/>
    <w:rsid w:val="00A87772"/>
    <w:rsid w:val="00A90107"/>
    <w:rsid w:val="00AA7E7B"/>
    <w:rsid w:val="00AB4BC5"/>
    <w:rsid w:val="00AC4428"/>
    <w:rsid w:val="00AD1DD3"/>
    <w:rsid w:val="00AD65DC"/>
    <w:rsid w:val="00B03492"/>
    <w:rsid w:val="00B102B8"/>
    <w:rsid w:val="00B10708"/>
    <w:rsid w:val="00B122B1"/>
    <w:rsid w:val="00B126BC"/>
    <w:rsid w:val="00B128F5"/>
    <w:rsid w:val="00B13F89"/>
    <w:rsid w:val="00B1550A"/>
    <w:rsid w:val="00B22DBB"/>
    <w:rsid w:val="00B27AE2"/>
    <w:rsid w:val="00B45252"/>
    <w:rsid w:val="00B51772"/>
    <w:rsid w:val="00B67D21"/>
    <w:rsid w:val="00B70FAF"/>
    <w:rsid w:val="00B71356"/>
    <w:rsid w:val="00B751A7"/>
    <w:rsid w:val="00B76FE2"/>
    <w:rsid w:val="00B86A00"/>
    <w:rsid w:val="00B87236"/>
    <w:rsid w:val="00B91A0E"/>
    <w:rsid w:val="00B9219E"/>
    <w:rsid w:val="00B97786"/>
    <w:rsid w:val="00BB77E4"/>
    <w:rsid w:val="00BC214A"/>
    <w:rsid w:val="00BD6100"/>
    <w:rsid w:val="00BF0896"/>
    <w:rsid w:val="00BF1808"/>
    <w:rsid w:val="00BF29AE"/>
    <w:rsid w:val="00C0689A"/>
    <w:rsid w:val="00C26318"/>
    <w:rsid w:val="00C27413"/>
    <w:rsid w:val="00C277C6"/>
    <w:rsid w:val="00C37CFA"/>
    <w:rsid w:val="00C446A1"/>
    <w:rsid w:val="00C543F3"/>
    <w:rsid w:val="00C7274A"/>
    <w:rsid w:val="00C745E5"/>
    <w:rsid w:val="00C94BC5"/>
    <w:rsid w:val="00CA50E7"/>
    <w:rsid w:val="00CA6EF0"/>
    <w:rsid w:val="00CC26D4"/>
    <w:rsid w:val="00CC64A4"/>
    <w:rsid w:val="00CC6DA4"/>
    <w:rsid w:val="00CD0FD7"/>
    <w:rsid w:val="00CE6176"/>
    <w:rsid w:val="00CE783C"/>
    <w:rsid w:val="00CF4E8E"/>
    <w:rsid w:val="00CF78B1"/>
    <w:rsid w:val="00D014F2"/>
    <w:rsid w:val="00D15E72"/>
    <w:rsid w:val="00D31A9E"/>
    <w:rsid w:val="00D341CE"/>
    <w:rsid w:val="00D56F46"/>
    <w:rsid w:val="00D62E01"/>
    <w:rsid w:val="00D7231B"/>
    <w:rsid w:val="00D72AA4"/>
    <w:rsid w:val="00D72F26"/>
    <w:rsid w:val="00D7431B"/>
    <w:rsid w:val="00D90BFE"/>
    <w:rsid w:val="00DB0F9F"/>
    <w:rsid w:val="00DB19F5"/>
    <w:rsid w:val="00DB2BCB"/>
    <w:rsid w:val="00DC6644"/>
    <w:rsid w:val="00DD0F7E"/>
    <w:rsid w:val="00DE1E37"/>
    <w:rsid w:val="00E15173"/>
    <w:rsid w:val="00E16E36"/>
    <w:rsid w:val="00E20165"/>
    <w:rsid w:val="00E24D75"/>
    <w:rsid w:val="00E267CE"/>
    <w:rsid w:val="00E40380"/>
    <w:rsid w:val="00E4089E"/>
    <w:rsid w:val="00E603DC"/>
    <w:rsid w:val="00E84E48"/>
    <w:rsid w:val="00E86704"/>
    <w:rsid w:val="00EC3DFD"/>
    <w:rsid w:val="00EC426E"/>
    <w:rsid w:val="00ED2A43"/>
    <w:rsid w:val="00EE0FB0"/>
    <w:rsid w:val="00EE36DC"/>
    <w:rsid w:val="00F12F6C"/>
    <w:rsid w:val="00F178F8"/>
    <w:rsid w:val="00F3471B"/>
    <w:rsid w:val="00F36312"/>
    <w:rsid w:val="00F378E2"/>
    <w:rsid w:val="00F54EEC"/>
    <w:rsid w:val="00F833E5"/>
    <w:rsid w:val="00F9186A"/>
    <w:rsid w:val="00FA7D6B"/>
    <w:rsid w:val="00FC4D2F"/>
    <w:rsid w:val="00FD41FB"/>
    <w:rsid w:val="00FE0A25"/>
    <w:rsid w:val="00FE4716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30D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Cmsor2"/>
    <w:next w:val="Norm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Cmsor1"/>
    <w:next w:val="Norm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Cmsor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Cmsor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Cmsor3"/>
    <w:next w:val="Norm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Cmsor4Char">
    <w:name w:val="Címsor 4 Char"/>
    <w:basedOn w:val="Bekezdsalapbettpusa"/>
    <w:link w:val="Cmsor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Cmsor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Cmsor4"/>
    <w:next w:val="Norm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Rcsostblzat">
    <w:name w:val="Table Grid"/>
    <w:basedOn w:val="Normltblzat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Cmsor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J1">
    <w:name w:val="toc 1"/>
    <w:basedOn w:val="Norml"/>
    <w:next w:val="Norm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0F9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B0F9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B0F9F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0F9F"/>
  </w:style>
  <w:style w:type="paragraph" w:styleId="llb">
    <w:name w:val="footer"/>
    <w:basedOn w:val="Norml"/>
    <w:link w:val="llb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0F9F"/>
  </w:style>
  <w:style w:type="paragraph" w:styleId="Kpalrs">
    <w:name w:val="caption"/>
    <w:basedOn w:val="Norml"/>
    <w:next w:val="Norm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1F79A8"/>
    <w:pPr>
      <w:spacing w:after="0"/>
    </w:pPr>
  </w:style>
  <w:style w:type="character" w:customStyle="1" w:styleId="st">
    <w:name w:val="st"/>
    <w:basedOn w:val="Bekezdsalapbettpusa"/>
    <w:rsid w:val="000345FC"/>
  </w:style>
  <w:style w:type="paragraph" w:styleId="Irodalomjegyzk">
    <w:name w:val="Bibliography"/>
    <w:basedOn w:val="Norml"/>
    <w:next w:val="Norml"/>
    <w:uiPriority w:val="37"/>
    <w:unhideWhenUsed/>
    <w:rsid w:val="0030444E"/>
  </w:style>
  <w:style w:type="paragraph" w:customStyle="1" w:styleId="ZoznamLiteratury">
    <w:name w:val="Zoznam Literatury"/>
    <w:basedOn w:val="Norm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Web">
    <w:name w:val="Normal (Web)"/>
    <w:basedOn w:val="Norm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Jegyzethivatkozs">
    <w:name w:val="annotation reference"/>
    <w:basedOn w:val="Bekezdsalapbettpusa"/>
    <w:semiHidden/>
    <w:unhideWhenUsed/>
    <w:rsid w:val="005D28F2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D28F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D28F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D28F2"/>
    <w:rPr>
      <w:b/>
      <w:bCs/>
      <w:sz w:val="20"/>
      <w:szCs w:val="20"/>
    </w:rPr>
  </w:style>
  <w:style w:type="character" w:styleId="Kiemels">
    <w:name w:val="Emphasis"/>
    <w:basedOn w:val="Bekezdsalapbettpusa"/>
    <w:uiPriority w:val="20"/>
    <w:qFormat/>
    <w:rsid w:val="007F1DA3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77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0C01CFF8-B0CC-45AD-87F3-72FFDD57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4950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10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3" baseType="lpstr">
      <vt:lpstr/>
      <vt:lpstr/>
      <vt:lpstr>Introduction</vt:lpstr>
      <vt:lpstr>    Virtualization vs Containerization</vt:lpstr>
      <vt:lpstr>Dockerfile</vt:lpstr>
      <vt:lpstr>    Creating a Docker Image			</vt:lpstr>
      <vt:lpstr>Docker commands</vt:lpstr>
      <vt:lpstr>    </vt:lpstr>
      <vt:lpstr>Docker compose – communication between the containers.</vt:lpstr>
      <vt:lpstr>    docker-compose.yml</vt:lpstr>
      <vt:lpstr>    docker compose commands</vt:lpstr>
      <vt:lpstr>Deployment of docker application</vt:lpstr>
      <vt:lpstr>    Docker volumes</vt:lpstr>
      <vt:lpstr>Using Docker behind the proxy</vt:lpstr>
      <vt:lpstr>Docker on AWS</vt:lpstr>
      <vt:lpstr>    ECS</vt:lpstr>
      <vt:lpstr>        ECS – Task definition</vt:lpstr>
      <vt:lpstr>        ECS with Load Balancer and dynamic port forwarding /</vt:lpstr>
      <vt:lpstr>    Fargate</vt:lpstr>
      <vt:lpstr>    Elastic Beanstalk</vt:lpstr>
      <vt:lpstr>        Dockerrun.aws.json </vt:lpstr>
      <vt:lpstr/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89</cp:revision>
  <cp:lastPrinted>2014-03-17T12:58:00Z</cp:lastPrinted>
  <dcterms:created xsi:type="dcterms:W3CDTF">2019-01-07T11:52:00Z</dcterms:created>
  <dcterms:modified xsi:type="dcterms:W3CDTF">2021-08-14T17:44:00Z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