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11183894" w14:textId="77777777" w:rsidR="00256E69"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79855363" w:history="1">
            <w:r w:rsidR="00256E69" w:rsidRPr="003E2215">
              <w:rPr>
                <w:rStyle w:val="Hiperhivatkozs"/>
                <w:noProof/>
              </w:rPr>
              <w:t>1.</w:t>
            </w:r>
            <w:r w:rsidR="00256E69">
              <w:rPr>
                <w:rFonts w:eastAsiaTheme="minorEastAsia"/>
                <w:noProof/>
                <w:lang w:val="en-US"/>
              </w:rPr>
              <w:tab/>
            </w:r>
            <w:r w:rsidR="00256E69" w:rsidRPr="003E2215">
              <w:rPr>
                <w:rStyle w:val="Hiperhivatkozs"/>
                <w:noProof/>
              </w:rPr>
              <w:t>Docker community edition configuration</w:t>
            </w:r>
            <w:r w:rsidR="00256E69">
              <w:rPr>
                <w:noProof/>
                <w:webHidden/>
              </w:rPr>
              <w:tab/>
            </w:r>
            <w:r w:rsidR="00256E69">
              <w:rPr>
                <w:noProof/>
                <w:webHidden/>
              </w:rPr>
              <w:fldChar w:fldCharType="begin"/>
            </w:r>
            <w:r w:rsidR="00256E69">
              <w:rPr>
                <w:noProof/>
                <w:webHidden/>
              </w:rPr>
              <w:instrText xml:space="preserve"> PAGEREF _Toc79855363 \h </w:instrText>
            </w:r>
            <w:r w:rsidR="00256E69">
              <w:rPr>
                <w:noProof/>
                <w:webHidden/>
              </w:rPr>
            </w:r>
            <w:r w:rsidR="00256E69">
              <w:rPr>
                <w:noProof/>
                <w:webHidden/>
              </w:rPr>
              <w:fldChar w:fldCharType="separate"/>
            </w:r>
            <w:r w:rsidR="00256E69">
              <w:rPr>
                <w:noProof/>
                <w:webHidden/>
              </w:rPr>
              <w:t>2</w:t>
            </w:r>
            <w:r w:rsidR="00256E69">
              <w:rPr>
                <w:noProof/>
                <w:webHidden/>
              </w:rPr>
              <w:fldChar w:fldCharType="end"/>
            </w:r>
          </w:hyperlink>
        </w:p>
        <w:p w14:paraId="693F4441" w14:textId="77777777" w:rsidR="00256E69" w:rsidRDefault="00C6444D">
          <w:pPr>
            <w:pStyle w:val="TJ2"/>
            <w:tabs>
              <w:tab w:val="left" w:pos="660"/>
              <w:tab w:val="right" w:leader="dot" w:pos="8777"/>
            </w:tabs>
            <w:rPr>
              <w:rFonts w:eastAsiaTheme="minorEastAsia"/>
              <w:noProof/>
              <w:lang w:val="en-US"/>
            </w:rPr>
          </w:pPr>
          <w:hyperlink w:anchor="_Toc79855364" w:history="1">
            <w:r w:rsidR="00256E69" w:rsidRPr="003E2215">
              <w:rPr>
                <w:rStyle w:val="Hiperhivatkozs"/>
                <w:noProof/>
                <w14:scene3d>
                  <w14:camera w14:prst="orthographicFront"/>
                  <w14:lightRig w14:rig="threePt" w14:dir="t">
                    <w14:rot w14:lat="0" w14:lon="0" w14:rev="0"/>
                  </w14:lightRig>
                </w14:scene3d>
              </w:rPr>
              <w:t>1.</w:t>
            </w:r>
            <w:r w:rsidR="00256E69">
              <w:rPr>
                <w:rFonts w:eastAsiaTheme="minorEastAsia"/>
                <w:noProof/>
                <w:lang w:val="en-US"/>
              </w:rPr>
              <w:tab/>
            </w:r>
            <w:r w:rsidR="00256E69" w:rsidRPr="003E2215">
              <w:rPr>
                <w:rStyle w:val="Hiperhivatkozs"/>
                <w:noProof/>
              </w:rPr>
              <w:t>Storage driver</w:t>
            </w:r>
            <w:r w:rsidR="00256E69">
              <w:rPr>
                <w:noProof/>
                <w:webHidden/>
              </w:rPr>
              <w:tab/>
            </w:r>
            <w:r w:rsidR="00256E69">
              <w:rPr>
                <w:noProof/>
                <w:webHidden/>
              </w:rPr>
              <w:fldChar w:fldCharType="begin"/>
            </w:r>
            <w:r w:rsidR="00256E69">
              <w:rPr>
                <w:noProof/>
                <w:webHidden/>
              </w:rPr>
              <w:instrText xml:space="preserve"> PAGEREF _Toc79855364 \h </w:instrText>
            </w:r>
            <w:r w:rsidR="00256E69">
              <w:rPr>
                <w:noProof/>
                <w:webHidden/>
              </w:rPr>
            </w:r>
            <w:r w:rsidR="00256E69">
              <w:rPr>
                <w:noProof/>
                <w:webHidden/>
              </w:rPr>
              <w:fldChar w:fldCharType="separate"/>
            </w:r>
            <w:r w:rsidR="00256E69">
              <w:rPr>
                <w:noProof/>
                <w:webHidden/>
              </w:rPr>
              <w:t>2</w:t>
            </w:r>
            <w:r w:rsidR="00256E69">
              <w:rPr>
                <w:noProof/>
                <w:webHidden/>
              </w:rPr>
              <w:fldChar w:fldCharType="end"/>
            </w:r>
          </w:hyperlink>
        </w:p>
        <w:p w14:paraId="3B2A5E2F" w14:textId="77777777" w:rsidR="00256E69" w:rsidRDefault="00C6444D">
          <w:pPr>
            <w:pStyle w:val="TJ2"/>
            <w:tabs>
              <w:tab w:val="left" w:pos="660"/>
              <w:tab w:val="right" w:leader="dot" w:pos="8777"/>
            </w:tabs>
            <w:rPr>
              <w:rFonts w:eastAsiaTheme="minorEastAsia"/>
              <w:noProof/>
              <w:lang w:val="en-US"/>
            </w:rPr>
          </w:pPr>
          <w:hyperlink w:anchor="_Toc79855365" w:history="1">
            <w:r w:rsidR="00256E69" w:rsidRPr="003E2215">
              <w:rPr>
                <w:rStyle w:val="Hiperhivatkozs"/>
                <w:noProof/>
                <w14:scene3d>
                  <w14:camera w14:prst="orthographicFront"/>
                  <w14:lightRig w14:rig="threePt" w14:dir="t">
                    <w14:rot w14:lat="0" w14:lon="0" w14:rev="0"/>
                  </w14:lightRig>
                </w14:scene3d>
              </w:rPr>
              <w:t>2.</w:t>
            </w:r>
            <w:r w:rsidR="00256E69">
              <w:rPr>
                <w:rFonts w:eastAsiaTheme="minorEastAsia"/>
                <w:noProof/>
                <w:lang w:val="en-US"/>
              </w:rPr>
              <w:tab/>
            </w:r>
            <w:r w:rsidR="00256E69" w:rsidRPr="003E2215">
              <w:rPr>
                <w:rStyle w:val="Hiperhivatkozs"/>
                <w:noProof/>
              </w:rPr>
              <w:t>Docker run</w:t>
            </w:r>
            <w:r w:rsidR="00256E69">
              <w:rPr>
                <w:noProof/>
                <w:webHidden/>
              </w:rPr>
              <w:tab/>
            </w:r>
            <w:r w:rsidR="00256E69">
              <w:rPr>
                <w:noProof/>
                <w:webHidden/>
              </w:rPr>
              <w:fldChar w:fldCharType="begin"/>
            </w:r>
            <w:r w:rsidR="00256E69">
              <w:rPr>
                <w:noProof/>
                <w:webHidden/>
              </w:rPr>
              <w:instrText xml:space="preserve"> PAGEREF _Toc79855365 \h </w:instrText>
            </w:r>
            <w:r w:rsidR="00256E69">
              <w:rPr>
                <w:noProof/>
                <w:webHidden/>
              </w:rPr>
            </w:r>
            <w:r w:rsidR="00256E69">
              <w:rPr>
                <w:noProof/>
                <w:webHidden/>
              </w:rPr>
              <w:fldChar w:fldCharType="separate"/>
            </w:r>
            <w:r w:rsidR="00256E69">
              <w:rPr>
                <w:noProof/>
                <w:webHidden/>
              </w:rPr>
              <w:t>2</w:t>
            </w:r>
            <w:r w:rsidR="00256E69">
              <w:rPr>
                <w:noProof/>
                <w:webHidden/>
              </w:rPr>
              <w:fldChar w:fldCharType="end"/>
            </w:r>
          </w:hyperlink>
        </w:p>
        <w:p w14:paraId="636C127B" w14:textId="77777777" w:rsidR="00256E69" w:rsidRDefault="00C6444D">
          <w:pPr>
            <w:pStyle w:val="TJ2"/>
            <w:tabs>
              <w:tab w:val="left" w:pos="660"/>
              <w:tab w:val="right" w:leader="dot" w:pos="8777"/>
            </w:tabs>
            <w:rPr>
              <w:rFonts w:eastAsiaTheme="minorEastAsia"/>
              <w:noProof/>
              <w:lang w:val="en-US"/>
            </w:rPr>
          </w:pPr>
          <w:hyperlink w:anchor="_Toc79855366" w:history="1">
            <w:r w:rsidR="00256E69" w:rsidRPr="003E2215">
              <w:rPr>
                <w:rStyle w:val="Hiperhivatkozs"/>
                <w:noProof/>
                <w14:scene3d>
                  <w14:camera w14:prst="orthographicFront"/>
                  <w14:lightRig w14:rig="threePt" w14:dir="t">
                    <w14:rot w14:lat="0" w14:lon="0" w14:rev="0"/>
                  </w14:lightRig>
                </w14:scene3d>
              </w:rPr>
              <w:t>3.</w:t>
            </w:r>
            <w:r w:rsidR="00256E69">
              <w:rPr>
                <w:rFonts w:eastAsiaTheme="minorEastAsia"/>
                <w:noProof/>
                <w:lang w:val="en-US"/>
              </w:rPr>
              <w:tab/>
            </w:r>
            <w:r w:rsidR="00256E69" w:rsidRPr="003E2215">
              <w:rPr>
                <w:rStyle w:val="Hiperhivatkozs"/>
                <w:noProof/>
              </w:rPr>
              <w:t>Docker other commands</w:t>
            </w:r>
            <w:r w:rsidR="00256E69">
              <w:rPr>
                <w:noProof/>
                <w:webHidden/>
              </w:rPr>
              <w:tab/>
            </w:r>
            <w:r w:rsidR="00256E69">
              <w:rPr>
                <w:noProof/>
                <w:webHidden/>
              </w:rPr>
              <w:fldChar w:fldCharType="begin"/>
            </w:r>
            <w:r w:rsidR="00256E69">
              <w:rPr>
                <w:noProof/>
                <w:webHidden/>
              </w:rPr>
              <w:instrText xml:space="preserve"> PAGEREF _Toc79855366 \h </w:instrText>
            </w:r>
            <w:r w:rsidR="00256E69">
              <w:rPr>
                <w:noProof/>
                <w:webHidden/>
              </w:rPr>
            </w:r>
            <w:r w:rsidR="00256E69">
              <w:rPr>
                <w:noProof/>
                <w:webHidden/>
              </w:rPr>
              <w:fldChar w:fldCharType="separate"/>
            </w:r>
            <w:r w:rsidR="00256E69">
              <w:rPr>
                <w:noProof/>
                <w:webHidden/>
              </w:rPr>
              <w:t>3</w:t>
            </w:r>
            <w:r w:rsidR="00256E69">
              <w:rPr>
                <w:noProof/>
                <w:webHidden/>
              </w:rPr>
              <w:fldChar w:fldCharType="end"/>
            </w:r>
          </w:hyperlink>
        </w:p>
        <w:p w14:paraId="440DD79E" w14:textId="77777777" w:rsidR="00256E69" w:rsidRDefault="00C6444D">
          <w:pPr>
            <w:pStyle w:val="TJ2"/>
            <w:tabs>
              <w:tab w:val="left" w:pos="660"/>
              <w:tab w:val="right" w:leader="dot" w:pos="8777"/>
            </w:tabs>
            <w:rPr>
              <w:rFonts w:eastAsiaTheme="minorEastAsia"/>
              <w:noProof/>
              <w:lang w:val="en-US"/>
            </w:rPr>
          </w:pPr>
          <w:hyperlink w:anchor="_Toc79855367" w:history="1">
            <w:r w:rsidR="00256E69" w:rsidRPr="003E2215">
              <w:rPr>
                <w:rStyle w:val="Hiperhivatkozs"/>
                <w:noProof/>
                <w14:scene3d>
                  <w14:camera w14:prst="orthographicFront"/>
                  <w14:lightRig w14:rig="threePt" w14:dir="t">
                    <w14:rot w14:lat="0" w14:lon="0" w14:rev="0"/>
                  </w14:lightRig>
                </w14:scene3d>
              </w:rPr>
              <w:t>4.</w:t>
            </w:r>
            <w:r w:rsidR="00256E69">
              <w:rPr>
                <w:rFonts w:eastAsiaTheme="minorEastAsia"/>
                <w:noProof/>
                <w:lang w:val="en-US"/>
              </w:rPr>
              <w:tab/>
            </w:r>
            <w:r w:rsidR="00256E69" w:rsidRPr="003E2215">
              <w:rPr>
                <w:rStyle w:val="Hiperhivatkozs"/>
                <w:noProof/>
              </w:rPr>
              <w:t>Logging drivers</w:t>
            </w:r>
            <w:r w:rsidR="00256E69">
              <w:rPr>
                <w:noProof/>
                <w:webHidden/>
              </w:rPr>
              <w:tab/>
            </w:r>
            <w:r w:rsidR="00256E69">
              <w:rPr>
                <w:noProof/>
                <w:webHidden/>
              </w:rPr>
              <w:fldChar w:fldCharType="begin"/>
            </w:r>
            <w:r w:rsidR="00256E69">
              <w:rPr>
                <w:noProof/>
                <w:webHidden/>
              </w:rPr>
              <w:instrText xml:space="preserve"> PAGEREF _Toc79855367 \h </w:instrText>
            </w:r>
            <w:r w:rsidR="00256E69">
              <w:rPr>
                <w:noProof/>
                <w:webHidden/>
              </w:rPr>
            </w:r>
            <w:r w:rsidR="00256E69">
              <w:rPr>
                <w:noProof/>
                <w:webHidden/>
              </w:rPr>
              <w:fldChar w:fldCharType="separate"/>
            </w:r>
            <w:r w:rsidR="00256E69">
              <w:rPr>
                <w:noProof/>
                <w:webHidden/>
              </w:rPr>
              <w:t>3</w:t>
            </w:r>
            <w:r w:rsidR="00256E69">
              <w:rPr>
                <w:noProof/>
                <w:webHidden/>
              </w:rPr>
              <w:fldChar w:fldCharType="end"/>
            </w:r>
          </w:hyperlink>
        </w:p>
        <w:p w14:paraId="6215A78E" w14:textId="77777777" w:rsidR="00256E69" w:rsidRDefault="00C6444D">
          <w:pPr>
            <w:pStyle w:val="TJ2"/>
            <w:tabs>
              <w:tab w:val="left" w:pos="660"/>
              <w:tab w:val="right" w:leader="dot" w:pos="8777"/>
            </w:tabs>
            <w:rPr>
              <w:rFonts w:eastAsiaTheme="minorEastAsia"/>
              <w:noProof/>
              <w:lang w:val="en-US"/>
            </w:rPr>
          </w:pPr>
          <w:hyperlink w:anchor="_Toc79855368" w:history="1">
            <w:r w:rsidR="00256E69" w:rsidRPr="003E2215">
              <w:rPr>
                <w:rStyle w:val="Hiperhivatkozs"/>
                <w:noProof/>
                <w14:scene3d>
                  <w14:camera w14:prst="orthographicFront"/>
                  <w14:lightRig w14:rig="threePt" w14:dir="t">
                    <w14:rot w14:lat="0" w14:lon="0" w14:rev="0"/>
                  </w14:lightRig>
                </w14:scene3d>
              </w:rPr>
              <w:t>5.</w:t>
            </w:r>
            <w:r w:rsidR="00256E69">
              <w:rPr>
                <w:rFonts w:eastAsiaTheme="minorEastAsia"/>
                <w:noProof/>
                <w:lang w:val="en-US"/>
              </w:rPr>
              <w:tab/>
            </w:r>
            <w:r w:rsidR="00256E69" w:rsidRPr="003E2215">
              <w:rPr>
                <w:rStyle w:val="Hiperhivatkozs"/>
                <w:noProof/>
              </w:rPr>
              <w:t>Docker Swarm</w:t>
            </w:r>
            <w:r w:rsidR="00256E69">
              <w:rPr>
                <w:noProof/>
                <w:webHidden/>
              </w:rPr>
              <w:tab/>
            </w:r>
            <w:r w:rsidR="00256E69">
              <w:rPr>
                <w:noProof/>
                <w:webHidden/>
              </w:rPr>
              <w:fldChar w:fldCharType="begin"/>
            </w:r>
            <w:r w:rsidR="00256E69">
              <w:rPr>
                <w:noProof/>
                <w:webHidden/>
              </w:rPr>
              <w:instrText xml:space="preserve"> PAGEREF _Toc79855368 \h </w:instrText>
            </w:r>
            <w:r w:rsidR="00256E69">
              <w:rPr>
                <w:noProof/>
                <w:webHidden/>
              </w:rPr>
            </w:r>
            <w:r w:rsidR="00256E69">
              <w:rPr>
                <w:noProof/>
                <w:webHidden/>
              </w:rPr>
              <w:fldChar w:fldCharType="separate"/>
            </w:r>
            <w:r w:rsidR="00256E69">
              <w:rPr>
                <w:noProof/>
                <w:webHidden/>
              </w:rPr>
              <w:t>4</w:t>
            </w:r>
            <w:r w:rsidR="00256E69">
              <w:rPr>
                <w:noProof/>
                <w:webHidden/>
              </w:rPr>
              <w:fldChar w:fldCharType="end"/>
            </w:r>
          </w:hyperlink>
        </w:p>
        <w:p w14:paraId="73C9E6A6" w14:textId="77777777" w:rsidR="00256E69" w:rsidRDefault="00C6444D">
          <w:pPr>
            <w:pStyle w:val="TJ3"/>
            <w:tabs>
              <w:tab w:val="left" w:pos="1320"/>
              <w:tab w:val="right" w:leader="dot" w:pos="8777"/>
            </w:tabs>
            <w:rPr>
              <w:rFonts w:eastAsiaTheme="minorEastAsia"/>
              <w:noProof/>
              <w:lang w:val="en-US"/>
            </w:rPr>
          </w:pPr>
          <w:hyperlink w:anchor="_Toc79855369" w:history="1">
            <w:r w:rsidR="00256E69" w:rsidRPr="003E2215">
              <w:rPr>
                <w:rStyle w:val="Hiperhivatkozs"/>
                <w:noProof/>
              </w:rPr>
              <w:t>1.5.1.</w:t>
            </w:r>
            <w:r w:rsidR="00256E69">
              <w:rPr>
                <w:rFonts w:eastAsiaTheme="minorEastAsia"/>
                <w:noProof/>
                <w:lang w:val="en-US"/>
              </w:rPr>
              <w:tab/>
            </w:r>
            <w:r w:rsidR="00256E69" w:rsidRPr="003E2215">
              <w:rPr>
                <w:rStyle w:val="Hiperhivatkozs"/>
                <w:noProof/>
              </w:rPr>
              <w:t>Swarm commands</w:t>
            </w:r>
            <w:r w:rsidR="00256E69">
              <w:rPr>
                <w:noProof/>
                <w:webHidden/>
              </w:rPr>
              <w:tab/>
            </w:r>
            <w:r w:rsidR="00256E69">
              <w:rPr>
                <w:noProof/>
                <w:webHidden/>
              </w:rPr>
              <w:fldChar w:fldCharType="begin"/>
            </w:r>
            <w:r w:rsidR="00256E69">
              <w:rPr>
                <w:noProof/>
                <w:webHidden/>
              </w:rPr>
              <w:instrText xml:space="preserve"> PAGEREF _Toc79855369 \h </w:instrText>
            </w:r>
            <w:r w:rsidR="00256E69">
              <w:rPr>
                <w:noProof/>
                <w:webHidden/>
              </w:rPr>
            </w:r>
            <w:r w:rsidR="00256E69">
              <w:rPr>
                <w:noProof/>
                <w:webHidden/>
              </w:rPr>
              <w:fldChar w:fldCharType="separate"/>
            </w:r>
            <w:r w:rsidR="00256E69">
              <w:rPr>
                <w:noProof/>
                <w:webHidden/>
              </w:rPr>
              <w:t>4</w:t>
            </w:r>
            <w:r w:rsidR="00256E69">
              <w:rPr>
                <w:noProof/>
                <w:webHidden/>
              </w:rPr>
              <w:fldChar w:fldCharType="end"/>
            </w:r>
          </w:hyperlink>
        </w:p>
        <w:p w14:paraId="23A25602" w14:textId="77777777" w:rsidR="00256E69" w:rsidRDefault="00C6444D">
          <w:pPr>
            <w:pStyle w:val="TJ3"/>
            <w:tabs>
              <w:tab w:val="left" w:pos="1320"/>
              <w:tab w:val="right" w:leader="dot" w:pos="8777"/>
            </w:tabs>
            <w:rPr>
              <w:rFonts w:eastAsiaTheme="minorEastAsia"/>
              <w:noProof/>
              <w:lang w:val="en-US"/>
            </w:rPr>
          </w:pPr>
          <w:hyperlink w:anchor="_Toc79855370" w:history="1">
            <w:r w:rsidR="00256E69" w:rsidRPr="003E2215">
              <w:rPr>
                <w:rStyle w:val="Hiperhivatkozs"/>
                <w:noProof/>
              </w:rPr>
              <w:t>1.5.2.</w:t>
            </w:r>
            <w:r w:rsidR="00256E69">
              <w:rPr>
                <w:rFonts w:eastAsiaTheme="minorEastAsia"/>
                <w:noProof/>
                <w:lang w:val="en-US"/>
              </w:rPr>
              <w:tab/>
            </w:r>
            <w:r w:rsidR="00256E69" w:rsidRPr="003E2215">
              <w:rPr>
                <w:rStyle w:val="Hiperhivatkozs"/>
                <w:noProof/>
              </w:rPr>
              <w:t>Swarm Backup-Restore</w:t>
            </w:r>
            <w:r w:rsidR="00256E69">
              <w:rPr>
                <w:noProof/>
                <w:webHidden/>
              </w:rPr>
              <w:tab/>
            </w:r>
            <w:r w:rsidR="00256E69">
              <w:rPr>
                <w:noProof/>
                <w:webHidden/>
              </w:rPr>
              <w:fldChar w:fldCharType="begin"/>
            </w:r>
            <w:r w:rsidR="00256E69">
              <w:rPr>
                <w:noProof/>
                <w:webHidden/>
              </w:rPr>
              <w:instrText xml:space="preserve"> PAGEREF _Toc79855370 \h </w:instrText>
            </w:r>
            <w:r w:rsidR="00256E69">
              <w:rPr>
                <w:noProof/>
                <w:webHidden/>
              </w:rPr>
            </w:r>
            <w:r w:rsidR="00256E69">
              <w:rPr>
                <w:noProof/>
                <w:webHidden/>
              </w:rPr>
              <w:fldChar w:fldCharType="separate"/>
            </w:r>
            <w:r w:rsidR="00256E69">
              <w:rPr>
                <w:noProof/>
                <w:webHidden/>
              </w:rPr>
              <w:t>5</w:t>
            </w:r>
            <w:r w:rsidR="00256E69">
              <w:rPr>
                <w:noProof/>
                <w:webHidden/>
              </w:rPr>
              <w:fldChar w:fldCharType="end"/>
            </w:r>
          </w:hyperlink>
        </w:p>
        <w:p w14:paraId="25CA4D31" w14:textId="77777777" w:rsidR="00256E69" w:rsidRDefault="00C6444D">
          <w:pPr>
            <w:pStyle w:val="TJ1"/>
            <w:rPr>
              <w:rFonts w:eastAsiaTheme="minorEastAsia"/>
              <w:noProof/>
              <w:lang w:val="en-US"/>
            </w:rPr>
          </w:pPr>
          <w:hyperlink w:anchor="_Toc79855371" w:history="1">
            <w:r w:rsidR="00256E69" w:rsidRPr="003E2215">
              <w:rPr>
                <w:rStyle w:val="Hiperhivatkozs"/>
                <w:noProof/>
              </w:rPr>
              <w:t>2.</w:t>
            </w:r>
            <w:r w:rsidR="00256E69">
              <w:rPr>
                <w:rFonts w:eastAsiaTheme="minorEastAsia"/>
                <w:noProof/>
                <w:lang w:val="en-US"/>
              </w:rPr>
              <w:tab/>
            </w:r>
            <w:r w:rsidR="00256E69" w:rsidRPr="003E2215">
              <w:rPr>
                <w:rStyle w:val="Hiperhivatkozs"/>
                <w:noProof/>
              </w:rPr>
              <w:t>Docker images</w:t>
            </w:r>
            <w:r w:rsidR="00256E69">
              <w:rPr>
                <w:noProof/>
                <w:webHidden/>
              </w:rPr>
              <w:tab/>
            </w:r>
            <w:r w:rsidR="00256E69">
              <w:rPr>
                <w:noProof/>
                <w:webHidden/>
              </w:rPr>
              <w:fldChar w:fldCharType="begin"/>
            </w:r>
            <w:r w:rsidR="00256E69">
              <w:rPr>
                <w:noProof/>
                <w:webHidden/>
              </w:rPr>
              <w:instrText xml:space="preserve"> PAGEREF _Toc79855371 \h </w:instrText>
            </w:r>
            <w:r w:rsidR="00256E69">
              <w:rPr>
                <w:noProof/>
                <w:webHidden/>
              </w:rPr>
            </w:r>
            <w:r w:rsidR="00256E69">
              <w:rPr>
                <w:noProof/>
                <w:webHidden/>
              </w:rPr>
              <w:fldChar w:fldCharType="separate"/>
            </w:r>
            <w:r w:rsidR="00256E69">
              <w:rPr>
                <w:noProof/>
                <w:webHidden/>
              </w:rPr>
              <w:t>7</w:t>
            </w:r>
            <w:r w:rsidR="00256E69">
              <w:rPr>
                <w:noProof/>
                <w:webHidden/>
              </w:rPr>
              <w:fldChar w:fldCharType="end"/>
            </w:r>
          </w:hyperlink>
        </w:p>
        <w:p w14:paraId="5D0008B2" w14:textId="77777777" w:rsidR="00256E69" w:rsidRDefault="00C6444D">
          <w:pPr>
            <w:pStyle w:val="TJ2"/>
            <w:tabs>
              <w:tab w:val="left" w:pos="660"/>
              <w:tab w:val="right" w:leader="dot" w:pos="8777"/>
            </w:tabs>
            <w:rPr>
              <w:rFonts w:eastAsiaTheme="minorEastAsia"/>
              <w:noProof/>
              <w:lang w:val="en-US"/>
            </w:rPr>
          </w:pPr>
          <w:hyperlink w:anchor="_Toc79855372" w:history="1">
            <w:r w:rsidR="00256E69" w:rsidRPr="003E2215">
              <w:rPr>
                <w:rStyle w:val="Hiperhivatkozs"/>
                <w:noProof/>
                <w14:scene3d>
                  <w14:camera w14:prst="orthographicFront"/>
                  <w14:lightRig w14:rig="threePt" w14:dir="t">
                    <w14:rot w14:lat="0" w14:lon="0" w14:rev="0"/>
                  </w14:lightRig>
                </w14:scene3d>
              </w:rPr>
              <w:t>1.</w:t>
            </w:r>
            <w:r w:rsidR="00256E69">
              <w:rPr>
                <w:rFonts w:eastAsiaTheme="minorEastAsia"/>
                <w:noProof/>
                <w:lang w:val="en-US"/>
              </w:rPr>
              <w:tab/>
            </w:r>
            <w:r w:rsidR="00256E69" w:rsidRPr="003E2215">
              <w:rPr>
                <w:rStyle w:val="Hiperhivatkozs"/>
                <w:noProof/>
              </w:rPr>
              <w:t>Building Efficient images</w:t>
            </w:r>
            <w:r w:rsidR="00256E69">
              <w:rPr>
                <w:noProof/>
                <w:webHidden/>
              </w:rPr>
              <w:tab/>
            </w:r>
            <w:r w:rsidR="00256E69">
              <w:rPr>
                <w:noProof/>
                <w:webHidden/>
              </w:rPr>
              <w:fldChar w:fldCharType="begin"/>
            </w:r>
            <w:r w:rsidR="00256E69">
              <w:rPr>
                <w:noProof/>
                <w:webHidden/>
              </w:rPr>
              <w:instrText xml:space="preserve"> PAGEREF _Toc79855372 \h </w:instrText>
            </w:r>
            <w:r w:rsidR="00256E69">
              <w:rPr>
                <w:noProof/>
                <w:webHidden/>
              </w:rPr>
            </w:r>
            <w:r w:rsidR="00256E69">
              <w:rPr>
                <w:noProof/>
                <w:webHidden/>
              </w:rPr>
              <w:fldChar w:fldCharType="separate"/>
            </w:r>
            <w:r w:rsidR="00256E69">
              <w:rPr>
                <w:noProof/>
                <w:webHidden/>
              </w:rPr>
              <w:t>10</w:t>
            </w:r>
            <w:r w:rsidR="00256E69">
              <w:rPr>
                <w:noProof/>
                <w:webHidden/>
              </w:rPr>
              <w:fldChar w:fldCharType="end"/>
            </w:r>
          </w:hyperlink>
        </w:p>
        <w:p w14:paraId="655A81D5" w14:textId="77777777" w:rsidR="00256E69" w:rsidRDefault="00C6444D">
          <w:pPr>
            <w:pStyle w:val="TJ1"/>
            <w:rPr>
              <w:rFonts w:eastAsiaTheme="minorEastAsia"/>
              <w:noProof/>
              <w:lang w:val="en-US"/>
            </w:rPr>
          </w:pPr>
          <w:hyperlink w:anchor="_Toc79855373" w:history="1">
            <w:r w:rsidR="00256E69" w:rsidRPr="003E2215">
              <w:rPr>
                <w:rStyle w:val="Hiperhivatkozs"/>
                <w:noProof/>
              </w:rPr>
              <w:t>3.</w:t>
            </w:r>
            <w:r w:rsidR="00256E69">
              <w:rPr>
                <w:rFonts w:eastAsiaTheme="minorEastAsia"/>
                <w:noProof/>
                <w:lang w:val="en-US"/>
              </w:rPr>
              <w:tab/>
            </w:r>
            <w:r w:rsidR="00256E69" w:rsidRPr="003E2215">
              <w:rPr>
                <w:rStyle w:val="Hiperhivatkozs"/>
                <w:noProof/>
              </w:rPr>
              <w:t>Whizlabs learnings</w:t>
            </w:r>
            <w:r w:rsidR="00256E69">
              <w:rPr>
                <w:noProof/>
                <w:webHidden/>
              </w:rPr>
              <w:tab/>
            </w:r>
            <w:r w:rsidR="00256E69">
              <w:rPr>
                <w:noProof/>
                <w:webHidden/>
              </w:rPr>
              <w:fldChar w:fldCharType="begin"/>
            </w:r>
            <w:r w:rsidR="00256E69">
              <w:rPr>
                <w:noProof/>
                <w:webHidden/>
              </w:rPr>
              <w:instrText xml:space="preserve"> PAGEREF _Toc79855373 \h </w:instrText>
            </w:r>
            <w:r w:rsidR="00256E69">
              <w:rPr>
                <w:noProof/>
                <w:webHidden/>
              </w:rPr>
            </w:r>
            <w:r w:rsidR="00256E69">
              <w:rPr>
                <w:noProof/>
                <w:webHidden/>
              </w:rPr>
              <w:fldChar w:fldCharType="separate"/>
            </w:r>
            <w:r w:rsidR="00256E69">
              <w:rPr>
                <w:noProof/>
                <w:webHidden/>
              </w:rPr>
              <w:t>11</w:t>
            </w:r>
            <w:r w:rsidR="00256E69">
              <w:rPr>
                <w:noProof/>
                <w:webHidden/>
              </w:rPr>
              <w:fldChar w:fldCharType="end"/>
            </w:r>
          </w:hyperlink>
        </w:p>
        <w:p w14:paraId="5C33BB2B" w14:textId="77777777" w:rsidR="00256E69" w:rsidRDefault="00C6444D">
          <w:pPr>
            <w:pStyle w:val="TJ2"/>
            <w:tabs>
              <w:tab w:val="left" w:pos="660"/>
              <w:tab w:val="right" w:leader="dot" w:pos="8777"/>
            </w:tabs>
            <w:rPr>
              <w:rFonts w:eastAsiaTheme="minorEastAsia"/>
              <w:noProof/>
              <w:lang w:val="en-US"/>
            </w:rPr>
          </w:pPr>
          <w:hyperlink w:anchor="_Toc79855374" w:history="1">
            <w:r w:rsidR="00256E69" w:rsidRPr="003E2215">
              <w:rPr>
                <w:rStyle w:val="Hiperhivatkozs"/>
                <w:rFonts w:ascii="Segoe UI Symbol" w:hAnsi="Segoe UI Symbol" w:cs="Segoe UI Symbol"/>
                <w:noProof/>
                <w14:scene3d>
                  <w14:camera w14:prst="orthographicFront"/>
                  <w14:lightRig w14:rig="threePt" w14:dir="t">
                    <w14:rot w14:lat="0" w14:lon="0" w14:rev="0"/>
                  </w14:lightRig>
                </w14:scene3d>
              </w:rPr>
              <w:t>1.</w:t>
            </w:r>
            <w:r w:rsidR="00256E69">
              <w:rPr>
                <w:rFonts w:eastAsiaTheme="minorEastAsia"/>
                <w:noProof/>
                <w:lang w:val="en-US"/>
              </w:rPr>
              <w:tab/>
            </w:r>
            <w:r w:rsidR="00256E69" w:rsidRPr="003E2215">
              <w:rPr>
                <w:rStyle w:val="Hiperhivatkozs"/>
                <w:noProof/>
              </w:rPr>
              <w:t>Replicated and global services</w:t>
            </w:r>
            <w:r w:rsidR="00256E69">
              <w:rPr>
                <w:noProof/>
                <w:webHidden/>
              </w:rPr>
              <w:tab/>
            </w:r>
            <w:r w:rsidR="00256E69">
              <w:rPr>
                <w:noProof/>
                <w:webHidden/>
              </w:rPr>
              <w:fldChar w:fldCharType="begin"/>
            </w:r>
            <w:r w:rsidR="00256E69">
              <w:rPr>
                <w:noProof/>
                <w:webHidden/>
              </w:rPr>
              <w:instrText xml:space="preserve"> PAGEREF _Toc79855374 \h </w:instrText>
            </w:r>
            <w:r w:rsidR="00256E69">
              <w:rPr>
                <w:noProof/>
                <w:webHidden/>
              </w:rPr>
            </w:r>
            <w:r w:rsidR="00256E69">
              <w:rPr>
                <w:noProof/>
                <w:webHidden/>
              </w:rPr>
              <w:fldChar w:fldCharType="separate"/>
            </w:r>
            <w:r w:rsidR="00256E69">
              <w:rPr>
                <w:noProof/>
                <w:webHidden/>
              </w:rPr>
              <w:t>11</w:t>
            </w:r>
            <w:r w:rsidR="00256E69">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4294DCF4" w:rsidR="0097005B" w:rsidRDefault="00286C58" w:rsidP="00571D55">
      <w:pPr>
        <w:pStyle w:val="1Nadpis"/>
        <w:jc w:val="both"/>
      </w:pPr>
      <w:bookmarkStart w:id="0" w:name="_Toc79855363"/>
      <w:r>
        <w:lastRenderedPageBreak/>
        <w:t>Docker community edition configuration</w:t>
      </w:r>
      <w:bookmarkEnd w:id="0"/>
    </w:p>
    <w:p w14:paraId="12F4B11F" w14:textId="2D67A5D8" w:rsidR="0050217C" w:rsidRDefault="0050217C" w:rsidP="0050217C">
      <w:pPr>
        <w:pStyle w:val="2Nadpis"/>
      </w:pPr>
      <w:bookmarkStart w:id="1" w:name="_Toc79855364"/>
      <w:r>
        <w:t>Storage driver</w:t>
      </w:r>
      <w:bookmarkEnd w:id="1"/>
    </w:p>
    <w:p w14:paraId="18462316" w14:textId="7CB4AC3F" w:rsidR="004365CD" w:rsidRPr="004365CD" w:rsidRDefault="004365CD" w:rsidP="004365CD">
      <w:r>
        <w:t>Provide a pluggable framework for managing the temporary, internal storage of a container’s writable layer. The best storage driver depends on the environemnt and on the needs.</w:t>
      </w:r>
    </w:p>
    <w:p w14:paraId="147AB743" w14:textId="77777777" w:rsidR="004365CD" w:rsidRDefault="004365CD" w:rsidP="004365CD">
      <w:r>
        <w:t>overlay2: File-based storage, default for Ubuntu and CentOS 8+</w:t>
      </w:r>
    </w:p>
    <w:p w14:paraId="0913BFB0" w14:textId="0943B798" w:rsidR="004365CD" w:rsidRDefault="004365CD" w:rsidP="004365CD">
      <w:r>
        <w:t>devicemapper: Blcik storage, more efficient for doing lots of writes.</w:t>
      </w:r>
    </w:p>
    <w:p w14:paraId="685B150E" w14:textId="6034E1D4" w:rsidR="004365CD" w:rsidRDefault="004365CD" w:rsidP="004365CD">
      <w:r>
        <w:t>Docker info shows the current dewice mapper in use.</w:t>
      </w:r>
    </w:p>
    <w:p w14:paraId="63ED5DF8" w14:textId="3B75991B" w:rsidR="00286C58" w:rsidRDefault="00286C58" w:rsidP="004365CD">
      <w:r w:rsidRPr="00286C58">
        <w:t>Docker daemon</w:t>
      </w:r>
    </w:p>
    <w:p w14:paraId="7D642DC6"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/usr/lib/systemd/system/docker.</w:t>
      </w:r>
      <w:r w:rsidRPr="00286C58">
        <w:rPr>
          <w:rFonts w:ascii="Consolas" w:eastAsia="Times New Roman" w:hAnsi="Consolas" w:cs="Courier New"/>
          <w:noProof/>
          <w:color w:val="333333"/>
          <w:sz w:val="20"/>
          <w:szCs w:val="20"/>
          <w:lang w:val="en-US"/>
        </w:rPr>
        <w:t>service</w:t>
      </w:r>
    </w:p>
    <w:p w14:paraId="1FA0095C" w14:textId="4234BA38"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docker daemon configuration The preferred way. By default does not exists</w:t>
      </w:r>
    </w:p>
    <w:p w14:paraId="77E6CB25"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/etc/docker/daemon.json</w:t>
      </w:r>
    </w:p>
    <w:p w14:paraId="3C45A09A" w14:textId="656772BE"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restarting docker after editing the configuration</w:t>
      </w:r>
    </w:p>
    <w:p w14:paraId="792654A4"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restart docker</w:t>
      </w:r>
    </w:p>
    <w:p w14:paraId="4E8A02F3"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status docker</w:t>
      </w:r>
    </w:p>
    <w:p w14:paraId="21CD0EA9" w14:textId="2354EEB0" w:rsidR="00286C58" w:rsidRDefault="00286C58" w:rsidP="00286C58">
      <w:pPr>
        <w:pStyle w:val="2Nadpis"/>
      </w:pPr>
      <w:bookmarkStart w:id="2" w:name="_Toc79855365"/>
      <w:r>
        <w:t>Docker run</w:t>
      </w:r>
      <w:bookmarkEnd w:id="2"/>
    </w:p>
    <w:p w14:paraId="7546DF44" w14:textId="60FCCBD2" w:rsidR="000B3B97" w:rsidRDefault="000B3B97"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docker run [OPTIONS] IMAGE[:TAG] [COMMAND] [ARG...]</w:t>
      </w:r>
    </w:p>
    <w:p w14:paraId="655D9370" w14:textId="77777777" w:rsidR="000B3B97" w:rsidRDefault="000B3B97" w:rsidP="00D71C4E">
      <w:pPr>
        <w:spacing w:line="240" w:lineRule="auto"/>
      </w:pPr>
    </w:p>
    <w:p w14:paraId="2222F5B3" w14:textId="77777777"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 , --detach</w:t>
      </w:r>
    </w:p>
    <w:p w14:paraId="396DF27A" w14:textId="63CEC8B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Run the container in background and print the container ID</w:t>
      </w:r>
      <w:r w:rsidR="009F3C81">
        <w:rPr>
          <w:rFonts w:ascii="Consolas" w:eastAsia="Times New Roman" w:hAnsi="Consolas" w:cs="Courier New"/>
          <w:color w:val="333333"/>
          <w:sz w:val="20"/>
          <w:szCs w:val="20"/>
          <w:lang w:val="en-US"/>
        </w:rPr>
        <w:t>. The run command    will exit.</w:t>
      </w:r>
    </w:p>
    <w:p w14:paraId="7C30C0D7" w14:textId="674D6AA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-i , --interactive</w:t>
      </w:r>
    </w:p>
    <w:p w14:paraId="2001AF9C" w14:textId="35DF774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Keep STIN open even if not attached</w:t>
      </w:r>
    </w:p>
    <w:p w14:paraId="58EF61DD" w14:textId="3DB720AF"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 --attach</w:t>
      </w:r>
    </w:p>
    <w:p w14:paraId="728A4648" w14:textId="4A32DB1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Attach to STDIN, STDOUT or STDERR</w:t>
      </w:r>
    </w:p>
    <w:p w14:paraId="1C0C102C" w14:textId="2CBC01D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--rm </w:t>
      </w:r>
    </w:p>
    <w:p w14:paraId="15D52368" w14:textId="20529B9B"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Automatically remove container when it </w:t>
      </w:r>
      <w:r w:rsidR="009F3C81">
        <w:rPr>
          <w:rFonts w:ascii="Consolas" w:eastAsia="Times New Roman" w:hAnsi="Consolas" w:cs="Courier New"/>
          <w:color w:val="333333"/>
          <w:sz w:val="20"/>
          <w:szCs w:val="20"/>
          <w:lang w:val="en-US"/>
        </w:rPr>
        <w:t>exits (when it stops running).</w:t>
      </w:r>
    </w:p>
    <w:p w14:paraId="48A62A66" w14:textId="36D8272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-t , --tty</w:t>
      </w:r>
    </w:p>
    <w:p w14:paraId="3D476077" w14:textId="764C7D3C"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Allocate a pseudo-TTY</w:t>
      </w:r>
    </w:p>
    <w:p w14:paraId="2185A4A6" w14:textId="641AD006" w:rsidR="00D71C4E" w:rsidRDefault="00D71C4E"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 , --publish</w:t>
      </w:r>
    </w:p>
    <w:p w14:paraId="4D1A446A" w14:textId="77777777"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Publish a container port to the host</w:t>
      </w:r>
    </w:p>
    <w:p w14:paraId="51EE2E2A" w14:textId="77777777" w:rsidR="000B3B97" w:rsidRDefault="000B3B97" w:rsidP="00286C58"/>
    <w:p w14:paraId="3E84B184" w14:textId="039AFC5C"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--name</w:t>
      </w:r>
    </w:p>
    <w:p w14:paraId="012FCE90" w14:textId="6271B048"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container is assigned to a random name by default, but u can assign new</w:t>
      </w:r>
    </w:p>
    <w:p w14:paraId="6BCFFC02" w14:textId="1D08326B"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--restart</w:t>
      </w:r>
    </w:p>
    <w:p w14:paraId="2503C779" w14:textId="1AD4F4CD"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When the container should be automatically restarted</w:t>
      </w:r>
    </w:p>
    <w:p w14:paraId="0BA578B2" w14:textId="5F6D7683" w:rsidR="005B63DA" w:rsidRPr="00536CCE" w:rsidRDefault="00D71C4E" w:rsidP="00536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[“no”, “on-failure”, “always”, “unless-stopped”]</w:t>
      </w:r>
    </w:p>
    <w:p w14:paraId="6F6D55FD" w14:textId="6D885C0B" w:rsidR="000B3B97" w:rsidRDefault="000B3B97" w:rsidP="000B3B97">
      <w:pPr>
        <w:pStyle w:val="2Nadpis"/>
      </w:pPr>
      <w:bookmarkStart w:id="3" w:name="_Toc79855366"/>
      <w:r>
        <w:t>Docker other commands</w:t>
      </w:r>
      <w:bookmarkEnd w:id="3"/>
    </w:p>
    <w:p w14:paraId="4D2A9E76" w14:textId="77777777" w:rsidR="000B3B97" w:rsidRDefault="000B3B97" w:rsidP="000B3B97"/>
    <w:p w14:paraId="5726D8AE" w14:textId="00F8D16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list running containers</w:t>
      </w:r>
    </w:p>
    <w:p w14:paraId="3028BDFB"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ps</w:t>
      </w:r>
    </w:p>
    <w:p w14:paraId="64870848" w14:textId="0EED8B0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list all containers</w:t>
      </w:r>
    </w:p>
    <w:p w14:paraId="213DDFF3"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ps -a</w:t>
      </w:r>
    </w:p>
    <w:p w14:paraId="10A0F27B" w14:textId="071BF8DD"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container stop nginx</w:t>
      </w:r>
    </w:p>
    <w:p w14:paraId="5BD8FA79"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container start nginx</w:t>
      </w:r>
    </w:p>
    <w:p w14:paraId="40C0D045" w14:textId="46F3C38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delete a container (it must be stopped first)</w:t>
      </w:r>
    </w:p>
    <w:p w14:paraId="03467345"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container rm nginx</w:t>
      </w:r>
    </w:p>
    <w:p w14:paraId="0B9F00D2" w14:textId="52EBC1A8" w:rsidR="000B3B97" w:rsidRDefault="005B63DA" w:rsidP="005B63DA">
      <w:pPr>
        <w:pStyle w:val="2Nadpis"/>
      </w:pPr>
      <w:bookmarkStart w:id="4" w:name="_Toc79855367"/>
      <w:r>
        <w:t>Logging drivers</w:t>
      </w:r>
      <w:bookmarkEnd w:id="4"/>
    </w:p>
    <w:p w14:paraId="5F76280F" w14:textId="2E582B33" w:rsidR="005B63DA" w:rsidRDefault="005B63DA" w:rsidP="005B63DA">
      <w:r>
        <w:t xml:space="preserve">Logging drivers are pluggable framework for accessing log data from services and containers in Docker. </w:t>
      </w:r>
    </w:p>
    <w:p w14:paraId="187AADEE" w14:textId="08C06E29"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log driver can be set in the docker deamon config</w:t>
      </w:r>
    </w:p>
    <w:p w14:paraId="18AF4F1C" w14:textId="77777777"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vi /etc/docker/daemon.json</w:t>
      </w:r>
    </w:p>
    <w:p w14:paraId="11B0A6AF" w14:textId="2A3180BE"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check the current loggin driver</w:t>
      </w:r>
    </w:p>
    <w:p w14:paraId="6847EBE4" w14:textId="6B720486"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info | grep Logging</w:t>
      </w:r>
    </w:p>
    <w:p w14:paraId="61F65920" w14:textId="5D6A0BBD"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to find where the json-file logging driver is logging</w:t>
      </w:r>
    </w:p>
    <w:p w14:paraId="4398F133" w14:textId="7D728EE5"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D1EA9">
        <w:rPr>
          <w:rFonts w:ascii="Consolas" w:hAnsi="Consolas"/>
          <w:color w:val="333333"/>
        </w:rPr>
        <w:t>docker inspect --format='{{.LogPath}}' NAME|ID</w:t>
      </w:r>
    </w:p>
    <w:p w14:paraId="077E0D43" w14:textId="0F5836D2" w:rsidR="005B63DA" w:rsidRDefault="005B63DA" w:rsidP="005B63DA">
      <w:r>
        <w:rPr>
          <w:noProof/>
          <w:lang w:val="en-US"/>
        </w:rPr>
        <w:lastRenderedPageBreak/>
        <w:drawing>
          <wp:inline distT="0" distB="0" distL="0" distR="0" wp14:anchorId="463BCB30" wp14:editId="7DC1DFB9">
            <wp:extent cx="5579745" cy="3705225"/>
            <wp:effectExtent l="0" t="0" r="190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705225"/>
                    </a:xfrm>
                    <a:prstGeom prst="rect">
                      <a:avLst/>
                    </a:prstGeom>
                  </pic:spPr>
                </pic:pic>
              </a:graphicData>
            </a:graphic>
          </wp:inline>
        </w:drawing>
      </w:r>
    </w:p>
    <w:p w14:paraId="669034CF" w14:textId="65520027" w:rsidR="00714691" w:rsidRDefault="00714691" w:rsidP="005B63DA">
      <w:r w:rsidRPr="00714691">
        <w:rPr>
          <w:b/>
        </w:rPr>
        <w:t>Journald</w:t>
      </w:r>
      <w:r w:rsidRPr="00714691">
        <w:t xml:space="preserve"> is a system service for collecting and storing log data, introduced with systemd. It tries to make it easier for system administrators to find interesting and relevant information among an ever-increasing amount of log messages.</w:t>
      </w:r>
    </w:p>
    <w:p w14:paraId="15DCD035" w14:textId="5EF82848" w:rsidR="00714691" w:rsidRDefault="00714691" w:rsidP="005B63DA">
      <w:r w:rsidRPr="00714691">
        <w:rPr>
          <w:b/>
        </w:rPr>
        <w:t>Fluentd</w:t>
      </w:r>
      <w:r w:rsidRPr="00714691">
        <w:t xml:space="preserve"> is a cloud native logging solution to unify data collection and consumption.</w:t>
      </w:r>
    </w:p>
    <w:p w14:paraId="5EE21DAE" w14:textId="66BBE64A" w:rsidR="00E015C6" w:rsidRDefault="00E015C6" w:rsidP="005B63DA">
      <w:r w:rsidRPr="00E015C6">
        <w:rPr>
          <w:b/>
        </w:rPr>
        <w:t>json-file</w:t>
      </w:r>
      <w:r>
        <w:rPr>
          <w:b/>
        </w:rPr>
        <w:t xml:space="preserve"> </w:t>
      </w:r>
      <w:r w:rsidRPr="00E015C6">
        <w:t>-</w:t>
      </w:r>
      <w:r>
        <w:t>b</w:t>
      </w:r>
      <w:r w:rsidRPr="00E015C6">
        <w:t>y default, Docker captures the standard output (and standard error) of all your containers, and writes them in files using the JSON format. The JSON format annotates each line with its origin (stdout or stderr) and its timestamp. Each log file contains information about only one container</w:t>
      </w:r>
      <w:r>
        <w:t>.</w:t>
      </w:r>
    </w:p>
    <w:p w14:paraId="05687887" w14:textId="0284A864" w:rsidR="00536CCE" w:rsidRDefault="00536CCE" w:rsidP="00536CCE">
      <w:pPr>
        <w:pStyle w:val="2Nadpis"/>
      </w:pPr>
      <w:bookmarkStart w:id="5" w:name="_Toc79855368"/>
      <w:r>
        <w:t>Docker Swarm</w:t>
      </w:r>
      <w:bookmarkEnd w:id="5"/>
    </w:p>
    <w:p w14:paraId="2076A42A" w14:textId="5DA413CF" w:rsidR="00536CCE" w:rsidRDefault="00536CCE" w:rsidP="00536CCE">
      <w:r>
        <w:t>It allows to build a distributed cluster of docker machines to run the containers. Orchestration, high-availability, scaling</w:t>
      </w:r>
      <w:r w:rsidR="009D2175">
        <w:t>.</w:t>
      </w:r>
    </w:p>
    <w:p w14:paraId="3928647E" w14:textId="49ACBD19" w:rsidR="009D2175" w:rsidRDefault="009D2175" w:rsidP="00536CCE">
      <w:r>
        <w:t>The swarm manager is going to delegate and assign containers to the worker nodes and the worker nodes will run them.</w:t>
      </w:r>
    </w:p>
    <w:p w14:paraId="6234EFEF" w14:textId="42DD26DA" w:rsidR="00536CCE" w:rsidRDefault="00536CCE" w:rsidP="00536CCE">
      <w:pPr>
        <w:pStyle w:val="3Nadpis"/>
      </w:pPr>
      <w:bookmarkStart w:id="6" w:name="_Toc79855369"/>
      <w:r>
        <w:t>Swarm commands</w:t>
      </w:r>
      <w:bookmarkEnd w:id="6"/>
    </w:p>
    <w:p w14:paraId="6CD07F7B" w14:textId="77777777"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swarm init --advertise-addr &lt;swarm manager private IP&gt;</w:t>
      </w:r>
    </w:p>
    <w:p w14:paraId="15B7750B" w14:textId="3B79795D"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info # basic info about the current status of the swarm</w:t>
      </w:r>
    </w:p>
    <w:p w14:paraId="759DA2BF" w14:textId="448BA114"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lastRenderedPageBreak/>
        <w:t>docker node ls  # list the current nodes in the swarm and their statuses</w:t>
      </w:r>
    </w:p>
    <w:p w14:paraId="303BD504" w14:textId="38216991"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run this command on the manager, to get a join token</w:t>
      </w:r>
    </w:p>
    <w:p w14:paraId="45EF776F" w14:textId="6DE61EE3"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D2175">
        <w:rPr>
          <w:rFonts w:ascii="Consolas" w:hAnsi="Consolas"/>
          <w:color w:val="333333"/>
        </w:rPr>
        <w:t>docker swarm join-token worker</w:t>
      </w:r>
    </w:p>
    <w:p w14:paraId="7FE8A8D2" w14:textId="1E804B73"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to actually join</w:t>
      </w:r>
    </w:p>
    <w:p w14:paraId="70CE8837" w14:textId="3E4C977F"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D2175">
        <w:rPr>
          <w:rFonts w:ascii="Consolas" w:hAnsi="Consolas"/>
          <w:color w:val="333333"/>
        </w:rPr>
        <w:t>docker swarm join --token &lt;token&gt; &lt;swarm manager private IP&gt;:2377</w:t>
      </w:r>
    </w:p>
    <w:p w14:paraId="5C7B70EF" w14:textId="6EEC2CD7"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backup on the manager</w:t>
      </w:r>
    </w:p>
    <w:p w14:paraId="53784718"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stop docker</w:t>
      </w:r>
    </w:p>
    <w:p w14:paraId="484C4786"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tar -zvcf backup.tar.gz -C /var/lib/docker/swarm .</w:t>
      </w:r>
    </w:p>
    <w:p w14:paraId="3160B76C"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sudo systemctl start docker</w:t>
      </w:r>
    </w:p>
    <w:p w14:paraId="061501A1" w14:textId="2646FD86"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restore on the manager</w:t>
      </w:r>
    </w:p>
    <w:p w14:paraId="623FA6A6"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stop docker</w:t>
      </w:r>
    </w:p>
    <w:p w14:paraId="3EE91508"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rm -rf /var/lib/docker/swarm/*</w:t>
      </w:r>
    </w:p>
    <w:p w14:paraId="0ED8AEDF"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tar -zxvf backup.tar.gz -C /var/lib/docker/swarm/</w:t>
      </w:r>
    </w:p>
    <w:p w14:paraId="29B9681F"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start docker</w:t>
      </w:r>
    </w:p>
    <w:p w14:paraId="48DC2F33"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node ls</w:t>
      </w:r>
    </w:p>
    <w:p w14:paraId="7744D25C" w14:textId="2B5EE0B3" w:rsidR="009D2175"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Pr="00584356">
        <w:rPr>
          <w:rFonts w:ascii="Consolas" w:hAnsi="Consolas"/>
          <w:color w:val="333333"/>
        </w:rPr>
        <w:t>to change the desired state of the service running</w:t>
      </w:r>
      <w:r>
        <w:rPr>
          <w:rFonts w:ascii="Consolas" w:hAnsi="Consolas"/>
          <w:color w:val="333333"/>
        </w:rPr>
        <w:t xml:space="preserve"> in the swarm</w:t>
      </w:r>
    </w:p>
    <w:p w14:paraId="011940C6" w14:textId="1D3318B4" w:rsidR="00584356"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584356">
        <w:rPr>
          <w:rFonts w:ascii="Consolas" w:hAnsi="Consolas"/>
          <w:color w:val="333333"/>
        </w:rPr>
        <w:t>docker service scale &lt;SERVICE-ID&gt;=&lt;NUMBER-OF-TASKS&gt;</w:t>
      </w:r>
    </w:p>
    <w:p w14:paraId="7DA0233E" w14:textId="12253A68" w:rsidR="00584356"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to see the updated task list</w:t>
      </w:r>
    </w:p>
    <w:p w14:paraId="653D717C" w14:textId="4D598069" w:rsidR="00584356" w:rsidRDefault="00584356"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584356">
        <w:rPr>
          <w:rFonts w:ascii="Consolas" w:hAnsi="Consolas"/>
          <w:color w:val="333333"/>
        </w:rPr>
        <w:t>docker service ps &lt;SERVICE-ID&gt;</w:t>
      </w:r>
    </w:p>
    <w:p w14:paraId="37961EA7" w14:textId="77777777" w:rsidR="00B83707" w:rsidRDefault="00B83707" w:rsidP="00536CCE"/>
    <w:p w14:paraId="1B5CC42C" w14:textId="63BDAC88" w:rsidR="009D2175" w:rsidRDefault="009D2175" w:rsidP="009D2175">
      <w:pPr>
        <w:pStyle w:val="3Nadpis"/>
      </w:pPr>
      <w:bookmarkStart w:id="7" w:name="_Toc79855370"/>
      <w:r>
        <w:t>Swarm Backup-Restore</w:t>
      </w:r>
      <w:bookmarkEnd w:id="7"/>
    </w:p>
    <w:p w14:paraId="71DEEB4C" w14:textId="3C339440" w:rsidR="00584356" w:rsidRDefault="00584356" w:rsidP="00C6444D">
      <w:pPr>
        <w:pStyle w:val="Listaszerbekezds"/>
        <w:numPr>
          <w:ilvl w:val="0"/>
          <w:numId w:val="7"/>
        </w:numPr>
      </w:pPr>
      <w:r>
        <w:t>backing up data from 1 manager node is enough, since all managers store the same data</w:t>
      </w:r>
    </w:p>
    <w:p w14:paraId="370454BC" w14:textId="54D5FD2C" w:rsidR="00584356" w:rsidRDefault="00584356" w:rsidP="00C6444D">
      <w:pPr>
        <w:pStyle w:val="Listaszerbekezds"/>
        <w:numPr>
          <w:ilvl w:val="0"/>
          <w:numId w:val="7"/>
        </w:numPr>
      </w:pPr>
      <w:r>
        <w:t xml:space="preserve">swarm, </w:t>
      </w:r>
      <w:r w:rsidR="004A42C3">
        <w:t>uco</w:t>
      </w:r>
      <w:r>
        <w:t xml:space="preserve">, </w:t>
      </w:r>
      <w:r w:rsidR="004A42C3">
        <w:t>dtr</w:t>
      </w:r>
    </w:p>
    <w:p w14:paraId="305E591A" w14:textId="6839323B" w:rsidR="004A42C3" w:rsidRPr="00584356" w:rsidRDefault="004A42C3" w:rsidP="004A42C3">
      <w:r>
        <w:rPr>
          <w:noProof/>
          <w:lang w:val="en-US"/>
        </w:rPr>
        <w:drawing>
          <wp:inline distT="0" distB="0" distL="0" distR="0" wp14:anchorId="7548FEB6" wp14:editId="7A3CD46B">
            <wp:extent cx="5579745" cy="2504440"/>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504440"/>
                    </a:xfrm>
                    <a:prstGeom prst="rect">
                      <a:avLst/>
                    </a:prstGeom>
                  </pic:spPr>
                </pic:pic>
              </a:graphicData>
            </a:graphic>
          </wp:inline>
        </w:drawing>
      </w:r>
    </w:p>
    <w:p w14:paraId="3F16AB7D" w14:textId="3ABF7C1E" w:rsidR="009D2175" w:rsidRDefault="009D2175" w:rsidP="009D2175">
      <w:r>
        <w:lastRenderedPageBreak/>
        <w:t>To backup:</w:t>
      </w:r>
    </w:p>
    <w:p w14:paraId="5F094FAE" w14:textId="12F29E48" w:rsidR="009D2175" w:rsidRDefault="009D2175" w:rsidP="00C6444D">
      <w:pPr>
        <w:pStyle w:val="Listaszerbekezds"/>
        <w:numPr>
          <w:ilvl w:val="0"/>
          <w:numId w:val="3"/>
        </w:numPr>
      </w:pPr>
      <w:r>
        <w:t>stop the docker service</w:t>
      </w:r>
    </w:p>
    <w:p w14:paraId="4213F6DF" w14:textId="6CA39D7D" w:rsidR="009D2175" w:rsidRDefault="009D2175" w:rsidP="00C6444D">
      <w:pPr>
        <w:pStyle w:val="Listaszerbekezds"/>
        <w:numPr>
          <w:ilvl w:val="0"/>
          <w:numId w:val="3"/>
        </w:numPr>
      </w:pPr>
      <w:r>
        <w:t>Back up all data in the directory /var/lib/docker/swarm</w:t>
      </w:r>
    </w:p>
    <w:p w14:paraId="547020B5" w14:textId="113E6F42" w:rsidR="009D2175" w:rsidRDefault="009D2175" w:rsidP="00C6444D">
      <w:pPr>
        <w:pStyle w:val="Listaszerbekezds"/>
        <w:numPr>
          <w:ilvl w:val="0"/>
          <w:numId w:val="3"/>
        </w:numPr>
      </w:pPr>
      <w:r>
        <w:t>Start the docker service</w:t>
      </w:r>
    </w:p>
    <w:p w14:paraId="631AABD1" w14:textId="236A5095" w:rsidR="009D2175" w:rsidRDefault="009D2175" w:rsidP="009D2175">
      <w:r>
        <w:t>To restore</w:t>
      </w:r>
    </w:p>
    <w:p w14:paraId="305AB8A5" w14:textId="070C1E44" w:rsidR="009D2175" w:rsidRDefault="009D2175" w:rsidP="00C6444D">
      <w:pPr>
        <w:pStyle w:val="Listaszerbekezds"/>
        <w:numPr>
          <w:ilvl w:val="0"/>
          <w:numId w:val="4"/>
        </w:numPr>
      </w:pPr>
      <w:r>
        <w:t>stop the docker service</w:t>
      </w:r>
    </w:p>
    <w:p w14:paraId="689A6B1D" w14:textId="35113672" w:rsidR="009D2175" w:rsidRDefault="009D2175" w:rsidP="00C6444D">
      <w:pPr>
        <w:pStyle w:val="Listaszerbekezds"/>
        <w:numPr>
          <w:ilvl w:val="0"/>
          <w:numId w:val="4"/>
        </w:numPr>
      </w:pPr>
      <w:r>
        <w:t>delete any existing files or dictories uner /bar/lib/docker/swarm</w:t>
      </w:r>
    </w:p>
    <w:p w14:paraId="76F1CB4D" w14:textId="0285E8AF" w:rsidR="009D2175" w:rsidRDefault="009D2175" w:rsidP="00C6444D">
      <w:pPr>
        <w:pStyle w:val="Listaszerbekezds"/>
        <w:numPr>
          <w:ilvl w:val="0"/>
          <w:numId w:val="4"/>
        </w:numPr>
      </w:pPr>
      <w:r>
        <w:t>copy the backed-up files to /var/lib/docker/swarm</w:t>
      </w:r>
    </w:p>
    <w:p w14:paraId="0C3FB16A" w14:textId="2C73406D" w:rsidR="009D2175" w:rsidRDefault="009D2175" w:rsidP="00C6444D">
      <w:pPr>
        <w:pStyle w:val="Listaszerbekezds"/>
        <w:numPr>
          <w:ilvl w:val="0"/>
          <w:numId w:val="4"/>
        </w:numPr>
      </w:pPr>
      <w:r>
        <w:t>Start the docker service</w:t>
      </w:r>
    </w:p>
    <w:p w14:paraId="6C4400DC" w14:textId="28D548F6" w:rsidR="00823070" w:rsidRDefault="00823070" w:rsidP="00823070">
      <w:pPr>
        <w:pStyle w:val="1Nadpis"/>
      </w:pPr>
      <w:bookmarkStart w:id="8" w:name="_Toc79855371"/>
      <w:r>
        <w:lastRenderedPageBreak/>
        <w:t>Docker images</w:t>
      </w:r>
      <w:bookmarkEnd w:id="8"/>
    </w:p>
    <w:p w14:paraId="1EA486D5" w14:textId="4BE22CC5" w:rsidR="00823070" w:rsidRDefault="00823070" w:rsidP="00823070">
      <w:r>
        <w:t>A docker image is a file containing the code and components needed to run software in a container.</w:t>
      </w:r>
    </w:p>
    <w:p w14:paraId="3EDC61B3" w14:textId="7B7698EF" w:rsidR="00823070" w:rsidRDefault="00823070" w:rsidP="00823070">
      <w:r>
        <w:t>Containers and images use a layered file system. Each layer contains only the differences from the previous layer. The image consists of one or more read-only layers, while the conatiner adds one addtion writable layer. This layered system allows multiple images and containers to share the same layers.</w:t>
      </w:r>
    </w:p>
    <w:p w14:paraId="45B84190" w14:textId="48B819C3"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docker image pull nginx</w:t>
      </w:r>
    </w:p>
    <w:p w14:paraId="706FBFF0" w14:textId="34FC14D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docker image history nginx</w:t>
      </w:r>
    </w:p>
    <w:p w14:paraId="3087EB10" w14:textId="77777777" w:rsidR="00153A57" w:rsidRP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docker build -t custom-nginx .</w:t>
      </w:r>
    </w:p>
    <w:p w14:paraId="69519116" w14:textId="77777777" w:rsidR="00153A57" w:rsidRP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docker run --name custom-nginx -d -p 8080:80 custom-nginx</w:t>
      </w:r>
    </w:p>
    <w:p w14:paraId="162BC2E6" w14:textId="7937F5BF"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curl localhost:8080</w:t>
      </w:r>
    </w:p>
    <w:p w14:paraId="08EB140E" w14:textId="5C34F149" w:rsidR="0012352A" w:rsidRDefault="0012352A"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locate running container</w:t>
      </w:r>
    </w:p>
    <w:p w14:paraId="5BCF9E77" w14:textId="77777777" w:rsidR="0012352A" w:rsidRP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docker ps</w:t>
      </w:r>
    </w:p>
    <w:p w14:paraId="6162E0A1" w14:textId="426DC9FF" w:rsidR="0012352A" w:rsidRDefault="0012352A"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docker container rm -f &lt;container id&gt;</w:t>
      </w:r>
    </w:p>
    <w:p w14:paraId="440B2D28" w14:textId="7777777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pull IMAGE[:TAG]</w:t>
      </w:r>
    </w:p>
    <w:p w14:paraId="7BD02860" w14:textId="7777777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ls</w:t>
      </w:r>
    </w:p>
    <w:p w14:paraId="7BA9EAB3" w14:textId="7777777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add the –a flag to include intermediate images</w:t>
      </w:r>
    </w:p>
    <w:p w14:paraId="148B2B07" w14:textId="06428F83"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we did not download them directly, they are here because another images depend on it. like when you create image FROM. some random base images</w:t>
      </w:r>
    </w:p>
    <w:p w14:paraId="37F9E2D9" w14:textId="2DC1F627" w:rsidR="00AE2F92" w:rsidRDefault="00AE2F9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xml:space="preserve">docker image ls </w:t>
      </w:r>
      <w:r w:rsidR="005D24A2">
        <w:rPr>
          <w:rStyle w:val="HTML-kd"/>
          <w:rFonts w:ascii="Consolas" w:hAnsi="Consolas"/>
          <w:color w:val="333333"/>
        </w:rPr>
        <w:t>–</w:t>
      </w:r>
      <w:r>
        <w:rPr>
          <w:rStyle w:val="HTML-kd"/>
          <w:rFonts w:ascii="Consolas" w:hAnsi="Consolas"/>
          <w:color w:val="333333"/>
        </w:rPr>
        <w:t>a</w:t>
      </w:r>
    </w:p>
    <w:p w14:paraId="034A4E02" w14:textId="549F427F"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inspect IMAGE</w:t>
      </w:r>
    </w:p>
    <w:p w14:paraId="7CC6DC93" w14:textId="158A9DAA"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image rm IMAGE</w:t>
      </w:r>
    </w:p>
    <w:p w14:paraId="01CF357D" w14:textId="10944B15"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rmi IMAGE</w:t>
      </w:r>
    </w:p>
    <w:p w14:paraId="62CE3157" w14:textId="7E266FD8"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use the –f flag to automatically remove all tags and delete the image</w:t>
      </w:r>
    </w:p>
    <w:p w14:paraId="0AC134DD" w14:textId="31FC9116" w:rsidR="002458EF"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the –f flag does not delete the image if it is in use. (there is a container running. there will be an image running with no tag.)</w:t>
      </w:r>
    </w:p>
    <w:p w14:paraId="4245EC0D" w14:textId="07CE87DC" w:rsidR="002458EF"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xml:space="preserve"># </w:t>
      </w:r>
      <w:r w:rsidRPr="002458EF">
        <w:rPr>
          <w:rStyle w:val="HTML-kd"/>
          <w:rFonts w:ascii="Consolas" w:hAnsi="Consolas"/>
          <w:color w:val="333333"/>
        </w:rPr>
        <w:t>Dangling images are layers that have no relationship to any tagged images.</w:t>
      </w:r>
    </w:p>
    <w:p w14:paraId="24111FBD" w14:textId="4163EAE1"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dockeri mage rm –f IMAGE_ID</w:t>
      </w:r>
    </w:p>
    <w:p w14:paraId="3B69EAA1" w14:textId="695AFDF9" w:rsidR="005D24A2" w:rsidRDefault="005D24A2"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rmi –f IMAGE_ID</w:t>
      </w:r>
    </w:p>
    <w:p w14:paraId="193EC6CF" w14:textId="5F11A703" w:rsidR="002458EF"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delete dangling images</w:t>
      </w:r>
    </w:p>
    <w:p w14:paraId="4156D4EE" w14:textId="3B33836E" w:rsidR="002458EF" w:rsidRPr="00823070" w:rsidRDefault="002458EF" w:rsidP="00AE2F92">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image prune</w:t>
      </w:r>
    </w:p>
    <w:p w14:paraId="1B1F92FD" w14:textId="77777777" w:rsidR="00823070" w:rsidRDefault="00823070" w:rsidP="00823070"/>
    <w:p w14:paraId="4C29EE56" w14:textId="7777777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lastRenderedPageBreak/>
        <w:t xml:space="preserve">FROM </w:t>
      </w:r>
    </w:p>
    <w:p w14:paraId="63B13B6E" w14:textId="230F6523"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specify the docker image what we want to use as base</w:t>
      </w:r>
      <w:r>
        <w:rPr>
          <w:rFonts w:ascii="Consolas" w:eastAsia="Times New Roman" w:hAnsi="Consolas" w:cs="Courier New"/>
          <w:color w:val="333333"/>
          <w:sz w:val="20"/>
          <w:szCs w:val="20"/>
          <w:lang w:val="en-US"/>
        </w:rPr>
        <w:t>. Usually must be the first directive in the Dockerfile, ARG can be placed before</w:t>
      </w:r>
    </w:p>
    <w:p w14:paraId="2141D669" w14:textId="59F3BA65"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FROM alpine</w:t>
      </w:r>
    </w:p>
    <w:p w14:paraId="22849552" w14:textId="08D49865" w:rsidR="0016394B" w:rsidRPr="00823070"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FROM &lt;image&gt; as stage1</w:t>
      </w:r>
    </w:p>
    <w:p w14:paraId="0FED0CAA" w14:textId="5D0CB934"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RUN </w:t>
      </w:r>
    </w:p>
    <w:p w14:paraId="75CB3FC0" w14:textId="140B923A"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execute some commands while we are preparing our custom image</w:t>
      </w:r>
    </w:p>
    <w:p w14:paraId="66E5380C" w14:textId="6A4FE5B2" w:rsidR="00153A57" w:rsidRPr="00823070" w:rsidRDefault="00153A57"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Creates a new layer on top of the previous layer by running a command inside that new layer and comiting the changes.</w:t>
      </w:r>
    </w:p>
    <w:p w14:paraId="11599F24"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RUN apk add –update redis</w:t>
      </w:r>
    </w:p>
    <w:p w14:paraId="4E5A41A4" w14:textId="38935DC5"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CMD</w:t>
      </w:r>
    </w:p>
    <w:p w14:paraId="363ADB41" w14:textId="4857210E"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what shuld be executed when our image is used to start up a brand new container</w:t>
      </w:r>
    </w:p>
    <w:p w14:paraId="0AFA28C7" w14:textId="7777777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CMD [“redis-server”]</w:t>
      </w:r>
    </w:p>
    <w:p w14:paraId="6D944737" w14:textId="1A0CA252" w:rsidR="0012352A" w:rsidRPr="00823070"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CMD ["executable","param1","param2"]</w:t>
      </w:r>
    </w:p>
    <w:p w14:paraId="39FB1DCE" w14:textId="088121BE"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LABEL</w:t>
      </w:r>
    </w:p>
    <w:p w14:paraId="71B3348F" w14:textId="5CF81AF6"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MAINTAINER (deprecated)</w:t>
      </w:r>
    </w:p>
    <w:p w14:paraId="02F45228" w14:textId="352F3E43"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EXPOSE</w:t>
      </w:r>
    </w:p>
    <w:p w14:paraId="5A14F95B" w14:textId="77777777"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EXPOSE 3000 </w:t>
      </w:r>
    </w:p>
    <w:p w14:paraId="720073E9" w14:textId="71AEFE68" w:rsidR="00823070" w:rsidRPr="00823070" w:rsidRDefault="00823070"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to expose a given port</w:t>
      </w:r>
    </w:p>
    <w:p w14:paraId="73D1AA3A" w14:textId="20A7BDDE"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ENV</w:t>
      </w:r>
    </w:p>
    <w:p w14:paraId="5E2BB26E" w14:textId="1659280E"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Set environment variables. These can be referenced in the Dockerfile itself and are visible to the container at runtime</w:t>
      </w:r>
    </w:p>
    <w:p w14:paraId="3D8CCF55" w14:textId="4D7C67E2"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ADD</w:t>
      </w:r>
    </w:p>
    <w:p w14:paraId="72DB8AC8" w14:textId="4006D65F"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Allows src to be a URL. </w:t>
      </w:r>
      <w:r w:rsidRPr="00153A57">
        <w:rPr>
          <w:rFonts w:ascii="Consolas" w:eastAsia="Times New Roman" w:hAnsi="Consolas" w:cs="Courier New"/>
          <w:color w:val="333333"/>
          <w:sz w:val="20"/>
          <w:szCs w:val="20"/>
          <w:lang w:val="en-US"/>
        </w:rPr>
        <w:t>If is a local tar archive in a recognized compression format (identity, gzip, bzip2 or xz) then it is unpacked as a directory</w:t>
      </w:r>
    </w:p>
    <w:p w14:paraId="5DFAB9E8" w14:textId="7313BD52"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COPY</w:t>
      </w:r>
    </w:p>
    <w:p w14:paraId="11772BBD" w14:textId="5718B6C8"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lastRenderedPageBreak/>
        <w:t xml:space="preserve">COPY &lt;src&gt; &lt;dest&gt; </w:t>
      </w:r>
    </w:p>
    <w:p w14:paraId="74AE1112" w14:textId="77777777" w:rsidR="00153A57"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 xml:space="preserve">COPY ./ ./   </w:t>
      </w:r>
    </w:p>
    <w:p w14:paraId="76BAE4CD" w14:textId="780CB209"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COPY index.html /var/www/index.html</w:t>
      </w:r>
    </w:p>
    <w:p w14:paraId="71BBEE57" w14:textId="60F0B2F6"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hom* /mydir/</w:t>
      </w:r>
    </w:p>
    <w:p w14:paraId="0D0E8387" w14:textId="0DBF9F1F"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hom?.txt /mydir/</w:t>
      </w:r>
    </w:p>
    <w:p w14:paraId="0B480E8E" w14:textId="63AF3BBE"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test.txt relativeDir/</w:t>
      </w:r>
    </w:p>
    <w:p w14:paraId="5493DDF6" w14:textId="2B96BBDE"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test.txt /absoluteDir/</w:t>
      </w:r>
    </w:p>
    <w:p w14:paraId="65630C91" w14:textId="1E3913BD" w:rsidR="0016394B"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multi-stage build</w:t>
      </w:r>
    </w:p>
    <w:p w14:paraId="4CE8E8D5" w14:textId="04E2D286" w:rsidR="0016394B"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selectively copy only the files you need from previous layers</w:t>
      </w:r>
    </w:p>
    <w:p w14:paraId="78671509" w14:textId="73872568" w:rsidR="0016394B"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FROM &lt;image&gt; as stage1</w:t>
      </w:r>
    </w:p>
    <w:p w14:paraId="5EE70B8B" w14:textId="3BB33773" w:rsidR="0016394B" w:rsidRPr="00823070" w:rsidRDefault="0016394B"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COPY --from=stage1 ... </w:t>
      </w:r>
    </w:p>
    <w:p w14:paraId="7AE87F69" w14:textId="5752F709"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ENTRYPOINT</w:t>
      </w:r>
    </w:p>
    <w:p w14:paraId="446CD18F" w14:textId="12706679"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VOLUME</w:t>
      </w:r>
    </w:p>
    <w:p w14:paraId="1DB042E1" w14:textId="285BBF6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USER</w:t>
      </w:r>
    </w:p>
    <w:p w14:paraId="0E0262BF" w14:textId="7D17EE4B"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WORKDIR</w:t>
      </w:r>
    </w:p>
    <w:p w14:paraId="0C92E4EC"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WORKDIR /path/to/workdir</w:t>
      </w:r>
    </w:p>
    <w:p w14:paraId="7A64F9AA"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The WORKDIR instruction sets the working directory for any RUN, CMD, ENTRYPOINT, COPY and ADD instructions that follow it in the Dockerfile. If the WORKDIR doesn’t exist, it will be created even if it’s not used in any subsequent Dockerfile instruction. Effects even the docker exec command.</w:t>
      </w:r>
    </w:p>
    <w:p w14:paraId="0ECAD6FD" w14:textId="01294805"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ARG</w:t>
      </w:r>
    </w:p>
    <w:p w14:paraId="16A64E80" w14:textId="27BCA7CF"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ONBUILD</w:t>
      </w:r>
    </w:p>
    <w:p w14:paraId="051E4CE2" w14:textId="0B7E6853"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STOPSIGNAL</w:t>
      </w:r>
    </w:p>
    <w:p w14:paraId="761977B9" w14:textId="3E5941B2"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Specifies the signal that will be used to stop the container. Most of the times the default stop signal is fine, but if you have some custom software you can  set here what stop signal to send when running the docker stop command.</w:t>
      </w:r>
    </w:p>
    <w:p w14:paraId="68DCC1D4" w14:textId="7804C465" w:rsidR="0012352A" w:rsidRPr="00823070"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STOPSIGNAL SIGTERM</w:t>
      </w:r>
    </w:p>
    <w:p w14:paraId="172D2E72" w14:textId="015C9F9F"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HEALTCHECK</w:t>
      </w:r>
    </w:p>
    <w:p w14:paraId="013A278E" w14:textId="7DCA0041"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Spacify a command to run in order to perform a custom health check to verify that the container is working properly</w:t>
      </w:r>
    </w:p>
    <w:p w14:paraId="69EF4EF3" w14:textId="74AEB64B" w:rsidR="0012352A" w:rsidRPr="00823070"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HEALTHCHECK CMD curl localhost:80</w:t>
      </w:r>
    </w:p>
    <w:p w14:paraId="1739E45B" w14:textId="1B350D53" w:rsidR="00823070" w:rsidRDefault="00B66288" w:rsidP="00B66288">
      <w:pPr>
        <w:pStyle w:val="2Nadpis"/>
      </w:pPr>
      <w:bookmarkStart w:id="9" w:name="_Toc79855372"/>
      <w:r>
        <w:lastRenderedPageBreak/>
        <w:t>Building Efficient images</w:t>
      </w:r>
      <w:bookmarkEnd w:id="9"/>
    </w:p>
    <w:p w14:paraId="4EFEACB9" w14:textId="1EFCF42A" w:rsidR="00B66288" w:rsidRDefault="00B66288" w:rsidP="00C6444D">
      <w:pPr>
        <w:pStyle w:val="Listaszerbekezds"/>
        <w:numPr>
          <w:ilvl w:val="0"/>
          <w:numId w:val="5"/>
        </w:numPr>
      </w:pPr>
      <w:r>
        <w:t>as small as possible</w:t>
      </w:r>
    </w:p>
    <w:p w14:paraId="3A51663D" w14:textId="4CD09D61" w:rsidR="00B66288" w:rsidRDefault="00B66288" w:rsidP="00C6444D">
      <w:pPr>
        <w:pStyle w:val="Listaszerbekezds"/>
        <w:numPr>
          <w:ilvl w:val="0"/>
          <w:numId w:val="5"/>
        </w:numPr>
      </w:pPr>
      <w:r>
        <w:t>ephemeral images, so if the image is destroyed not a problem (decoupled)</w:t>
      </w:r>
    </w:p>
    <w:p w14:paraId="7A327FEE" w14:textId="4D8A807D" w:rsidR="00B66288" w:rsidRDefault="00B66288" w:rsidP="00C6444D">
      <w:pPr>
        <w:pStyle w:val="Listaszerbekezds"/>
        <w:numPr>
          <w:ilvl w:val="0"/>
          <w:numId w:val="5"/>
        </w:numPr>
      </w:pPr>
      <w:r>
        <w:t>put on lower level frequently changing images (utilize caching)</w:t>
      </w:r>
    </w:p>
    <w:p w14:paraId="7E62CAAA" w14:textId="70CFFBB6" w:rsidR="00B66288" w:rsidRDefault="00B66288" w:rsidP="00C6444D">
      <w:pPr>
        <w:pStyle w:val="Listaszerbekezds"/>
        <w:numPr>
          <w:ilvl w:val="0"/>
          <w:numId w:val="5"/>
        </w:numPr>
      </w:pPr>
      <w:r>
        <w:t>avoid creating unnecessary layers (boundle)</w:t>
      </w:r>
    </w:p>
    <w:p w14:paraId="75F8577F" w14:textId="53419002" w:rsidR="00B66288" w:rsidRDefault="00B66288" w:rsidP="00C6444D">
      <w:pPr>
        <w:pStyle w:val="Listaszerbekezds"/>
        <w:numPr>
          <w:ilvl w:val="0"/>
          <w:numId w:val="5"/>
        </w:numPr>
      </w:pPr>
      <w:r>
        <w:t>avoid including unnecessary files, packages</w:t>
      </w:r>
    </w:p>
    <w:p w14:paraId="153E73B9" w14:textId="27FC914D" w:rsidR="00B66288" w:rsidRDefault="00B66288" w:rsidP="00C6444D">
      <w:pPr>
        <w:pStyle w:val="Listaszerbekezds"/>
        <w:numPr>
          <w:ilvl w:val="0"/>
          <w:numId w:val="5"/>
        </w:numPr>
      </w:pPr>
      <w:r>
        <w:t>multi-stage build (with multiple from directives)</w:t>
      </w:r>
    </w:p>
    <w:p w14:paraId="1F5EF76A" w14:textId="70D680D3" w:rsidR="00B66288" w:rsidRDefault="00B66288" w:rsidP="00C6444D">
      <w:pPr>
        <w:pStyle w:val="Listaszerbekezds"/>
        <w:numPr>
          <w:ilvl w:val="0"/>
          <w:numId w:val="6"/>
        </w:numPr>
      </w:pPr>
      <w:r>
        <w:t>each stage begins a completely new set of file system laters, allowing ou to selectively copy only the files you need from pervious layers.</w:t>
      </w:r>
    </w:p>
    <w:p w14:paraId="70190813" w14:textId="734CD23D" w:rsidR="00B66288" w:rsidRDefault="00B66288" w:rsidP="00C6444D">
      <w:pPr>
        <w:pStyle w:val="Listaszerbekezds"/>
        <w:numPr>
          <w:ilvl w:val="0"/>
          <w:numId w:val="6"/>
        </w:numPr>
      </w:pPr>
      <w:r>
        <w:t xml:space="preserve">Use the </w:t>
      </w:r>
      <w:r w:rsidR="008A21E0">
        <w:t xml:space="preserve"> - -</w:t>
      </w:r>
      <w:r>
        <w:t xml:space="preserve">from </w:t>
      </w:r>
      <w:r w:rsidR="008A21E0">
        <w:t>flag</w:t>
      </w:r>
      <w:r>
        <w:t xml:space="preserve"> with COPY to copy files from a previous stage.</w:t>
      </w:r>
    </w:p>
    <w:p w14:paraId="2B1DB054" w14:textId="686222A2" w:rsidR="0016394B" w:rsidRDefault="00A35BF2" w:rsidP="00C6444D">
      <w:pPr>
        <w:pStyle w:val="Listaszerbekezds"/>
        <w:numPr>
          <w:ilvl w:val="0"/>
          <w:numId w:val="6"/>
        </w:numPr>
      </w:pPr>
      <w:r>
        <w:t>example: from alpine, run xx (create some layers, generate files) then a new from with selective copy</w:t>
      </w:r>
    </w:p>
    <w:p w14:paraId="0CB30EB6" w14:textId="2669F03A" w:rsidR="0016394B" w:rsidRDefault="0016394B" w:rsidP="00C6444D">
      <w:pPr>
        <w:pStyle w:val="Listaszerbekezds"/>
        <w:numPr>
          <w:ilvl w:val="0"/>
          <w:numId w:val="6"/>
        </w:numPr>
      </w:pPr>
      <w:r>
        <w:rPr>
          <w:noProof/>
          <w:lang w:val="en-US"/>
        </w:rPr>
        <w:drawing>
          <wp:inline distT="0" distB="0" distL="0" distR="0" wp14:anchorId="4931A4E1" wp14:editId="108F3457">
            <wp:extent cx="4543425" cy="9715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971550"/>
                    </a:xfrm>
                    <a:prstGeom prst="rect">
                      <a:avLst/>
                    </a:prstGeom>
                  </pic:spPr>
                </pic:pic>
              </a:graphicData>
            </a:graphic>
          </wp:inline>
        </w:drawing>
      </w:r>
    </w:p>
    <w:p w14:paraId="60D7B6F5" w14:textId="2104D13F" w:rsidR="0016394B" w:rsidRDefault="0016394B" w:rsidP="00C6444D">
      <w:pPr>
        <w:pStyle w:val="Listaszerbekezds"/>
        <w:numPr>
          <w:ilvl w:val="0"/>
          <w:numId w:val="6"/>
        </w:numPr>
      </w:pPr>
      <w:r>
        <w:rPr>
          <w:noProof/>
          <w:lang w:val="en-US"/>
        </w:rPr>
        <w:drawing>
          <wp:inline distT="0" distB="0" distL="0" distR="0" wp14:anchorId="50DC1B07" wp14:editId="2705BDC7">
            <wp:extent cx="4800600" cy="15430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1543050"/>
                    </a:xfrm>
                    <a:prstGeom prst="rect">
                      <a:avLst/>
                    </a:prstGeom>
                  </pic:spPr>
                </pic:pic>
              </a:graphicData>
            </a:graphic>
          </wp:inline>
        </w:drawing>
      </w:r>
    </w:p>
    <w:p w14:paraId="224E33CB" w14:textId="7F81C41F" w:rsidR="0016394B" w:rsidRDefault="0016394B" w:rsidP="00C6444D">
      <w:pPr>
        <w:pStyle w:val="Listaszerbekezds"/>
        <w:numPr>
          <w:ilvl w:val="0"/>
          <w:numId w:val="6"/>
        </w:numPr>
      </w:pPr>
      <w:r>
        <w:rPr>
          <w:noProof/>
          <w:lang w:val="en-US"/>
        </w:rPr>
        <w:drawing>
          <wp:inline distT="0" distB="0" distL="0" distR="0" wp14:anchorId="304DCCF4" wp14:editId="33BC7180">
            <wp:extent cx="5314950" cy="116205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162050"/>
                    </a:xfrm>
                    <a:prstGeom prst="rect">
                      <a:avLst/>
                    </a:prstGeom>
                  </pic:spPr>
                </pic:pic>
              </a:graphicData>
            </a:graphic>
          </wp:inline>
        </w:drawing>
      </w:r>
    </w:p>
    <w:p w14:paraId="5F1D77EA" w14:textId="3DCB7933" w:rsidR="00347EA2" w:rsidRDefault="00347EA2" w:rsidP="0022475F">
      <w:pPr>
        <w:pStyle w:val="1Nadpis"/>
      </w:pPr>
      <w:bookmarkStart w:id="10" w:name="_Toc79855373"/>
      <w:r>
        <w:lastRenderedPageBreak/>
        <w:t>Swarm</w:t>
      </w:r>
    </w:p>
    <w:p w14:paraId="55FE1451" w14:textId="3C8440E9" w:rsidR="00256A7D" w:rsidRDefault="00256A7D" w:rsidP="00256A7D">
      <w:pPr>
        <w:pStyle w:val="2Nadpis"/>
      </w:pPr>
      <w:r>
        <w:t>Docker Compose</w:t>
      </w:r>
    </w:p>
    <w:p w14:paraId="4EF41113" w14:textId="6DD8C210" w:rsidR="00256A7D" w:rsidRDefault="00256A7D" w:rsidP="00256A7D">
      <w:r>
        <w:t>Allows to run multicontainer applications</w:t>
      </w:r>
    </w:p>
    <w:p w14:paraId="108E6DEB" w14:textId="21341D1D" w:rsidR="00256A7D" w:rsidRDefault="00256A7D" w:rsidP="00256A7D">
      <w:r>
        <w:t>When you are using Swarm you should use Stack instead of Docker Compose.</w:t>
      </w:r>
    </w:p>
    <w:p w14:paraId="68306945" w14:textId="6E62ADD0" w:rsidR="00256A7D" w:rsidRPr="00256A7D" w:rsidRDefault="00256A7D" w:rsidP="00256A7D">
      <w:r>
        <w:t>The DCA is interested only in their relation to docker swarm.</w:t>
      </w:r>
    </w:p>
    <w:p w14:paraId="2734A069" w14:textId="43A3A02A" w:rsidR="00256A7D" w:rsidRPr="00256A7D" w:rsidRDefault="00256A7D" w:rsidP="00256A7D">
      <w:pPr>
        <w:pStyle w:val="2Nadpis"/>
      </w:pPr>
      <w:r>
        <w:t>Docker Stacks</w:t>
      </w:r>
    </w:p>
    <w:p w14:paraId="7D67F863" w14:textId="77777777" w:rsidR="00256A7D" w:rsidRDefault="00256A7D" w:rsidP="00C6444D">
      <w:pPr>
        <w:pStyle w:val="Listaszerbekezds"/>
        <w:numPr>
          <w:ilvl w:val="0"/>
          <w:numId w:val="8"/>
        </w:numPr>
      </w:pPr>
      <w:r>
        <w:t>docker run is used to create a standalone container</w:t>
      </w:r>
    </w:p>
    <w:p w14:paraId="3E3DAF1E" w14:textId="18B0D7B1" w:rsidR="00256A7D" w:rsidRDefault="00256A7D" w:rsidP="00C6444D">
      <w:pPr>
        <w:pStyle w:val="Listaszerbekezds"/>
        <w:numPr>
          <w:ilvl w:val="0"/>
          <w:numId w:val="8"/>
        </w:numPr>
      </w:pPr>
      <w:r>
        <w:t>docker service create is used to create instances (called tasks) of that service running in a cluster (called swarm) of computers (called nodes). Those tasks are containers of cource, but not standalone containers. In a sense a service acts as a template when instantiating tasks</w:t>
      </w:r>
    </w:p>
    <w:p w14:paraId="2832A9CA" w14:textId="43D238B2" w:rsidR="00663237" w:rsidRDefault="00256A7D" w:rsidP="00256A7D">
      <w:r>
        <w:t>Docker stacks are similar to the multi-container applications created using Docker Compose. However, they can be scaled and executed across the swarm just like normal swarm services.</w:t>
      </w:r>
    </w:p>
    <w:p w14:paraId="72D5DF40" w14:textId="56592C2B" w:rsidR="00663237" w:rsidRPr="00256A7D" w:rsidRDefault="00663237" w:rsidP="00256A7D">
      <w:r>
        <w:t>Docker Stacks also uses a yaml config file (same sintax as docker compose)</w:t>
      </w:r>
      <w:bookmarkStart w:id="11" w:name="_GoBack"/>
      <w:bookmarkEnd w:id="11"/>
    </w:p>
    <w:p w14:paraId="497F2441" w14:textId="77777777" w:rsidR="00256A7D" w:rsidRPr="00256A7D" w:rsidRDefault="00256A7D" w:rsidP="00256A7D"/>
    <w:p w14:paraId="647599BB" w14:textId="41F56D72" w:rsidR="0022475F" w:rsidRDefault="0022475F" w:rsidP="0022475F">
      <w:pPr>
        <w:pStyle w:val="1Nadpis"/>
      </w:pPr>
      <w:r>
        <w:lastRenderedPageBreak/>
        <w:t>Whizlabs learnings</w:t>
      </w:r>
      <w:bookmarkEnd w:id="10"/>
    </w:p>
    <w:p w14:paraId="21580D95" w14:textId="0826BC7A" w:rsidR="0022475F" w:rsidRDefault="0022475F" w:rsidP="0022475F">
      <w:pPr>
        <w:pStyle w:val="2Nadpis"/>
        <w:rPr>
          <w:rFonts w:ascii="Segoe UI Symbol" w:hAnsi="Segoe UI Symbol" w:cs="Segoe UI Symbol"/>
        </w:rPr>
      </w:pPr>
      <w:bookmarkStart w:id="12" w:name="_Toc79855374"/>
      <w:r w:rsidRPr="0022475F">
        <w:t>Replicated and global services</w:t>
      </w:r>
      <w:bookmarkEnd w:id="12"/>
    </w:p>
    <w:p w14:paraId="7522978B" w14:textId="4A128889" w:rsidR="0022475F" w:rsidRDefault="0022475F" w:rsidP="0022475F">
      <w:r>
        <w:t>There are two types of service deployments, replicated and global.</w:t>
      </w:r>
    </w:p>
    <w:p w14:paraId="278FEC23" w14:textId="3BB8BF29" w:rsidR="0022475F" w:rsidRDefault="0022475F" w:rsidP="0022475F">
      <w:r>
        <w:t xml:space="preserve">For a </w:t>
      </w:r>
      <w:r w:rsidRPr="0022475F">
        <w:rPr>
          <w:b/>
        </w:rPr>
        <w:t>replicated service</w:t>
      </w:r>
      <w:r>
        <w:t>, you specify the number of identical tasks you want to run. For example, you decide to deploy an HTTP service with three replicas, each serving the same content.</w:t>
      </w:r>
    </w:p>
    <w:p w14:paraId="5762C172" w14:textId="77777777" w:rsidR="0022475F" w:rsidRDefault="0022475F" w:rsidP="0022475F">
      <w:r>
        <w:t xml:space="preserve">A </w:t>
      </w:r>
      <w:r w:rsidRPr="0022475F">
        <w:rPr>
          <w:b/>
        </w:rPr>
        <w:t>global service</w:t>
      </w:r>
      <w:r>
        <w:t xml:space="preserve"> is a service that runs one task on every node. There is no pre-specified number of tasks. Each time you add a node to the swarm, the orchestrator creates a task and the scheduler assigns the task to the new node. Good candidates for global services are monitoring agents, an anti-virus scanners or other types of containers that you want to run on every node in the swarm.</w:t>
      </w:r>
    </w:p>
    <w:p w14:paraId="511950F0" w14:textId="4792A831" w:rsidR="0022475F" w:rsidRPr="0022475F" w:rsidRDefault="0022475F" w:rsidP="0022475F">
      <w:pPr>
        <w:tabs>
          <w:tab w:val="left" w:pos="2972"/>
        </w:tabs>
      </w:pPr>
      <w:r>
        <w:rPr>
          <w:noProof/>
          <w:lang w:val="en-US"/>
        </w:rPr>
        <w:drawing>
          <wp:inline distT="0" distB="0" distL="0" distR="0" wp14:anchorId="604B3EA9" wp14:editId="2487B750">
            <wp:extent cx="5579745" cy="4007485"/>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007485"/>
                    </a:xfrm>
                    <a:prstGeom prst="rect">
                      <a:avLst/>
                    </a:prstGeom>
                  </pic:spPr>
                </pic:pic>
              </a:graphicData>
            </a:graphic>
          </wp:inline>
        </w:drawing>
      </w:r>
    </w:p>
    <w:sectPr w:rsidR="0022475F" w:rsidRPr="0022475F" w:rsidSect="00764113">
      <w:headerReference w:type="default" r:id="rId14"/>
      <w:footerReference w:type="default" r:id="rId1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4222D" w14:textId="77777777" w:rsidR="00C6444D" w:rsidRDefault="00C6444D" w:rsidP="00DB0F9F">
      <w:pPr>
        <w:spacing w:after="0" w:line="240" w:lineRule="auto"/>
      </w:pPr>
      <w:r>
        <w:separator/>
      </w:r>
    </w:p>
  </w:endnote>
  <w:endnote w:type="continuationSeparator" w:id="0">
    <w:p w14:paraId="1870B301" w14:textId="77777777" w:rsidR="00C6444D" w:rsidRDefault="00C6444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663237">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8613A" w14:textId="77777777" w:rsidR="00C6444D" w:rsidRDefault="00C6444D" w:rsidP="00DB0F9F">
      <w:pPr>
        <w:spacing w:after="0" w:line="240" w:lineRule="auto"/>
      </w:pPr>
      <w:r>
        <w:separator/>
      </w:r>
    </w:p>
  </w:footnote>
  <w:footnote w:type="continuationSeparator" w:id="0">
    <w:p w14:paraId="4EE84BA8" w14:textId="77777777" w:rsidR="00C6444D" w:rsidRDefault="00C6444D"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42324C"/>
    <w:multiLevelType w:val="hybridMultilevel"/>
    <w:tmpl w:val="9A24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55EDD"/>
    <w:multiLevelType w:val="hybridMultilevel"/>
    <w:tmpl w:val="1E12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D3FEF"/>
    <w:multiLevelType w:val="hybridMultilevel"/>
    <w:tmpl w:val="0B145DBE"/>
    <w:lvl w:ilvl="0" w:tplc="075243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A12A55"/>
    <w:multiLevelType w:val="hybridMultilevel"/>
    <w:tmpl w:val="682E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E2728"/>
    <w:multiLevelType w:val="hybridMultilevel"/>
    <w:tmpl w:val="92FC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C6C38"/>
    <w:multiLevelType w:val="hybridMultilevel"/>
    <w:tmpl w:val="F9F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7"/>
  </w:num>
  <w:num w:numId="6">
    <w:abstractNumId w:val="3"/>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16A57"/>
    <w:rsid w:val="000345FC"/>
    <w:rsid w:val="00054E4C"/>
    <w:rsid w:val="00063BEC"/>
    <w:rsid w:val="00077F00"/>
    <w:rsid w:val="00084EDD"/>
    <w:rsid w:val="000872F8"/>
    <w:rsid w:val="00095EF3"/>
    <w:rsid w:val="000A081A"/>
    <w:rsid w:val="000A1E6B"/>
    <w:rsid w:val="000B3B97"/>
    <w:rsid w:val="000B7F14"/>
    <w:rsid w:val="000D1E11"/>
    <w:rsid w:val="000D2113"/>
    <w:rsid w:val="00111444"/>
    <w:rsid w:val="0012352A"/>
    <w:rsid w:val="001408AD"/>
    <w:rsid w:val="0015321A"/>
    <w:rsid w:val="00153A57"/>
    <w:rsid w:val="00155BC3"/>
    <w:rsid w:val="00162542"/>
    <w:rsid w:val="0016394B"/>
    <w:rsid w:val="001717F7"/>
    <w:rsid w:val="001831AE"/>
    <w:rsid w:val="00184A5A"/>
    <w:rsid w:val="001B4B57"/>
    <w:rsid w:val="001B668D"/>
    <w:rsid w:val="001C1C9E"/>
    <w:rsid w:val="001D3477"/>
    <w:rsid w:val="001D4421"/>
    <w:rsid w:val="001E3214"/>
    <w:rsid w:val="001F79A8"/>
    <w:rsid w:val="0022475F"/>
    <w:rsid w:val="0023772E"/>
    <w:rsid w:val="002458EF"/>
    <w:rsid w:val="002468ED"/>
    <w:rsid w:val="00256A7D"/>
    <w:rsid w:val="00256E69"/>
    <w:rsid w:val="00257AE2"/>
    <w:rsid w:val="00270640"/>
    <w:rsid w:val="002761D0"/>
    <w:rsid w:val="00281A87"/>
    <w:rsid w:val="00286C58"/>
    <w:rsid w:val="0029509B"/>
    <w:rsid w:val="002A5F83"/>
    <w:rsid w:val="002A61BD"/>
    <w:rsid w:val="002C5CE0"/>
    <w:rsid w:val="002E1AA1"/>
    <w:rsid w:val="002E7027"/>
    <w:rsid w:val="002F3714"/>
    <w:rsid w:val="0030444E"/>
    <w:rsid w:val="003109AC"/>
    <w:rsid w:val="00323A5C"/>
    <w:rsid w:val="00327876"/>
    <w:rsid w:val="00332437"/>
    <w:rsid w:val="003470E7"/>
    <w:rsid w:val="00347EA2"/>
    <w:rsid w:val="0035287C"/>
    <w:rsid w:val="00356E19"/>
    <w:rsid w:val="00357147"/>
    <w:rsid w:val="00360FEC"/>
    <w:rsid w:val="0036150B"/>
    <w:rsid w:val="00362275"/>
    <w:rsid w:val="00366542"/>
    <w:rsid w:val="003709B5"/>
    <w:rsid w:val="00392A14"/>
    <w:rsid w:val="00395737"/>
    <w:rsid w:val="003B4B8E"/>
    <w:rsid w:val="003E13DF"/>
    <w:rsid w:val="003E6916"/>
    <w:rsid w:val="00403A15"/>
    <w:rsid w:val="00404BB3"/>
    <w:rsid w:val="00410E60"/>
    <w:rsid w:val="004365CD"/>
    <w:rsid w:val="0044799C"/>
    <w:rsid w:val="0045007E"/>
    <w:rsid w:val="00452D04"/>
    <w:rsid w:val="004606E6"/>
    <w:rsid w:val="00462E9D"/>
    <w:rsid w:val="00465E81"/>
    <w:rsid w:val="00477739"/>
    <w:rsid w:val="00494150"/>
    <w:rsid w:val="004A42C3"/>
    <w:rsid w:val="004A5B1E"/>
    <w:rsid w:val="004A7C73"/>
    <w:rsid w:val="004E150A"/>
    <w:rsid w:val="004E7B04"/>
    <w:rsid w:val="004F6A2E"/>
    <w:rsid w:val="00500FD3"/>
    <w:rsid w:val="0050217C"/>
    <w:rsid w:val="00505223"/>
    <w:rsid w:val="005206AD"/>
    <w:rsid w:val="00533774"/>
    <w:rsid w:val="00536CCE"/>
    <w:rsid w:val="00537F56"/>
    <w:rsid w:val="00554BAD"/>
    <w:rsid w:val="00560197"/>
    <w:rsid w:val="00561425"/>
    <w:rsid w:val="00571686"/>
    <w:rsid w:val="00571D55"/>
    <w:rsid w:val="005812F6"/>
    <w:rsid w:val="00584356"/>
    <w:rsid w:val="005A2A3B"/>
    <w:rsid w:val="005A6B88"/>
    <w:rsid w:val="005B63DA"/>
    <w:rsid w:val="005D24A2"/>
    <w:rsid w:val="005D28F2"/>
    <w:rsid w:val="005E21C1"/>
    <w:rsid w:val="005E4D30"/>
    <w:rsid w:val="005F37AA"/>
    <w:rsid w:val="00613D72"/>
    <w:rsid w:val="00624C7A"/>
    <w:rsid w:val="00663237"/>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1EA9"/>
    <w:rsid w:val="006D33E6"/>
    <w:rsid w:val="006D640E"/>
    <w:rsid w:val="006E3F3C"/>
    <w:rsid w:val="00702CD0"/>
    <w:rsid w:val="00714691"/>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23070"/>
    <w:rsid w:val="0085199C"/>
    <w:rsid w:val="00857202"/>
    <w:rsid w:val="008607A2"/>
    <w:rsid w:val="00886638"/>
    <w:rsid w:val="008A21E0"/>
    <w:rsid w:val="008A6CE2"/>
    <w:rsid w:val="008B5299"/>
    <w:rsid w:val="008C1FEA"/>
    <w:rsid w:val="008C5759"/>
    <w:rsid w:val="008C7B8E"/>
    <w:rsid w:val="008E123B"/>
    <w:rsid w:val="008E19F2"/>
    <w:rsid w:val="008E5B50"/>
    <w:rsid w:val="008F1ED2"/>
    <w:rsid w:val="00903316"/>
    <w:rsid w:val="00910AE0"/>
    <w:rsid w:val="00911D79"/>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D2175"/>
    <w:rsid w:val="009E2CD9"/>
    <w:rsid w:val="009F3C81"/>
    <w:rsid w:val="00A14CD1"/>
    <w:rsid w:val="00A20900"/>
    <w:rsid w:val="00A3061D"/>
    <w:rsid w:val="00A35BF2"/>
    <w:rsid w:val="00A400C4"/>
    <w:rsid w:val="00A46DE6"/>
    <w:rsid w:val="00A47984"/>
    <w:rsid w:val="00A56799"/>
    <w:rsid w:val="00A76F42"/>
    <w:rsid w:val="00A829D8"/>
    <w:rsid w:val="00A83075"/>
    <w:rsid w:val="00A83B1F"/>
    <w:rsid w:val="00A87772"/>
    <w:rsid w:val="00A90107"/>
    <w:rsid w:val="00AB4BC5"/>
    <w:rsid w:val="00AC4428"/>
    <w:rsid w:val="00AD1DD3"/>
    <w:rsid w:val="00AE2F92"/>
    <w:rsid w:val="00B102B8"/>
    <w:rsid w:val="00B10708"/>
    <w:rsid w:val="00B122B1"/>
    <w:rsid w:val="00B13F89"/>
    <w:rsid w:val="00B1550A"/>
    <w:rsid w:val="00B22DBB"/>
    <w:rsid w:val="00B45252"/>
    <w:rsid w:val="00B51772"/>
    <w:rsid w:val="00B66288"/>
    <w:rsid w:val="00B70FAF"/>
    <w:rsid w:val="00B71356"/>
    <w:rsid w:val="00B751A7"/>
    <w:rsid w:val="00B83707"/>
    <w:rsid w:val="00B86A00"/>
    <w:rsid w:val="00B87236"/>
    <w:rsid w:val="00B91A0E"/>
    <w:rsid w:val="00B9219E"/>
    <w:rsid w:val="00B97786"/>
    <w:rsid w:val="00BD6100"/>
    <w:rsid w:val="00BE0CC1"/>
    <w:rsid w:val="00BF0896"/>
    <w:rsid w:val="00BF1808"/>
    <w:rsid w:val="00C0689A"/>
    <w:rsid w:val="00C26318"/>
    <w:rsid w:val="00C27413"/>
    <w:rsid w:val="00C277C6"/>
    <w:rsid w:val="00C37CFA"/>
    <w:rsid w:val="00C446A1"/>
    <w:rsid w:val="00C543F3"/>
    <w:rsid w:val="00C6444D"/>
    <w:rsid w:val="00C745E5"/>
    <w:rsid w:val="00C7534F"/>
    <w:rsid w:val="00C94BC5"/>
    <w:rsid w:val="00CA50E7"/>
    <w:rsid w:val="00CC64A4"/>
    <w:rsid w:val="00CD0FD7"/>
    <w:rsid w:val="00CE6176"/>
    <w:rsid w:val="00CE783C"/>
    <w:rsid w:val="00CF4E8E"/>
    <w:rsid w:val="00CF78B1"/>
    <w:rsid w:val="00D31A9E"/>
    <w:rsid w:val="00D56F46"/>
    <w:rsid w:val="00D71C4E"/>
    <w:rsid w:val="00D7231B"/>
    <w:rsid w:val="00D72AA4"/>
    <w:rsid w:val="00D7431B"/>
    <w:rsid w:val="00D90BFE"/>
    <w:rsid w:val="00DB0F9F"/>
    <w:rsid w:val="00DB2BCB"/>
    <w:rsid w:val="00DD0F7E"/>
    <w:rsid w:val="00DE1E37"/>
    <w:rsid w:val="00E015C6"/>
    <w:rsid w:val="00E15173"/>
    <w:rsid w:val="00E16E36"/>
    <w:rsid w:val="00E267CE"/>
    <w:rsid w:val="00E40380"/>
    <w:rsid w:val="00E4089E"/>
    <w:rsid w:val="00E84E48"/>
    <w:rsid w:val="00E86704"/>
    <w:rsid w:val="00EC3DFD"/>
    <w:rsid w:val="00EC426E"/>
    <w:rsid w:val="00ED2A43"/>
    <w:rsid w:val="00EE0FB0"/>
    <w:rsid w:val="00F05B25"/>
    <w:rsid w:val="00F178F8"/>
    <w:rsid w:val="00F36312"/>
    <w:rsid w:val="00F378E2"/>
    <w:rsid w:val="00F54EEC"/>
    <w:rsid w:val="00F564DF"/>
    <w:rsid w:val="00F833E5"/>
    <w:rsid w:val="00FB14FF"/>
    <w:rsid w:val="00FC4D2F"/>
    <w:rsid w:val="00FE0A25"/>
    <w:rsid w:val="00FE57F4"/>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rsid w:val="009D01DD"/>
    <w:rPr>
      <w:rFonts w:ascii="Courier New" w:eastAsia="Times New Roman" w:hAnsi="Courier New" w:cs="Courier New"/>
      <w:sz w:val="20"/>
      <w:szCs w:val="20"/>
      <w:lang w:val="en-US"/>
    </w:rPr>
  </w:style>
  <w:style w:type="character" w:styleId="HTML-kd">
    <w:name w:val="HTML Code"/>
    <w:basedOn w:val="Bekezdsalapbettpusa"/>
    <w:uiPriority w:val="99"/>
    <w:semiHidden/>
    <w:unhideWhenUsed/>
    <w:rsid w:val="00FB1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0170727">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23124408">
      <w:bodyDiv w:val="1"/>
      <w:marLeft w:val="0"/>
      <w:marRight w:val="0"/>
      <w:marTop w:val="0"/>
      <w:marBottom w:val="0"/>
      <w:divBdr>
        <w:top w:val="none" w:sz="0" w:space="0" w:color="auto"/>
        <w:left w:val="none" w:sz="0" w:space="0" w:color="auto"/>
        <w:bottom w:val="none" w:sz="0" w:space="0" w:color="auto"/>
        <w:right w:val="none" w:sz="0" w:space="0" w:color="auto"/>
      </w:divBdr>
    </w:div>
    <w:div w:id="335351308">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7750394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6259314">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49078219">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741369063">
      <w:bodyDiv w:val="1"/>
      <w:marLeft w:val="0"/>
      <w:marRight w:val="0"/>
      <w:marTop w:val="0"/>
      <w:marBottom w:val="0"/>
      <w:divBdr>
        <w:top w:val="none" w:sz="0" w:space="0" w:color="auto"/>
        <w:left w:val="none" w:sz="0" w:space="0" w:color="auto"/>
        <w:bottom w:val="none" w:sz="0" w:space="0" w:color="auto"/>
        <w:right w:val="none" w:sz="0" w:space="0" w:color="auto"/>
      </w:divBdr>
    </w:div>
    <w:div w:id="76974133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81092334">
      <w:bodyDiv w:val="1"/>
      <w:marLeft w:val="0"/>
      <w:marRight w:val="0"/>
      <w:marTop w:val="0"/>
      <w:marBottom w:val="0"/>
      <w:divBdr>
        <w:top w:val="none" w:sz="0" w:space="0" w:color="auto"/>
        <w:left w:val="none" w:sz="0" w:space="0" w:color="auto"/>
        <w:bottom w:val="none" w:sz="0" w:space="0" w:color="auto"/>
        <w:right w:val="none" w:sz="0" w:space="0" w:color="auto"/>
      </w:divBdr>
    </w:div>
    <w:div w:id="977879755">
      <w:bodyDiv w:val="1"/>
      <w:marLeft w:val="0"/>
      <w:marRight w:val="0"/>
      <w:marTop w:val="0"/>
      <w:marBottom w:val="0"/>
      <w:divBdr>
        <w:top w:val="none" w:sz="0" w:space="0" w:color="auto"/>
        <w:left w:val="none" w:sz="0" w:space="0" w:color="auto"/>
        <w:bottom w:val="none" w:sz="0" w:space="0" w:color="auto"/>
        <w:right w:val="none" w:sz="0" w:space="0" w:color="auto"/>
      </w:divBdr>
    </w:div>
    <w:div w:id="985160859">
      <w:bodyDiv w:val="1"/>
      <w:marLeft w:val="0"/>
      <w:marRight w:val="0"/>
      <w:marTop w:val="0"/>
      <w:marBottom w:val="0"/>
      <w:divBdr>
        <w:top w:val="none" w:sz="0" w:space="0" w:color="auto"/>
        <w:left w:val="none" w:sz="0" w:space="0" w:color="auto"/>
        <w:bottom w:val="none" w:sz="0" w:space="0" w:color="auto"/>
        <w:right w:val="none" w:sz="0" w:space="0" w:color="auto"/>
      </w:divBdr>
    </w:div>
    <w:div w:id="109454821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190609593">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295939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16438861">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76991663">
      <w:bodyDiv w:val="1"/>
      <w:marLeft w:val="0"/>
      <w:marRight w:val="0"/>
      <w:marTop w:val="0"/>
      <w:marBottom w:val="0"/>
      <w:divBdr>
        <w:top w:val="none" w:sz="0" w:space="0" w:color="auto"/>
        <w:left w:val="none" w:sz="0" w:space="0" w:color="auto"/>
        <w:bottom w:val="none" w:sz="0" w:space="0" w:color="auto"/>
        <w:right w:val="none" w:sz="0" w:space="0" w:color="auto"/>
      </w:divBdr>
    </w:div>
    <w:div w:id="1509365191">
      <w:bodyDiv w:val="1"/>
      <w:marLeft w:val="0"/>
      <w:marRight w:val="0"/>
      <w:marTop w:val="0"/>
      <w:marBottom w:val="0"/>
      <w:divBdr>
        <w:top w:val="none" w:sz="0" w:space="0" w:color="auto"/>
        <w:left w:val="none" w:sz="0" w:space="0" w:color="auto"/>
        <w:bottom w:val="none" w:sz="0" w:space="0" w:color="auto"/>
        <w:right w:val="none" w:sz="0" w:space="0" w:color="auto"/>
      </w:divBdr>
    </w:div>
    <w:div w:id="1551068875">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55009127">
      <w:bodyDiv w:val="1"/>
      <w:marLeft w:val="0"/>
      <w:marRight w:val="0"/>
      <w:marTop w:val="0"/>
      <w:marBottom w:val="0"/>
      <w:divBdr>
        <w:top w:val="none" w:sz="0" w:space="0" w:color="auto"/>
        <w:left w:val="none" w:sz="0" w:space="0" w:color="auto"/>
        <w:bottom w:val="none" w:sz="0" w:space="0" w:color="auto"/>
        <w:right w:val="none" w:sz="0" w:space="0" w:color="auto"/>
      </w:divBdr>
    </w:div>
    <w:div w:id="1825855851">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0706810">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37591756">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81295211">
      <w:bodyDiv w:val="1"/>
      <w:marLeft w:val="0"/>
      <w:marRight w:val="0"/>
      <w:marTop w:val="0"/>
      <w:marBottom w:val="0"/>
      <w:divBdr>
        <w:top w:val="none" w:sz="0" w:space="0" w:color="auto"/>
        <w:left w:val="none" w:sz="0" w:space="0" w:color="auto"/>
        <w:bottom w:val="none" w:sz="0" w:space="0" w:color="auto"/>
        <w:right w:val="none" w:sz="0" w:space="0" w:color="auto"/>
      </w:divBdr>
    </w:div>
    <w:div w:id="2094275049">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 w:id="21246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6708928-AF46-4C86-9811-58394A79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3297</TotalTime>
  <Pages>12</Pages>
  <Words>1588</Words>
  <Characters>9054</Characters>
  <Application>Microsoft Office Word</Application>
  <DocSecurity>0</DocSecurity>
  <Lines>75</Lines>
  <Paragraphs>21</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52</cp:revision>
  <cp:lastPrinted>2014-03-17T12:58:00Z</cp:lastPrinted>
  <dcterms:created xsi:type="dcterms:W3CDTF">2019-01-07T11:52:00Z</dcterms:created>
  <dcterms:modified xsi:type="dcterms:W3CDTF">2021-08-14T18:38:00Z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