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0E57B6C5" w14:textId="77777777" w:rsidR="00777782"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80615427" w:history="1">
            <w:r w:rsidR="00777782" w:rsidRPr="00D50B8F">
              <w:rPr>
                <w:rStyle w:val="Hiperhivatkozs"/>
                <w:noProof/>
              </w:rPr>
              <w:t>1.</w:t>
            </w:r>
            <w:r w:rsidR="00777782">
              <w:rPr>
                <w:rFonts w:eastAsiaTheme="minorEastAsia"/>
                <w:noProof/>
                <w:lang w:val="en-US"/>
              </w:rPr>
              <w:tab/>
            </w:r>
            <w:r w:rsidR="00777782" w:rsidRPr="00D50B8F">
              <w:rPr>
                <w:rStyle w:val="Hiperhivatkozs"/>
                <w:noProof/>
              </w:rPr>
              <w:t>Core concepts</w:t>
            </w:r>
            <w:r w:rsidR="00777782">
              <w:rPr>
                <w:noProof/>
                <w:webHidden/>
              </w:rPr>
              <w:tab/>
            </w:r>
            <w:r w:rsidR="00777782">
              <w:rPr>
                <w:noProof/>
                <w:webHidden/>
              </w:rPr>
              <w:fldChar w:fldCharType="begin"/>
            </w:r>
            <w:r w:rsidR="00777782">
              <w:rPr>
                <w:noProof/>
                <w:webHidden/>
              </w:rPr>
              <w:instrText xml:space="preserve"> PAGEREF _Toc80615427 \h </w:instrText>
            </w:r>
            <w:r w:rsidR="00777782">
              <w:rPr>
                <w:noProof/>
                <w:webHidden/>
              </w:rPr>
            </w:r>
            <w:r w:rsidR="00777782">
              <w:rPr>
                <w:noProof/>
                <w:webHidden/>
              </w:rPr>
              <w:fldChar w:fldCharType="separate"/>
            </w:r>
            <w:r w:rsidR="00777782">
              <w:rPr>
                <w:noProof/>
                <w:webHidden/>
              </w:rPr>
              <w:t>2</w:t>
            </w:r>
            <w:r w:rsidR="00777782">
              <w:rPr>
                <w:noProof/>
                <w:webHidden/>
              </w:rPr>
              <w:fldChar w:fldCharType="end"/>
            </w:r>
          </w:hyperlink>
        </w:p>
        <w:p w14:paraId="560B546B" w14:textId="77777777" w:rsidR="00777782" w:rsidRDefault="0015373C">
          <w:pPr>
            <w:pStyle w:val="TJ2"/>
            <w:tabs>
              <w:tab w:val="left" w:pos="660"/>
              <w:tab w:val="right" w:leader="dot" w:pos="8777"/>
            </w:tabs>
            <w:rPr>
              <w:rFonts w:eastAsiaTheme="minorEastAsia"/>
              <w:noProof/>
              <w:lang w:val="en-US"/>
            </w:rPr>
          </w:pPr>
          <w:hyperlink w:anchor="_Toc80615428" w:history="1">
            <w:r w:rsidR="00777782" w:rsidRPr="00D50B8F">
              <w:rPr>
                <w:rStyle w:val="Hiperhivatkozs"/>
                <w:noProof/>
                <w14:scene3d>
                  <w14:camera w14:prst="orthographicFront"/>
                  <w14:lightRig w14:rig="threePt" w14:dir="t">
                    <w14:rot w14:lat="0" w14:lon="0" w14:rev="0"/>
                  </w14:lightRig>
                </w14:scene3d>
              </w:rPr>
              <w:t>1.</w:t>
            </w:r>
            <w:r w:rsidR="00777782">
              <w:rPr>
                <w:rFonts w:eastAsiaTheme="minorEastAsia"/>
                <w:noProof/>
                <w:lang w:val="en-US"/>
              </w:rPr>
              <w:tab/>
            </w:r>
            <w:r w:rsidR="00777782" w:rsidRPr="00D50B8F">
              <w:rPr>
                <w:rStyle w:val="Hiperhivatkozs"/>
                <w:noProof/>
              </w:rPr>
              <w:t>Kubernetes definition files</w:t>
            </w:r>
            <w:r w:rsidR="00777782">
              <w:rPr>
                <w:noProof/>
                <w:webHidden/>
              </w:rPr>
              <w:tab/>
            </w:r>
            <w:r w:rsidR="00777782">
              <w:rPr>
                <w:noProof/>
                <w:webHidden/>
              </w:rPr>
              <w:fldChar w:fldCharType="begin"/>
            </w:r>
            <w:r w:rsidR="00777782">
              <w:rPr>
                <w:noProof/>
                <w:webHidden/>
              </w:rPr>
              <w:instrText xml:space="preserve"> PAGEREF _Toc80615428 \h </w:instrText>
            </w:r>
            <w:r w:rsidR="00777782">
              <w:rPr>
                <w:noProof/>
                <w:webHidden/>
              </w:rPr>
            </w:r>
            <w:r w:rsidR="00777782">
              <w:rPr>
                <w:noProof/>
                <w:webHidden/>
              </w:rPr>
              <w:fldChar w:fldCharType="separate"/>
            </w:r>
            <w:r w:rsidR="00777782">
              <w:rPr>
                <w:noProof/>
                <w:webHidden/>
              </w:rPr>
              <w:t>3</w:t>
            </w:r>
            <w:r w:rsidR="00777782">
              <w:rPr>
                <w:noProof/>
                <w:webHidden/>
              </w:rPr>
              <w:fldChar w:fldCharType="end"/>
            </w:r>
          </w:hyperlink>
        </w:p>
        <w:p w14:paraId="0BB27733" w14:textId="77777777" w:rsidR="00777782" w:rsidRDefault="0015373C">
          <w:pPr>
            <w:pStyle w:val="TJ2"/>
            <w:tabs>
              <w:tab w:val="left" w:pos="660"/>
              <w:tab w:val="right" w:leader="dot" w:pos="8777"/>
            </w:tabs>
            <w:rPr>
              <w:rFonts w:eastAsiaTheme="minorEastAsia"/>
              <w:noProof/>
              <w:lang w:val="en-US"/>
            </w:rPr>
          </w:pPr>
          <w:hyperlink w:anchor="_Toc80615429" w:history="1">
            <w:r w:rsidR="00777782" w:rsidRPr="00D50B8F">
              <w:rPr>
                <w:rStyle w:val="Hiperhivatkozs"/>
                <w:noProof/>
                <w14:scene3d>
                  <w14:camera w14:prst="orthographicFront"/>
                  <w14:lightRig w14:rig="threePt" w14:dir="t">
                    <w14:rot w14:lat="0" w14:lon="0" w14:rev="0"/>
                  </w14:lightRig>
                </w14:scene3d>
              </w:rPr>
              <w:t>2.</w:t>
            </w:r>
            <w:r w:rsidR="00777782">
              <w:rPr>
                <w:rFonts w:eastAsiaTheme="minorEastAsia"/>
                <w:noProof/>
                <w:lang w:val="en-US"/>
              </w:rPr>
              <w:tab/>
            </w:r>
            <w:r w:rsidR="00777782" w:rsidRPr="00D50B8F">
              <w:rPr>
                <w:rStyle w:val="Hiperhivatkozs"/>
                <w:noProof/>
              </w:rPr>
              <w:t>Kubectl command structure</w:t>
            </w:r>
            <w:r w:rsidR="00777782">
              <w:rPr>
                <w:noProof/>
                <w:webHidden/>
              </w:rPr>
              <w:tab/>
            </w:r>
            <w:r w:rsidR="00777782">
              <w:rPr>
                <w:noProof/>
                <w:webHidden/>
              </w:rPr>
              <w:fldChar w:fldCharType="begin"/>
            </w:r>
            <w:r w:rsidR="00777782">
              <w:rPr>
                <w:noProof/>
                <w:webHidden/>
              </w:rPr>
              <w:instrText xml:space="preserve"> PAGEREF _Toc80615429 \h </w:instrText>
            </w:r>
            <w:r w:rsidR="00777782">
              <w:rPr>
                <w:noProof/>
                <w:webHidden/>
              </w:rPr>
            </w:r>
            <w:r w:rsidR="00777782">
              <w:rPr>
                <w:noProof/>
                <w:webHidden/>
              </w:rPr>
              <w:fldChar w:fldCharType="separate"/>
            </w:r>
            <w:r w:rsidR="00777782">
              <w:rPr>
                <w:noProof/>
                <w:webHidden/>
              </w:rPr>
              <w:t>4</w:t>
            </w:r>
            <w:r w:rsidR="00777782">
              <w:rPr>
                <w:noProof/>
                <w:webHidden/>
              </w:rPr>
              <w:fldChar w:fldCharType="end"/>
            </w:r>
          </w:hyperlink>
        </w:p>
        <w:p w14:paraId="58938956" w14:textId="77777777" w:rsidR="00777782" w:rsidRDefault="0015373C">
          <w:pPr>
            <w:pStyle w:val="TJ2"/>
            <w:tabs>
              <w:tab w:val="left" w:pos="660"/>
              <w:tab w:val="right" w:leader="dot" w:pos="8777"/>
            </w:tabs>
            <w:rPr>
              <w:rFonts w:eastAsiaTheme="minorEastAsia"/>
              <w:noProof/>
              <w:lang w:val="en-US"/>
            </w:rPr>
          </w:pPr>
          <w:hyperlink w:anchor="_Toc80615430" w:history="1">
            <w:r w:rsidR="00777782" w:rsidRPr="00D50B8F">
              <w:rPr>
                <w:rStyle w:val="Hiperhivatkozs"/>
                <w:noProof/>
                <w14:scene3d>
                  <w14:camera w14:prst="orthographicFront"/>
                  <w14:lightRig w14:rig="threePt" w14:dir="t">
                    <w14:rot w14:lat="0" w14:lon="0" w14:rev="0"/>
                  </w14:lightRig>
                </w14:scene3d>
              </w:rPr>
              <w:t>3.</w:t>
            </w:r>
            <w:r w:rsidR="00777782">
              <w:rPr>
                <w:rFonts w:eastAsiaTheme="minorEastAsia"/>
                <w:noProof/>
                <w:lang w:val="en-US"/>
              </w:rPr>
              <w:tab/>
            </w:r>
            <w:r w:rsidR="00777782" w:rsidRPr="00D50B8F">
              <w:rPr>
                <w:rStyle w:val="Hiperhivatkozs"/>
                <w:noProof/>
              </w:rPr>
              <w:t>Imperative vs Declarative</w:t>
            </w:r>
            <w:r w:rsidR="00777782">
              <w:rPr>
                <w:noProof/>
                <w:webHidden/>
              </w:rPr>
              <w:tab/>
            </w:r>
            <w:r w:rsidR="00777782">
              <w:rPr>
                <w:noProof/>
                <w:webHidden/>
              </w:rPr>
              <w:fldChar w:fldCharType="begin"/>
            </w:r>
            <w:r w:rsidR="00777782">
              <w:rPr>
                <w:noProof/>
                <w:webHidden/>
              </w:rPr>
              <w:instrText xml:space="preserve"> PAGEREF _Toc80615430 \h </w:instrText>
            </w:r>
            <w:r w:rsidR="00777782">
              <w:rPr>
                <w:noProof/>
                <w:webHidden/>
              </w:rPr>
            </w:r>
            <w:r w:rsidR="00777782">
              <w:rPr>
                <w:noProof/>
                <w:webHidden/>
              </w:rPr>
              <w:fldChar w:fldCharType="separate"/>
            </w:r>
            <w:r w:rsidR="00777782">
              <w:rPr>
                <w:noProof/>
                <w:webHidden/>
              </w:rPr>
              <w:t>5</w:t>
            </w:r>
            <w:r w:rsidR="00777782">
              <w:rPr>
                <w:noProof/>
                <w:webHidden/>
              </w:rPr>
              <w:fldChar w:fldCharType="end"/>
            </w:r>
          </w:hyperlink>
        </w:p>
        <w:p w14:paraId="2F088FB8" w14:textId="77777777" w:rsidR="00777782" w:rsidRDefault="0015373C">
          <w:pPr>
            <w:pStyle w:val="TJ1"/>
            <w:rPr>
              <w:rFonts w:eastAsiaTheme="minorEastAsia"/>
              <w:noProof/>
              <w:lang w:val="en-US"/>
            </w:rPr>
          </w:pPr>
          <w:hyperlink w:anchor="_Toc80615431" w:history="1">
            <w:r w:rsidR="00777782" w:rsidRPr="00D50B8F">
              <w:rPr>
                <w:rStyle w:val="Hiperhivatkozs"/>
                <w:noProof/>
              </w:rPr>
              <w:t>2.</w:t>
            </w:r>
            <w:r w:rsidR="00777782">
              <w:rPr>
                <w:rFonts w:eastAsiaTheme="minorEastAsia"/>
                <w:noProof/>
                <w:lang w:val="en-US"/>
              </w:rPr>
              <w:tab/>
            </w:r>
            <w:r w:rsidR="00777782" w:rsidRPr="00D50B8F">
              <w:rPr>
                <w:rStyle w:val="Hiperhivatkozs"/>
                <w:noProof/>
              </w:rPr>
              <w:t>Scheduling</w:t>
            </w:r>
            <w:r w:rsidR="00777782">
              <w:rPr>
                <w:noProof/>
                <w:webHidden/>
              </w:rPr>
              <w:tab/>
            </w:r>
            <w:r w:rsidR="00777782">
              <w:rPr>
                <w:noProof/>
                <w:webHidden/>
              </w:rPr>
              <w:fldChar w:fldCharType="begin"/>
            </w:r>
            <w:r w:rsidR="00777782">
              <w:rPr>
                <w:noProof/>
                <w:webHidden/>
              </w:rPr>
              <w:instrText xml:space="preserve"> PAGEREF _Toc80615431 \h </w:instrText>
            </w:r>
            <w:r w:rsidR="00777782">
              <w:rPr>
                <w:noProof/>
                <w:webHidden/>
              </w:rPr>
            </w:r>
            <w:r w:rsidR="00777782">
              <w:rPr>
                <w:noProof/>
                <w:webHidden/>
              </w:rPr>
              <w:fldChar w:fldCharType="separate"/>
            </w:r>
            <w:r w:rsidR="00777782">
              <w:rPr>
                <w:noProof/>
                <w:webHidden/>
              </w:rPr>
              <w:t>6</w:t>
            </w:r>
            <w:r w:rsidR="00777782">
              <w:rPr>
                <w:noProof/>
                <w:webHidden/>
              </w:rPr>
              <w:fldChar w:fldCharType="end"/>
            </w:r>
          </w:hyperlink>
        </w:p>
        <w:p w14:paraId="767E59C3" w14:textId="77777777" w:rsidR="00777782" w:rsidRDefault="0015373C">
          <w:pPr>
            <w:pStyle w:val="TJ1"/>
            <w:rPr>
              <w:rFonts w:eastAsiaTheme="minorEastAsia"/>
              <w:noProof/>
              <w:lang w:val="en-US"/>
            </w:rPr>
          </w:pPr>
          <w:hyperlink w:anchor="_Toc80615432" w:history="1">
            <w:r w:rsidR="00777782" w:rsidRPr="00D50B8F">
              <w:rPr>
                <w:rStyle w:val="Hiperhivatkozs"/>
                <w:noProof/>
              </w:rPr>
              <w:t>3.</w:t>
            </w:r>
            <w:r w:rsidR="00777782">
              <w:rPr>
                <w:rFonts w:eastAsiaTheme="minorEastAsia"/>
                <w:noProof/>
                <w:lang w:val="en-US"/>
              </w:rPr>
              <w:tab/>
            </w:r>
            <w:r w:rsidR="00777782" w:rsidRPr="00D50B8F">
              <w:rPr>
                <w:rStyle w:val="Hiperhivatkozs"/>
                <w:noProof/>
              </w:rPr>
              <w:t>Exam tricks</w:t>
            </w:r>
            <w:r w:rsidR="00777782">
              <w:rPr>
                <w:noProof/>
                <w:webHidden/>
              </w:rPr>
              <w:tab/>
            </w:r>
            <w:r w:rsidR="00777782">
              <w:rPr>
                <w:noProof/>
                <w:webHidden/>
              </w:rPr>
              <w:fldChar w:fldCharType="begin"/>
            </w:r>
            <w:r w:rsidR="00777782">
              <w:rPr>
                <w:noProof/>
                <w:webHidden/>
              </w:rPr>
              <w:instrText xml:space="preserve"> PAGEREF _Toc80615432 \h </w:instrText>
            </w:r>
            <w:r w:rsidR="00777782">
              <w:rPr>
                <w:noProof/>
                <w:webHidden/>
              </w:rPr>
            </w:r>
            <w:r w:rsidR="00777782">
              <w:rPr>
                <w:noProof/>
                <w:webHidden/>
              </w:rPr>
              <w:fldChar w:fldCharType="separate"/>
            </w:r>
            <w:r w:rsidR="00777782">
              <w:rPr>
                <w:noProof/>
                <w:webHidden/>
              </w:rPr>
              <w:t>7</w:t>
            </w:r>
            <w:r w:rsidR="00777782">
              <w:rPr>
                <w:noProof/>
                <w:webHidden/>
              </w:rPr>
              <w:fldChar w:fldCharType="end"/>
            </w:r>
          </w:hyperlink>
        </w:p>
        <w:p w14:paraId="68467876" w14:textId="77777777" w:rsidR="00777782" w:rsidRDefault="0015373C">
          <w:pPr>
            <w:pStyle w:val="TJ2"/>
            <w:tabs>
              <w:tab w:val="left" w:pos="660"/>
              <w:tab w:val="right" w:leader="dot" w:pos="8777"/>
            </w:tabs>
            <w:rPr>
              <w:rFonts w:eastAsiaTheme="minorEastAsia"/>
              <w:noProof/>
              <w:lang w:val="en-US"/>
            </w:rPr>
          </w:pPr>
          <w:hyperlink w:anchor="_Toc80615433" w:history="1">
            <w:r w:rsidR="00777782" w:rsidRPr="00D50B8F">
              <w:rPr>
                <w:rStyle w:val="Hiperhivatkozs"/>
                <w:noProof/>
                <w14:scene3d>
                  <w14:camera w14:prst="orthographicFront"/>
                  <w14:lightRig w14:rig="threePt" w14:dir="t">
                    <w14:rot w14:lat="0" w14:lon="0" w14:rev="0"/>
                  </w14:lightRig>
                </w14:scene3d>
              </w:rPr>
              <w:t>1.</w:t>
            </w:r>
            <w:r w:rsidR="00777782">
              <w:rPr>
                <w:rFonts w:eastAsiaTheme="minorEastAsia"/>
                <w:noProof/>
                <w:lang w:val="en-US"/>
              </w:rPr>
              <w:tab/>
            </w:r>
            <w:r w:rsidR="00777782" w:rsidRPr="00D50B8F">
              <w:rPr>
                <w:rStyle w:val="Hiperhivatkozs"/>
                <w:noProof/>
              </w:rPr>
              <w:t>Bash</w:t>
            </w:r>
            <w:r w:rsidR="00777782">
              <w:rPr>
                <w:noProof/>
                <w:webHidden/>
              </w:rPr>
              <w:tab/>
            </w:r>
            <w:r w:rsidR="00777782">
              <w:rPr>
                <w:noProof/>
                <w:webHidden/>
              </w:rPr>
              <w:fldChar w:fldCharType="begin"/>
            </w:r>
            <w:r w:rsidR="00777782">
              <w:rPr>
                <w:noProof/>
                <w:webHidden/>
              </w:rPr>
              <w:instrText xml:space="preserve"> PAGEREF _Toc80615433 \h </w:instrText>
            </w:r>
            <w:r w:rsidR="00777782">
              <w:rPr>
                <w:noProof/>
                <w:webHidden/>
              </w:rPr>
            </w:r>
            <w:r w:rsidR="00777782">
              <w:rPr>
                <w:noProof/>
                <w:webHidden/>
              </w:rPr>
              <w:fldChar w:fldCharType="separate"/>
            </w:r>
            <w:r w:rsidR="00777782">
              <w:rPr>
                <w:noProof/>
                <w:webHidden/>
              </w:rPr>
              <w:t>7</w:t>
            </w:r>
            <w:r w:rsidR="00777782">
              <w:rPr>
                <w:noProof/>
                <w:webHidden/>
              </w:rPr>
              <w:fldChar w:fldCharType="end"/>
            </w:r>
          </w:hyperlink>
        </w:p>
        <w:p w14:paraId="728832FC" w14:textId="77777777" w:rsidR="00777782" w:rsidRDefault="0015373C">
          <w:pPr>
            <w:pStyle w:val="TJ2"/>
            <w:tabs>
              <w:tab w:val="left" w:pos="660"/>
              <w:tab w:val="right" w:leader="dot" w:pos="8777"/>
            </w:tabs>
            <w:rPr>
              <w:rFonts w:eastAsiaTheme="minorEastAsia"/>
              <w:noProof/>
              <w:lang w:val="en-US"/>
            </w:rPr>
          </w:pPr>
          <w:hyperlink w:anchor="_Toc80615434" w:history="1">
            <w:r w:rsidR="00777782" w:rsidRPr="00D50B8F">
              <w:rPr>
                <w:rStyle w:val="Hiperhivatkozs"/>
                <w:noProof/>
                <w14:scene3d>
                  <w14:camera w14:prst="orthographicFront"/>
                  <w14:lightRig w14:rig="threePt" w14:dir="t">
                    <w14:rot w14:lat="0" w14:lon="0" w14:rev="0"/>
                  </w14:lightRig>
                </w14:scene3d>
              </w:rPr>
              <w:t>2.</w:t>
            </w:r>
            <w:r w:rsidR="00777782">
              <w:rPr>
                <w:rFonts w:eastAsiaTheme="minorEastAsia"/>
                <w:noProof/>
                <w:lang w:val="en-US"/>
              </w:rPr>
              <w:tab/>
            </w:r>
            <w:r w:rsidR="00777782" w:rsidRPr="00D50B8F">
              <w:rPr>
                <w:rStyle w:val="Hiperhivatkozs"/>
                <w:noProof/>
              </w:rPr>
              <w:t>Kubernetes</w:t>
            </w:r>
            <w:r w:rsidR="00777782">
              <w:rPr>
                <w:noProof/>
                <w:webHidden/>
              </w:rPr>
              <w:tab/>
            </w:r>
            <w:r w:rsidR="00777782">
              <w:rPr>
                <w:noProof/>
                <w:webHidden/>
              </w:rPr>
              <w:fldChar w:fldCharType="begin"/>
            </w:r>
            <w:r w:rsidR="00777782">
              <w:rPr>
                <w:noProof/>
                <w:webHidden/>
              </w:rPr>
              <w:instrText xml:space="preserve"> PAGEREF _Toc80615434 \h </w:instrText>
            </w:r>
            <w:r w:rsidR="00777782">
              <w:rPr>
                <w:noProof/>
                <w:webHidden/>
              </w:rPr>
            </w:r>
            <w:r w:rsidR="00777782">
              <w:rPr>
                <w:noProof/>
                <w:webHidden/>
              </w:rPr>
              <w:fldChar w:fldCharType="separate"/>
            </w:r>
            <w:r w:rsidR="00777782">
              <w:rPr>
                <w:noProof/>
                <w:webHidden/>
              </w:rPr>
              <w:t>7</w:t>
            </w:r>
            <w:r w:rsidR="00777782">
              <w:rPr>
                <w:noProof/>
                <w:webHidden/>
              </w:rPr>
              <w:fldChar w:fldCharType="end"/>
            </w:r>
          </w:hyperlink>
        </w:p>
        <w:p w14:paraId="6E18F1DE" w14:textId="77777777" w:rsidR="00777782" w:rsidRDefault="0015373C">
          <w:pPr>
            <w:pStyle w:val="TJ1"/>
            <w:rPr>
              <w:rFonts w:eastAsiaTheme="minorEastAsia"/>
              <w:noProof/>
              <w:lang w:val="en-US"/>
            </w:rPr>
          </w:pPr>
          <w:hyperlink w:anchor="_Toc80615435" w:history="1">
            <w:r w:rsidR="00777782" w:rsidRPr="00D50B8F">
              <w:rPr>
                <w:rStyle w:val="Hiperhivatkozs"/>
                <w:noProof/>
              </w:rPr>
              <w:t>4.</w:t>
            </w:r>
            <w:r w:rsidR="00777782">
              <w:rPr>
                <w:rFonts w:eastAsiaTheme="minorEastAsia"/>
                <w:noProof/>
                <w:lang w:val="en-US"/>
              </w:rPr>
              <w:tab/>
            </w:r>
            <w:r w:rsidR="00777782" w:rsidRPr="00D50B8F">
              <w:rPr>
                <w:rStyle w:val="Hiperhivatkozs"/>
                <w:noProof/>
              </w:rPr>
              <w:t>Necessary linux knowledge</w:t>
            </w:r>
            <w:r w:rsidR="00777782">
              <w:rPr>
                <w:noProof/>
                <w:webHidden/>
              </w:rPr>
              <w:tab/>
            </w:r>
            <w:r w:rsidR="00777782">
              <w:rPr>
                <w:noProof/>
                <w:webHidden/>
              </w:rPr>
              <w:fldChar w:fldCharType="begin"/>
            </w:r>
            <w:r w:rsidR="00777782">
              <w:rPr>
                <w:noProof/>
                <w:webHidden/>
              </w:rPr>
              <w:instrText xml:space="preserve"> PAGEREF _Toc80615435 \h </w:instrText>
            </w:r>
            <w:r w:rsidR="00777782">
              <w:rPr>
                <w:noProof/>
                <w:webHidden/>
              </w:rPr>
            </w:r>
            <w:r w:rsidR="00777782">
              <w:rPr>
                <w:noProof/>
                <w:webHidden/>
              </w:rPr>
              <w:fldChar w:fldCharType="separate"/>
            </w:r>
            <w:r w:rsidR="00777782">
              <w:rPr>
                <w:noProof/>
                <w:webHidden/>
              </w:rPr>
              <w:t>8</w:t>
            </w:r>
            <w:r w:rsidR="00777782">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3C61ED6A" w:rsidR="0097005B" w:rsidRDefault="00E64530" w:rsidP="00571D55">
      <w:pPr>
        <w:pStyle w:val="1Nadpis"/>
        <w:jc w:val="both"/>
      </w:pPr>
      <w:bookmarkStart w:id="0" w:name="_Toc80615427"/>
      <w:r>
        <w:lastRenderedPageBreak/>
        <w:t>Core concepts</w:t>
      </w:r>
      <w:bookmarkEnd w:id="0"/>
    </w:p>
    <w:p w14:paraId="30E16534" w14:textId="072715F3" w:rsidR="00E64530" w:rsidRDefault="00E64530" w:rsidP="008E5F01">
      <w:pPr>
        <w:pStyle w:val="Listaszerbekezds"/>
        <w:numPr>
          <w:ilvl w:val="0"/>
          <w:numId w:val="3"/>
        </w:numPr>
      </w:pPr>
      <w:r w:rsidRPr="00723E3C">
        <w:rPr>
          <w:b/>
        </w:rPr>
        <w:t>Kubeadm</w:t>
      </w:r>
      <w:r w:rsidRPr="00E64530">
        <w:t xml:space="preserve"> is a tool built to provide kubeadm init and kubeadm join as best-practice "fast paths" for creating Kubernetes clusters.</w:t>
      </w:r>
    </w:p>
    <w:p w14:paraId="0181CFEA" w14:textId="00E12B4E" w:rsidR="00E64530" w:rsidRPr="00E64530" w:rsidRDefault="00E64530" w:rsidP="008E5F01">
      <w:pPr>
        <w:pStyle w:val="Listaszerbekezds"/>
        <w:numPr>
          <w:ilvl w:val="0"/>
          <w:numId w:val="3"/>
        </w:numPr>
      </w:pPr>
      <w:r w:rsidRPr="00723E3C">
        <w:rPr>
          <w:b/>
        </w:rPr>
        <w:t>minikube</w:t>
      </w:r>
      <w:r w:rsidRPr="00E64530">
        <w:t xml:space="preserve"> is local Kubernetes, focusing on making it easy to learn and develop for Kubernetes.</w:t>
      </w:r>
    </w:p>
    <w:p w14:paraId="1556C21F" w14:textId="50AA2EF3" w:rsidR="00E64530" w:rsidRDefault="00E64530" w:rsidP="008E5F01">
      <w:pPr>
        <w:pStyle w:val="Listaszerbekezds"/>
        <w:numPr>
          <w:ilvl w:val="0"/>
          <w:numId w:val="3"/>
        </w:numPr>
      </w:pPr>
      <w:r w:rsidRPr="00723E3C">
        <w:rPr>
          <w:b/>
        </w:rPr>
        <w:t>etdc</w:t>
      </w:r>
      <w:r>
        <w:t xml:space="preserve"> – key value database</w:t>
      </w:r>
    </w:p>
    <w:p w14:paraId="50AB24A8" w14:textId="5120D2CA" w:rsidR="00E64530" w:rsidRDefault="00E64530" w:rsidP="008E5F01">
      <w:pPr>
        <w:pStyle w:val="Listaszerbekezds"/>
        <w:numPr>
          <w:ilvl w:val="0"/>
          <w:numId w:val="3"/>
        </w:numPr>
      </w:pPr>
      <w:r w:rsidRPr="00723E3C">
        <w:rPr>
          <w:b/>
        </w:rPr>
        <w:t>kube-api server</w:t>
      </w:r>
      <w:r>
        <w:t xml:space="preserve"> – kubectl utility is reaching to this server</w:t>
      </w:r>
    </w:p>
    <w:p w14:paraId="18DD987E" w14:textId="004AA560" w:rsidR="00E64530" w:rsidRDefault="00E64530" w:rsidP="008E5F01">
      <w:pPr>
        <w:pStyle w:val="Listaszerbekezds"/>
        <w:numPr>
          <w:ilvl w:val="0"/>
          <w:numId w:val="3"/>
        </w:numPr>
      </w:pPr>
      <w:r w:rsidRPr="00723E3C">
        <w:rPr>
          <w:b/>
        </w:rPr>
        <w:t>controller</w:t>
      </w:r>
      <w:r>
        <w:t xml:space="preserve"> – a proces, which continuously monitors the state of various componens within the system. Works towards brining the whole system towards the desired functioning state. Intelligence is implemented through the various controllers.</w:t>
      </w:r>
    </w:p>
    <w:p w14:paraId="64A9CDF3" w14:textId="219C3593" w:rsidR="00E64530" w:rsidRPr="00723E3C" w:rsidRDefault="00E64530" w:rsidP="008E5F01">
      <w:pPr>
        <w:pStyle w:val="Listaszerbekezds"/>
        <w:numPr>
          <w:ilvl w:val="1"/>
          <w:numId w:val="3"/>
        </w:numPr>
        <w:rPr>
          <w:b/>
        </w:rPr>
      </w:pPr>
      <w:r>
        <w:t> </w:t>
      </w:r>
      <w:r w:rsidRPr="00723E3C">
        <w:rPr>
          <w:b/>
        </w:rPr>
        <w:t>node controller</w:t>
      </w:r>
    </w:p>
    <w:p w14:paraId="55D9DA65" w14:textId="2B9E23E1" w:rsidR="00E64530" w:rsidRPr="00723E3C" w:rsidRDefault="00E64530" w:rsidP="008E5F01">
      <w:pPr>
        <w:pStyle w:val="Listaszerbekezds"/>
        <w:numPr>
          <w:ilvl w:val="1"/>
          <w:numId w:val="3"/>
        </w:numPr>
        <w:rPr>
          <w:b/>
        </w:rPr>
      </w:pPr>
      <w:r>
        <w:t> </w:t>
      </w:r>
      <w:r w:rsidRPr="00723E3C">
        <w:rPr>
          <w:b/>
        </w:rPr>
        <w:t>replication controller</w:t>
      </w:r>
    </w:p>
    <w:p w14:paraId="72B1D751" w14:textId="6CAA408E" w:rsidR="00E64530" w:rsidRDefault="00E64530" w:rsidP="008E5F01">
      <w:pPr>
        <w:pStyle w:val="Listaszerbekezds"/>
        <w:numPr>
          <w:ilvl w:val="1"/>
          <w:numId w:val="3"/>
        </w:numPr>
      </w:pPr>
      <w:r>
        <w:t> </w:t>
      </w:r>
      <w:r w:rsidRPr="00723E3C">
        <w:rPr>
          <w:b/>
        </w:rPr>
        <w:t>deployment c</w:t>
      </w:r>
      <w:r>
        <w:t>.</w:t>
      </w:r>
    </w:p>
    <w:p w14:paraId="3F06384A" w14:textId="3B42FA56" w:rsidR="00E64530" w:rsidRPr="00723E3C" w:rsidRDefault="00E64530" w:rsidP="008E5F01">
      <w:pPr>
        <w:pStyle w:val="Listaszerbekezds"/>
        <w:numPr>
          <w:ilvl w:val="1"/>
          <w:numId w:val="3"/>
        </w:numPr>
        <w:rPr>
          <w:b/>
        </w:rPr>
      </w:pPr>
      <w:r>
        <w:t> </w:t>
      </w:r>
      <w:r w:rsidRPr="00723E3C">
        <w:rPr>
          <w:b/>
        </w:rPr>
        <w:t>job c.</w:t>
      </w:r>
    </w:p>
    <w:p w14:paraId="682053FD" w14:textId="138A7E86" w:rsidR="00E64530" w:rsidRDefault="00E64530" w:rsidP="008E5F01">
      <w:pPr>
        <w:pStyle w:val="Listaszerbekezds"/>
        <w:numPr>
          <w:ilvl w:val="1"/>
          <w:numId w:val="3"/>
        </w:numPr>
      </w:pPr>
      <w:r>
        <w:t>....</w:t>
      </w:r>
    </w:p>
    <w:p w14:paraId="2BD80C07" w14:textId="60771198" w:rsidR="00E64530" w:rsidRDefault="00E64530" w:rsidP="008E5F01">
      <w:pPr>
        <w:pStyle w:val="Listaszerbekezds"/>
        <w:numPr>
          <w:ilvl w:val="0"/>
          <w:numId w:val="3"/>
        </w:numPr>
      </w:pPr>
      <w:r w:rsidRPr="00723E3C">
        <w:rPr>
          <w:b/>
        </w:rPr>
        <w:t>kube controller manager</w:t>
      </w:r>
      <w:r>
        <w:t xml:space="preserve"> – the controllers are packaget into this one. When you install this, the different controllers get installed as well.</w:t>
      </w:r>
    </w:p>
    <w:p w14:paraId="2432A462" w14:textId="5254474F" w:rsidR="00E64530" w:rsidRDefault="00E64530" w:rsidP="008E5F01">
      <w:pPr>
        <w:pStyle w:val="Listaszerbekezds"/>
        <w:numPr>
          <w:ilvl w:val="0"/>
          <w:numId w:val="3"/>
        </w:numPr>
      </w:pPr>
      <w:r w:rsidRPr="00723E3C">
        <w:rPr>
          <w:b/>
        </w:rPr>
        <w:t>kube-scheduler</w:t>
      </w:r>
      <w:r w:rsidR="00402175">
        <w:t xml:space="preserve"> – responsible for scheduling pods on nodes. Only responsible for deciding which pod goes on which node. It does not place the pod on the nodes. Thats the job of the kubelet. Only decides, which pod goes where.</w:t>
      </w:r>
    </w:p>
    <w:p w14:paraId="1E237D6A" w14:textId="489D87FF" w:rsidR="00DB3086" w:rsidRDefault="00DB3086" w:rsidP="008E5F01">
      <w:pPr>
        <w:pStyle w:val="Listaszerbekezds"/>
        <w:numPr>
          <w:ilvl w:val="1"/>
          <w:numId w:val="3"/>
        </w:numPr>
      </w:pPr>
      <w:r>
        <w:t> filter nodes</w:t>
      </w:r>
    </w:p>
    <w:p w14:paraId="7F7BBA0D" w14:textId="254BAD51" w:rsidR="00DB3086" w:rsidRDefault="00DB3086" w:rsidP="008E5F01">
      <w:pPr>
        <w:pStyle w:val="Listaszerbekezds"/>
        <w:numPr>
          <w:ilvl w:val="1"/>
          <w:numId w:val="3"/>
        </w:numPr>
      </w:pPr>
      <w:r>
        <w:t> rank nodes</w:t>
      </w:r>
    </w:p>
    <w:p w14:paraId="03A9D48C" w14:textId="5BE3E9B1" w:rsidR="00DB3086" w:rsidRDefault="00DB3086" w:rsidP="008E5F01">
      <w:pPr>
        <w:pStyle w:val="Listaszerbekezds"/>
        <w:numPr>
          <w:ilvl w:val="1"/>
          <w:numId w:val="3"/>
        </w:numPr>
      </w:pPr>
      <w:r>
        <w:t> chooses the best place</w:t>
      </w:r>
    </w:p>
    <w:p w14:paraId="31183A17" w14:textId="3FAD91FC" w:rsidR="00E64530" w:rsidRDefault="00E64530" w:rsidP="008E5F01">
      <w:pPr>
        <w:pStyle w:val="Listaszerbekezds"/>
        <w:numPr>
          <w:ilvl w:val="0"/>
          <w:numId w:val="3"/>
        </w:numPr>
      </w:pPr>
      <w:r w:rsidRPr="00723E3C">
        <w:rPr>
          <w:b/>
        </w:rPr>
        <w:t>kubelet</w:t>
      </w:r>
      <w:r w:rsidR="00402175">
        <w:t xml:space="preserve"> – captain on the ship, who creates the pod the ship.</w:t>
      </w:r>
    </w:p>
    <w:p w14:paraId="1DA681DB" w14:textId="5F7BC55A" w:rsidR="00033C6B" w:rsidRDefault="00033C6B" w:rsidP="008E5F01">
      <w:pPr>
        <w:pStyle w:val="Listaszerbekezds"/>
        <w:numPr>
          <w:ilvl w:val="1"/>
          <w:numId w:val="3"/>
        </w:numPr>
      </w:pPr>
      <w:r>
        <w:t> register node</w:t>
      </w:r>
    </w:p>
    <w:p w14:paraId="41A12E58" w14:textId="211DE1A6" w:rsidR="00033C6B" w:rsidRDefault="00033C6B" w:rsidP="008E5F01">
      <w:pPr>
        <w:pStyle w:val="Listaszerbekezds"/>
        <w:numPr>
          <w:ilvl w:val="1"/>
          <w:numId w:val="3"/>
        </w:numPr>
      </w:pPr>
      <w:r>
        <w:t> create PODS</w:t>
      </w:r>
    </w:p>
    <w:p w14:paraId="12667101" w14:textId="7637D21D" w:rsidR="00033C6B" w:rsidRDefault="00033C6B" w:rsidP="008E5F01">
      <w:pPr>
        <w:pStyle w:val="Listaszerbekezds"/>
        <w:numPr>
          <w:ilvl w:val="1"/>
          <w:numId w:val="3"/>
        </w:numPr>
      </w:pPr>
      <w:r>
        <w:t> monitor NODE &amp; PODS, report</w:t>
      </w:r>
    </w:p>
    <w:p w14:paraId="1110EAFA" w14:textId="76FE0842" w:rsidR="00E64530" w:rsidRDefault="00E64530" w:rsidP="008E5F01">
      <w:pPr>
        <w:pStyle w:val="Listaszerbekezds"/>
        <w:numPr>
          <w:ilvl w:val="0"/>
          <w:numId w:val="3"/>
        </w:numPr>
      </w:pPr>
      <w:r w:rsidRPr="00723E3C">
        <w:rPr>
          <w:b/>
        </w:rPr>
        <w:t>kube proxy</w:t>
      </w:r>
      <w:r w:rsidR="00033C6B">
        <w:t xml:space="preserve"> – within a kubernetes cluster, every pod can reach every other pod. This is accomplished by deploying a pod networking solution to the cluster. There are many solutions.</w:t>
      </w:r>
    </w:p>
    <w:p w14:paraId="663C913F" w14:textId="50245C74" w:rsidR="00AC07D0" w:rsidRDefault="00AC07D0" w:rsidP="008E5F01">
      <w:pPr>
        <w:pStyle w:val="Listaszerbekezds"/>
        <w:numPr>
          <w:ilvl w:val="1"/>
          <w:numId w:val="3"/>
        </w:numPr>
      </w:pPr>
      <w:r>
        <w:t> services in kubernetes (they are in memory, not a pod. They are accessible)</w:t>
      </w:r>
    </w:p>
    <w:p w14:paraId="4424246C" w14:textId="1606CE42" w:rsidR="00DB3086" w:rsidRDefault="00DB3086" w:rsidP="008E5F01">
      <w:pPr>
        <w:pStyle w:val="Listaszerbekezds"/>
        <w:numPr>
          <w:ilvl w:val="0"/>
          <w:numId w:val="3"/>
        </w:numPr>
      </w:pPr>
      <w:r w:rsidRPr="00723E3C">
        <w:rPr>
          <w:b/>
        </w:rPr>
        <w:t>control plane</w:t>
      </w:r>
      <w:r>
        <w:t xml:space="preserve"> - </w:t>
      </w:r>
      <w:r w:rsidRPr="00DB3086">
        <w:t>The control plane manages the worker nodes and the Pods in the cluster. In production environments, the control plane usually runs across multiple computers and a cluster usually runs multiple nodes, providing fault-tolerance and high availability.</w:t>
      </w:r>
    </w:p>
    <w:p w14:paraId="4A007928" w14:textId="351C1E67" w:rsidR="00DB3086" w:rsidRDefault="00DB3086" w:rsidP="008E5F01">
      <w:pPr>
        <w:pStyle w:val="Listaszerbekezds"/>
        <w:numPr>
          <w:ilvl w:val="0"/>
          <w:numId w:val="3"/>
        </w:numPr>
      </w:pPr>
      <w:r w:rsidRPr="00723E3C">
        <w:rPr>
          <w:b/>
        </w:rPr>
        <w:lastRenderedPageBreak/>
        <w:t>Pods</w:t>
      </w:r>
      <w:r>
        <w:t xml:space="preserve"> </w:t>
      </w:r>
      <w:r w:rsidR="00006F21">
        <w:t>&amp;</w:t>
      </w:r>
      <w:r>
        <w:t xml:space="preserve"> </w:t>
      </w:r>
      <w:r w:rsidRPr="00723E3C">
        <w:rPr>
          <w:b/>
        </w:rPr>
        <w:t>Nodes</w:t>
      </w:r>
    </w:p>
    <w:p w14:paraId="61411DF4" w14:textId="48B03AD0" w:rsidR="00DB3086" w:rsidRPr="00DB3086" w:rsidRDefault="00DB3086" w:rsidP="00DB3086">
      <w:r w:rsidRPr="00DB3086">
        <w:t>A Pod always runs on a Node. A Node is a worker machine in Kubernetes and may be either a virtual or a physical machine, depending on the cluster. Each Node is managed by the control plane.</w:t>
      </w:r>
      <w:r w:rsidR="00AC07D0">
        <w:t xml:space="preserve"> Kubernetes does not deploy containers directly into worker nodes. They are encapsulated in kuberentes objects, called pods. Pod 1:1 containers. Pods however can have multi containers, it only makes sense if they are not the same kind.</w:t>
      </w:r>
    </w:p>
    <w:p w14:paraId="6F49F097" w14:textId="2205F2D6" w:rsidR="00E64530" w:rsidRDefault="00DB3086" w:rsidP="002354DF">
      <w:pPr>
        <w:jc w:val="center"/>
      </w:pPr>
      <w:r>
        <w:rPr>
          <w:noProof/>
          <w:lang w:val="en-US"/>
        </w:rPr>
        <w:drawing>
          <wp:inline distT="0" distB="0" distL="0" distR="0" wp14:anchorId="0E702CFC" wp14:editId="5466DC36">
            <wp:extent cx="2576222" cy="2097451"/>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310" cy="2116248"/>
                    </a:xfrm>
                    <a:prstGeom prst="rect">
                      <a:avLst/>
                    </a:prstGeom>
                  </pic:spPr>
                </pic:pic>
              </a:graphicData>
            </a:graphic>
          </wp:inline>
        </w:drawing>
      </w:r>
      <w:bookmarkStart w:id="1" w:name="_GoBack"/>
      <w:r w:rsidR="00FC34B3">
        <w:rPr>
          <w:noProof/>
          <w:lang w:val="en-US"/>
        </w:rPr>
        <w:drawing>
          <wp:inline distT="0" distB="0" distL="0" distR="0" wp14:anchorId="5941AFD1" wp14:editId="4802C7FB">
            <wp:extent cx="2934031" cy="2091855"/>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496" cy="2097890"/>
                    </a:xfrm>
                    <a:prstGeom prst="rect">
                      <a:avLst/>
                    </a:prstGeom>
                  </pic:spPr>
                </pic:pic>
              </a:graphicData>
            </a:graphic>
          </wp:inline>
        </w:drawing>
      </w:r>
      <w:bookmarkEnd w:id="1"/>
    </w:p>
    <w:p w14:paraId="684705B0" w14:textId="6336EC9C" w:rsidR="00FC34B3" w:rsidRDefault="00FC34B3" w:rsidP="002354DF">
      <w:pPr>
        <w:jc w:val="center"/>
      </w:pPr>
    </w:p>
    <w:p w14:paraId="49E76EF1" w14:textId="748DF676" w:rsidR="002A4B87" w:rsidRDefault="002A4B87" w:rsidP="002A4B87">
      <w:pPr>
        <w:pStyle w:val="2Nadpis"/>
      </w:pPr>
      <w:bookmarkStart w:id="2" w:name="_Toc80615428"/>
      <w:r>
        <w:t>Kubernetes definition files</w:t>
      </w:r>
      <w:bookmarkEnd w:id="2"/>
    </w:p>
    <w:p w14:paraId="27EDB9F3" w14:textId="71531FCF" w:rsidR="002A4B87" w:rsidRDefault="002A4B87" w:rsidP="002A4B87">
      <w:r>
        <w:t>pod-definition.yml</w:t>
      </w:r>
    </w:p>
    <w:tbl>
      <w:tblPr>
        <w:tblStyle w:val="Rcsostblzat"/>
        <w:tblW w:w="0" w:type="auto"/>
        <w:jc w:val="center"/>
        <w:tblLook w:val="04A0" w:firstRow="1" w:lastRow="0" w:firstColumn="1" w:lastColumn="0" w:noHBand="0" w:noVBand="1"/>
      </w:tblPr>
      <w:tblGrid>
        <w:gridCol w:w="4388"/>
        <w:gridCol w:w="4389"/>
      </w:tblGrid>
      <w:tr w:rsidR="001652CC" w14:paraId="16DE6A65" w14:textId="77777777" w:rsidTr="001652CC">
        <w:trPr>
          <w:jc w:val="center"/>
        </w:trPr>
        <w:tc>
          <w:tcPr>
            <w:tcW w:w="4388" w:type="dxa"/>
          </w:tcPr>
          <w:p w14:paraId="0DA971A2" w14:textId="79555816" w:rsidR="001652CC" w:rsidRDefault="001652CC" w:rsidP="001652CC">
            <w:pPr>
              <w:spacing w:line="240" w:lineRule="auto"/>
              <w:jc w:val="center"/>
            </w:pPr>
            <w:r>
              <w:t>Kind</w:t>
            </w:r>
          </w:p>
        </w:tc>
        <w:tc>
          <w:tcPr>
            <w:tcW w:w="4389" w:type="dxa"/>
          </w:tcPr>
          <w:p w14:paraId="38790C6C" w14:textId="4622E7DD" w:rsidR="001652CC" w:rsidRDefault="001652CC" w:rsidP="001652CC">
            <w:pPr>
              <w:spacing w:line="240" w:lineRule="auto"/>
              <w:jc w:val="center"/>
            </w:pPr>
            <w:r>
              <w:t>Version</w:t>
            </w:r>
          </w:p>
        </w:tc>
      </w:tr>
      <w:tr w:rsidR="001652CC" w14:paraId="244F4B5F" w14:textId="77777777" w:rsidTr="001652CC">
        <w:trPr>
          <w:jc w:val="center"/>
        </w:trPr>
        <w:tc>
          <w:tcPr>
            <w:tcW w:w="4388" w:type="dxa"/>
          </w:tcPr>
          <w:p w14:paraId="6DA47264" w14:textId="4425E466" w:rsidR="001652CC" w:rsidRDefault="001652CC" w:rsidP="001652CC">
            <w:pPr>
              <w:spacing w:line="240" w:lineRule="auto"/>
              <w:jc w:val="center"/>
            </w:pPr>
            <w:r>
              <w:t>POD</w:t>
            </w:r>
          </w:p>
        </w:tc>
        <w:tc>
          <w:tcPr>
            <w:tcW w:w="4389" w:type="dxa"/>
          </w:tcPr>
          <w:p w14:paraId="58C54E07" w14:textId="2FCCFED3" w:rsidR="001652CC" w:rsidRDefault="001652CC" w:rsidP="001652CC">
            <w:pPr>
              <w:spacing w:line="240" w:lineRule="auto"/>
              <w:jc w:val="center"/>
            </w:pPr>
            <w:r>
              <w:t>V1</w:t>
            </w:r>
          </w:p>
        </w:tc>
      </w:tr>
      <w:tr w:rsidR="001652CC" w14:paraId="634AA211" w14:textId="77777777" w:rsidTr="001652CC">
        <w:trPr>
          <w:jc w:val="center"/>
        </w:trPr>
        <w:tc>
          <w:tcPr>
            <w:tcW w:w="4388" w:type="dxa"/>
          </w:tcPr>
          <w:p w14:paraId="110B3369" w14:textId="4EA99967" w:rsidR="001652CC" w:rsidRDefault="001652CC" w:rsidP="001652CC">
            <w:pPr>
              <w:spacing w:line="240" w:lineRule="auto"/>
              <w:jc w:val="center"/>
            </w:pPr>
            <w:r>
              <w:t>Service</w:t>
            </w:r>
          </w:p>
        </w:tc>
        <w:tc>
          <w:tcPr>
            <w:tcW w:w="4389" w:type="dxa"/>
          </w:tcPr>
          <w:p w14:paraId="75C009F3" w14:textId="059B4FB2" w:rsidR="001652CC" w:rsidRDefault="001652CC" w:rsidP="001652CC">
            <w:pPr>
              <w:spacing w:line="240" w:lineRule="auto"/>
              <w:jc w:val="center"/>
            </w:pPr>
            <w:r>
              <w:t>V1</w:t>
            </w:r>
          </w:p>
        </w:tc>
      </w:tr>
      <w:tr w:rsidR="001652CC" w14:paraId="37BFACB5" w14:textId="77777777" w:rsidTr="001652CC">
        <w:trPr>
          <w:jc w:val="center"/>
        </w:trPr>
        <w:tc>
          <w:tcPr>
            <w:tcW w:w="4388" w:type="dxa"/>
          </w:tcPr>
          <w:p w14:paraId="41384A81" w14:textId="795652CD" w:rsidR="001652CC" w:rsidRDefault="001652CC" w:rsidP="001652CC">
            <w:pPr>
              <w:spacing w:line="240" w:lineRule="auto"/>
              <w:jc w:val="center"/>
            </w:pPr>
            <w:r>
              <w:t>ReplicaSet</w:t>
            </w:r>
          </w:p>
        </w:tc>
        <w:tc>
          <w:tcPr>
            <w:tcW w:w="4389" w:type="dxa"/>
          </w:tcPr>
          <w:p w14:paraId="278F1905" w14:textId="7271B962" w:rsidR="001652CC" w:rsidRDefault="001652CC" w:rsidP="001652CC">
            <w:pPr>
              <w:spacing w:line="240" w:lineRule="auto"/>
              <w:jc w:val="center"/>
            </w:pPr>
            <w:r>
              <w:t>Apps/v1</w:t>
            </w:r>
          </w:p>
        </w:tc>
      </w:tr>
      <w:tr w:rsidR="001652CC" w14:paraId="2C16BF9C" w14:textId="77777777" w:rsidTr="001652CC">
        <w:trPr>
          <w:jc w:val="center"/>
        </w:trPr>
        <w:tc>
          <w:tcPr>
            <w:tcW w:w="4388" w:type="dxa"/>
          </w:tcPr>
          <w:p w14:paraId="4F517811" w14:textId="64BAEB1F" w:rsidR="001652CC" w:rsidRDefault="001652CC" w:rsidP="001652CC">
            <w:pPr>
              <w:spacing w:line="240" w:lineRule="auto"/>
              <w:jc w:val="center"/>
            </w:pPr>
            <w:r>
              <w:t>Deployment</w:t>
            </w:r>
          </w:p>
        </w:tc>
        <w:tc>
          <w:tcPr>
            <w:tcW w:w="4389" w:type="dxa"/>
          </w:tcPr>
          <w:p w14:paraId="0377F5A0" w14:textId="3A579F01" w:rsidR="001652CC" w:rsidRDefault="001652CC" w:rsidP="001652CC">
            <w:pPr>
              <w:spacing w:line="240" w:lineRule="auto"/>
              <w:jc w:val="center"/>
            </w:pPr>
            <w:r>
              <w:t>Apps/v1</w:t>
            </w:r>
          </w:p>
        </w:tc>
      </w:tr>
    </w:tbl>
    <w:p w14:paraId="3D62580A" w14:textId="77777777" w:rsidR="001652CC" w:rsidRPr="002A4B87" w:rsidRDefault="001652CC" w:rsidP="002A4B87"/>
    <w:p w14:paraId="1CF83080" w14:textId="00547DA1"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the version of the kubernetes api we are using</w:t>
      </w:r>
    </w:p>
    <w:p w14:paraId="538952D5" w14:textId="13D3BF66"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apiVersion:</w:t>
      </w:r>
      <w:r w:rsidR="001652CC">
        <w:rPr>
          <w:rFonts w:ascii="Consolas" w:eastAsia="Times New Roman" w:hAnsi="Consolas" w:cs="Courier New"/>
          <w:color w:val="333333"/>
          <w:sz w:val="20"/>
          <w:szCs w:val="20"/>
          <w:lang w:val="en-US"/>
        </w:rPr>
        <w:t>v1</w:t>
      </w:r>
    </w:p>
    <w:p w14:paraId="2A8E0BF0" w14:textId="1CF8CC5F"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1302"/>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kind:</w:t>
      </w:r>
      <w:r w:rsidR="007D6FAB">
        <w:rPr>
          <w:rFonts w:ascii="Consolas" w:eastAsia="Times New Roman" w:hAnsi="Consolas" w:cs="Courier New"/>
          <w:color w:val="333333"/>
          <w:sz w:val="20"/>
          <w:szCs w:val="20"/>
          <w:lang w:val="en-US"/>
        </w:rPr>
        <w:t>POD</w:t>
      </w:r>
      <w:r w:rsidR="007D6FAB">
        <w:rPr>
          <w:rFonts w:ascii="Consolas" w:eastAsia="Times New Roman" w:hAnsi="Consolas" w:cs="Courier New"/>
          <w:color w:val="333333"/>
          <w:sz w:val="20"/>
          <w:szCs w:val="20"/>
          <w:lang w:val="en-US"/>
        </w:rPr>
        <w:tab/>
      </w:r>
    </w:p>
    <w:p w14:paraId="47A4B79A" w14:textId="64F629D3"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metadata:</w:t>
      </w:r>
    </w:p>
    <w:p w14:paraId="0FC50F96" w14:textId="76E99566"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name: myapp-pod</w:t>
      </w:r>
    </w:p>
    <w:p w14:paraId="7DC12D08" w14:textId="5787B0D0"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labels: # whatever youy wish, like tagging.</w:t>
      </w:r>
    </w:p>
    <w:p w14:paraId="2131465D" w14:textId="433CA48A" w:rsidR="002A4B87"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app: myapp</w:t>
      </w:r>
    </w:p>
    <w:p w14:paraId="0B970EA8" w14:textId="652FBAF0"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type: front-end</w:t>
      </w:r>
    </w:p>
    <w:p w14:paraId="7A652EEE" w14:textId="51D65E55" w:rsidR="002A4B87" w:rsidRDefault="002A4B87"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spec:</w:t>
      </w:r>
    </w:p>
    <w:p w14:paraId="1A22A72A" w14:textId="5164488F" w:rsid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containers:</w:t>
      </w:r>
    </w:p>
    <w:p w14:paraId="0F406B98" w14:textId="5423A5FF" w:rsidR="007D6FAB" w:rsidRP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w:t>
      </w:r>
      <w:r w:rsidRPr="007D6FAB">
        <w:rPr>
          <w:rFonts w:ascii="Consolas" w:eastAsia="Times New Roman" w:hAnsi="Consolas" w:cs="Courier New"/>
          <w:color w:val="333333"/>
          <w:sz w:val="20"/>
          <w:szCs w:val="20"/>
          <w:lang w:val="en-US"/>
        </w:rPr>
        <w:t>name: nginx-container</w:t>
      </w:r>
    </w:p>
    <w:p w14:paraId="4AF86041" w14:textId="1F2D1AAF" w:rsidR="007D6FAB" w:rsidRPr="007D6FAB" w:rsidRDefault="007D6FAB" w:rsidP="007D6F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r>
      <w:r>
        <w:rPr>
          <w:rFonts w:ascii="Consolas" w:eastAsia="Times New Roman" w:hAnsi="Consolas" w:cs="Courier New"/>
          <w:color w:val="333333"/>
          <w:sz w:val="20"/>
          <w:szCs w:val="20"/>
          <w:lang w:val="en-US"/>
        </w:rPr>
        <w:tab/>
        <w:t xml:space="preserve"> image: nginx</w:t>
      </w:r>
    </w:p>
    <w:p w14:paraId="77EEF547" w14:textId="77777777" w:rsidR="002A4B87" w:rsidRDefault="002A4B87" w:rsidP="002A4B87"/>
    <w:p w14:paraId="4F718C7E" w14:textId="11CF79D0" w:rsidR="0065367E" w:rsidRDefault="0065367E" w:rsidP="002A4B87">
      <w:r>
        <w:t>kubectl create –f pod-definition.yml</w:t>
      </w:r>
    </w:p>
    <w:p w14:paraId="47FEB76C" w14:textId="6BC39BC5" w:rsidR="0065367E" w:rsidRDefault="0065367E" w:rsidP="002A4B87">
      <w:r>
        <w:lastRenderedPageBreak/>
        <w:t>kubectl get pods</w:t>
      </w:r>
    </w:p>
    <w:p w14:paraId="5F80D04A" w14:textId="4A3BBC31" w:rsidR="0065367E" w:rsidRDefault="0065367E" w:rsidP="002A4B87">
      <w:r>
        <w:t>kubectl describe pod myapp-pod</w:t>
      </w:r>
    </w:p>
    <w:p w14:paraId="08DA1D45" w14:textId="2978F718" w:rsidR="00801923" w:rsidRDefault="00801923" w:rsidP="00801923">
      <w:pPr>
        <w:pStyle w:val="2Nadpis"/>
      </w:pPr>
      <w:bookmarkStart w:id="3" w:name="_Toc80615429"/>
      <w:r>
        <w:t>Kubectl command structure</w:t>
      </w:r>
      <w:bookmarkEnd w:id="3"/>
    </w:p>
    <w:p w14:paraId="63090464" w14:textId="113F7C03" w:rsidR="00801923" w:rsidRDefault="00801923">
      <w:pPr>
        <w:spacing w:line="259" w:lineRule="auto"/>
      </w:pPr>
    </w:p>
    <w:p w14:paraId="5B42157E" w14:textId="510E498B" w:rsidR="00801923" w:rsidRDefault="00801923" w:rsidP="00801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kubectl [comand] [resource type] [name] [flags]</w:t>
      </w:r>
    </w:p>
    <w:p w14:paraId="00B92EB9" w14:textId="77777777" w:rsidR="00801923" w:rsidRDefault="00801923" w:rsidP="00801923"/>
    <w:p w14:paraId="2C2840E6" w14:textId="47E820FB" w:rsidR="00801923" w:rsidRPr="00801923" w:rsidRDefault="00801923" w:rsidP="00801923">
      <w:r>
        <w:t>Commands:</w:t>
      </w:r>
    </w:p>
    <w:p w14:paraId="04D4D574" w14:textId="2F07F1B0" w:rsidR="00801923" w:rsidRDefault="00801923" w:rsidP="008E5F01">
      <w:pPr>
        <w:pStyle w:val="Listaszerbekezds"/>
        <w:numPr>
          <w:ilvl w:val="0"/>
          <w:numId w:val="5"/>
        </w:numPr>
      </w:pPr>
      <w:r>
        <w:t>create</w:t>
      </w:r>
    </w:p>
    <w:p w14:paraId="2F4617B3" w14:textId="6429308A" w:rsidR="00801923" w:rsidRDefault="00801923" w:rsidP="008E5F01">
      <w:pPr>
        <w:pStyle w:val="Listaszerbekezds"/>
        <w:numPr>
          <w:ilvl w:val="0"/>
          <w:numId w:val="5"/>
        </w:numPr>
      </w:pPr>
      <w:r>
        <w:t xml:space="preserve">delete </w:t>
      </w:r>
    </w:p>
    <w:p w14:paraId="5ECFC799" w14:textId="51D407B7" w:rsidR="00801923" w:rsidRDefault="00801923" w:rsidP="008E5F01">
      <w:pPr>
        <w:pStyle w:val="Listaszerbekezds"/>
        <w:numPr>
          <w:ilvl w:val="0"/>
          <w:numId w:val="5"/>
        </w:numPr>
      </w:pPr>
      <w:r>
        <w:t>describe</w:t>
      </w:r>
    </w:p>
    <w:p w14:paraId="1B3816EB" w14:textId="7857FF34" w:rsidR="00801923" w:rsidRDefault="00801923" w:rsidP="008E5F01">
      <w:pPr>
        <w:pStyle w:val="Listaszerbekezds"/>
        <w:numPr>
          <w:ilvl w:val="0"/>
          <w:numId w:val="5"/>
        </w:numPr>
      </w:pPr>
      <w:r>
        <w:t>get</w:t>
      </w:r>
    </w:p>
    <w:p w14:paraId="51401AC0" w14:textId="0CF82FD2" w:rsidR="00F0215F" w:rsidRDefault="00F0215F" w:rsidP="008E5F01">
      <w:pPr>
        <w:pStyle w:val="Listaszerbekezds"/>
        <w:numPr>
          <w:ilvl w:val="0"/>
          <w:numId w:val="5"/>
        </w:numPr>
      </w:pPr>
      <w:r>
        <w:t>...</w:t>
      </w:r>
    </w:p>
    <w:p w14:paraId="4E38E939" w14:textId="0911E53F" w:rsidR="00801923" w:rsidRDefault="00801923" w:rsidP="00801923">
      <w:r>
        <w:t>Resource type</w:t>
      </w:r>
    </w:p>
    <w:p w14:paraId="1FA7F294" w14:textId="2A6FF839" w:rsidR="00801923" w:rsidRDefault="00801923" w:rsidP="008E5F01">
      <w:pPr>
        <w:pStyle w:val="Listaszerbekezds"/>
        <w:numPr>
          <w:ilvl w:val="0"/>
          <w:numId w:val="6"/>
        </w:numPr>
      </w:pPr>
      <w:r>
        <w:t>namespaces (ns)</w:t>
      </w:r>
    </w:p>
    <w:p w14:paraId="7BFCF5E5" w14:textId="1799C75C" w:rsidR="00801923" w:rsidRDefault="00801923" w:rsidP="00801923">
      <w:pPr>
        <w:pStyle w:val="Listaszerbekezds"/>
        <w:ind w:left="708" w:firstLine="12"/>
      </w:pPr>
      <w:r w:rsidRPr="00801923">
        <w:t>Namespaces provide a scope for names. Names of resources need to be unique within a namespace, but not across namespaces.</w:t>
      </w:r>
    </w:p>
    <w:p w14:paraId="1A452666" w14:textId="3F554A03" w:rsidR="00801923" w:rsidRDefault="00801923" w:rsidP="008E5F01">
      <w:pPr>
        <w:pStyle w:val="Listaszerbekezds"/>
        <w:numPr>
          <w:ilvl w:val="0"/>
          <w:numId w:val="6"/>
        </w:numPr>
      </w:pPr>
      <w:r>
        <w:t>nodes (no)</w:t>
      </w:r>
    </w:p>
    <w:p w14:paraId="5F4453FF" w14:textId="499F368F" w:rsidR="00801923" w:rsidRDefault="00801923" w:rsidP="00801923">
      <w:pPr>
        <w:pStyle w:val="Listaszerbekezds"/>
        <w:ind w:left="708"/>
      </w:pPr>
      <w:r w:rsidRPr="00801923">
        <w:t>Kubernetes runs your workload by placing containers into Pods to run on Nodes.</w:t>
      </w:r>
    </w:p>
    <w:p w14:paraId="2739E4F9" w14:textId="3AF2952B" w:rsidR="00801923" w:rsidRDefault="00801923" w:rsidP="008E5F01">
      <w:pPr>
        <w:pStyle w:val="Listaszerbekezds"/>
        <w:numPr>
          <w:ilvl w:val="0"/>
          <w:numId w:val="6"/>
        </w:numPr>
      </w:pPr>
      <w:r>
        <w:t>pods (po)</w:t>
      </w:r>
    </w:p>
    <w:p w14:paraId="0181C252" w14:textId="67D521DF" w:rsidR="00801923" w:rsidRDefault="00801923" w:rsidP="00801923">
      <w:pPr>
        <w:pStyle w:val="Listaszerbekezds"/>
      </w:pPr>
      <w:r w:rsidRPr="00801923">
        <w:t>Pods are the smallest deployable units</w:t>
      </w:r>
      <w:r>
        <w:t xml:space="preserve">, </w:t>
      </w:r>
      <w:r w:rsidRPr="00801923">
        <w:t>a group of one or more containers, with shared storage and network resources, and a specification for how to run the containers.</w:t>
      </w:r>
    </w:p>
    <w:p w14:paraId="0EBDFBB0" w14:textId="338F24A7" w:rsidR="00801923" w:rsidRDefault="00801923" w:rsidP="008E5F01">
      <w:pPr>
        <w:pStyle w:val="Listaszerbekezds"/>
        <w:numPr>
          <w:ilvl w:val="0"/>
          <w:numId w:val="6"/>
        </w:numPr>
      </w:pPr>
      <w:r>
        <w:t>services (svc)</w:t>
      </w:r>
    </w:p>
    <w:p w14:paraId="2492683E" w14:textId="1FB5DB95" w:rsidR="00801923" w:rsidRDefault="00801923" w:rsidP="00801923">
      <w:pPr>
        <w:pStyle w:val="Listaszerbekezds"/>
      </w:pPr>
      <w:r>
        <w:t>responsible for communicaiton thus loose coupling</w:t>
      </w:r>
    </w:p>
    <w:p w14:paraId="0783D9FF" w14:textId="2A77448E" w:rsidR="00532062" w:rsidRDefault="00532062" w:rsidP="008E5F01">
      <w:pPr>
        <w:pStyle w:val="Listaszerbekezds"/>
        <w:numPr>
          <w:ilvl w:val="1"/>
          <w:numId w:val="6"/>
        </w:numPr>
      </w:pPr>
      <w:r>
        <w:t> NodePort</w:t>
      </w:r>
    </w:p>
    <w:p w14:paraId="04222C02" w14:textId="5494DA49" w:rsidR="00532062" w:rsidRDefault="00532062" w:rsidP="008E5F01">
      <w:pPr>
        <w:pStyle w:val="Listaszerbekezds"/>
        <w:numPr>
          <w:ilvl w:val="1"/>
          <w:numId w:val="6"/>
        </w:numPr>
      </w:pPr>
      <w:r>
        <w:t> ClusterIP</w:t>
      </w:r>
    </w:p>
    <w:p w14:paraId="352B2E1D" w14:textId="75495BA5" w:rsidR="00532062" w:rsidRDefault="00532062" w:rsidP="008E5F01">
      <w:pPr>
        <w:pStyle w:val="Listaszerbekezds"/>
        <w:numPr>
          <w:ilvl w:val="1"/>
          <w:numId w:val="6"/>
        </w:numPr>
      </w:pPr>
      <w:r>
        <w:t>LoadBalancer</w:t>
      </w:r>
    </w:p>
    <w:p w14:paraId="519F05AB" w14:textId="3B76B7AA" w:rsidR="00801923" w:rsidRDefault="00801923" w:rsidP="008E5F01">
      <w:pPr>
        <w:pStyle w:val="Listaszerbekezds"/>
        <w:numPr>
          <w:ilvl w:val="0"/>
          <w:numId w:val="6"/>
        </w:numPr>
      </w:pPr>
      <w:r>
        <w:t>replicationcontrollers (rc)</w:t>
      </w:r>
    </w:p>
    <w:p w14:paraId="5470C9BA" w14:textId="61E871C9" w:rsidR="00801923" w:rsidRDefault="00801923" w:rsidP="00801923">
      <w:pPr>
        <w:pStyle w:val="Listaszerbekezds"/>
      </w:pPr>
      <w:r w:rsidRPr="00801923">
        <w:t>A ReplicationController ensures that a specified number of pod replicas are running at any one time.</w:t>
      </w:r>
    </w:p>
    <w:p w14:paraId="687E09F4" w14:textId="01866C7D" w:rsidR="00801923" w:rsidRDefault="00801923" w:rsidP="008E5F01">
      <w:pPr>
        <w:pStyle w:val="Listaszerbekezds"/>
        <w:numPr>
          <w:ilvl w:val="0"/>
          <w:numId w:val="6"/>
        </w:numPr>
      </w:pPr>
      <w:r>
        <w:t>replicasets  (rs)</w:t>
      </w:r>
    </w:p>
    <w:p w14:paraId="2D62227C" w14:textId="35BCFA8E" w:rsidR="00801923" w:rsidRDefault="00801923" w:rsidP="00801923">
      <w:pPr>
        <w:pStyle w:val="Listaszerbekezds"/>
      </w:pPr>
      <w:r w:rsidRPr="00801923">
        <w:lastRenderedPageBreak/>
        <w:t>A ReplicaSet's purpose is to maintain a stable set of replica Pods running at any given time.</w:t>
      </w:r>
    </w:p>
    <w:p w14:paraId="1EB59A6E" w14:textId="37F22363" w:rsidR="00801923" w:rsidRDefault="00801923" w:rsidP="008E5F01">
      <w:pPr>
        <w:pStyle w:val="Listaszerbekezds"/>
        <w:numPr>
          <w:ilvl w:val="0"/>
          <w:numId w:val="6"/>
        </w:numPr>
      </w:pPr>
      <w:r>
        <w:t>deployments</w:t>
      </w:r>
    </w:p>
    <w:p w14:paraId="2DE4EEC8" w14:textId="4F9FAF07" w:rsidR="00801923" w:rsidRDefault="00801923" w:rsidP="00801923">
      <w:pPr>
        <w:pStyle w:val="Listaszerbekezds"/>
      </w:pPr>
      <w:r w:rsidRPr="00801923">
        <w:t>A Deployment provides declarative updates for Pods and ReplicaSets.</w:t>
      </w:r>
    </w:p>
    <w:p w14:paraId="6B7E004F" w14:textId="401BB029" w:rsidR="007F1BC9" w:rsidRDefault="007F1BC9" w:rsidP="007F1BC9">
      <w:pPr>
        <w:pStyle w:val="2Nadpis"/>
      </w:pPr>
      <w:bookmarkStart w:id="4" w:name="_Toc80615430"/>
      <w:r>
        <w:t>Imperative vs Declarative</w:t>
      </w:r>
      <w:bookmarkEnd w:id="4"/>
    </w:p>
    <w:p w14:paraId="02277E0F" w14:textId="4819D0CE" w:rsidR="007F1BC9" w:rsidRDefault="007F1BC9" w:rsidP="007F1BC9">
      <w:r>
        <w:t>Impretive:</w:t>
      </w:r>
    </w:p>
    <w:p w14:paraId="216C3CEA" w14:textId="79F80ED6" w:rsidR="007F1BC9" w:rsidRDefault="007F1BC9" w:rsidP="008E5F01">
      <w:pPr>
        <w:pStyle w:val="Listaszerbekezds"/>
        <w:numPr>
          <w:ilvl w:val="0"/>
          <w:numId w:val="6"/>
        </w:numPr>
      </w:pPr>
      <w:r>
        <w:t>kubectl run - - image=nginx nginx</w:t>
      </w:r>
    </w:p>
    <w:p w14:paraId="400CE675" w14:textId="50EF54BC" w:rsidR="007F1BC9" w:rsidRDefault="007F1BC9" w:rsidP="008E5F01">
      <w:pPr>
        <w:pStyle w:val="Listaszerbekezds"/>
        <w:numPr>
          <w:ilvl w:val="0"/>
          <w:numId w:val="6"/>
        </w:numPr>
      </w:pPr>
      <w:r>
        <w:t>create</w:t>
      </w:r>
    </w:p>
    <w:p w14:paraId="03683CC0" w14:textId="7B0358C7" w:rsidR="007F1BC9" w:rsidRDefault="007F1BC9" w:rsidP="008E5F01">
      <w:pPr>
        <w:pStyle w:val="Listaszerbekezds"/>
        <w:numPr>
          <w:ilvl w:val="0"/>
          <w:numId w:val="6"/>
        </w:numPr>
      </w:pPr>
      <w:r>
        <w:t>expose</w:t>
      </w:r>
    </w:p>
    <w:p w14:paraId="089298FA" w14:textId="08D44E83" w:rsidR="007F1BC9" w:rsidRDefault="007F1BC9" w:rsidP="008E5F01">
      <w:pPr>
        <w:pStyle w:val="Listaszerbekezds"/>
        <w:numPr>
          <w:ilvl w:val="0"/>
          <w:numId w:val="6"/>
        </w:numPr>
      </w:pPr>
      <w:r>
        <w:t>edit</w:t>
      </w:r>
    </w:p>
    <w:p w14:paraId="4A71BFB5" w14:textId="1E9FB4C6" w:rsidR="007F1BC9" w:rsidRDefault="007F1BC9" w:rsidP="008E5F01">
      <w:pPr>
        <w:pStyle w:val="Listaszerbekezds"/>
        <w:numPr>
          <w:ilvl w:val="0"/>
          <w:numId w:val="6"/>
        </w:numPr>
      </w:pPr>
      <w:r>
        <w:t>scale</w:t>
      </w:r>
    </w:p>
    <w:p w14:paraId="53D49D34" w14:textId="07D6E56D" w:rsidR="007F1BC9" w:rsidRDefault="007F1BC9" w:rsidP="008E5F01">
      <w:pPr>
        <w:pStyle w:val="Listaszerbekezds"/>
        <w:numPr>
          <w:ilvl w:val="0"/>
          <w:numId w:val="6"/>
        </w:numPr>
      </w:pPr>
      <w:r>
        <w:t>set</w:t>
      </w:r>
    </w:p>
    <w:p w14:paraId="6FE6E472" w14:textId="6B8955EB" w:rsidR="007F1BC9" w:rsidRDefault="007F1BC9" w:rsidP="008E5F01">
      <w:pPr>
        <w:pStyle w:val="Listaszerbekezds"/>
        <w:numPr>
          <w:ilvl w:val="0"/>
          <w:numId w:val="6"/>
        </w:numPr>
      </w:pPr>
      <w:r>
        <w:t>replace</w:t>
      </w:r>
    </w:p>
    <w:p w14:paraId="5A2C2B63" w14:textId="61A4CE4D" w:rsidR="007F1BC9" w:rsidRDefault="007F1BC9" w:rsidP="008E5F01">
      <w:pPr>
        <w:pStyle w:val="Listaszerbekezds"/>
        <w:numPr>
          <w:ilvl w:val="0"/>
          <w:numId w:val="6"/>
        </w:numPr>
      </w:pPr>
      <w:r>
        <w:t>delete</w:t>
      </w:r>
    </w:p>
    <w:p w14:paraId="0EB21A3A" w14:textId="1ED8DCD3" w:rsidR="007F1BC9" w:rsidRDefault="007F1BC9" w:rsidP="008E5F01">
      <w:pPr>
        <w:pStyle w:val="Listaszerbekezds"/>
        <w:numPr>
          <w:ilvl w:val="0"/>
          <w:numId w:val="6"/>
        </w:numPr>
      </w:pPr>
      <w:r>
        <w:t>...</w:t>
      </w:r>
    </w:p>
    <w:p w14:paraId="0A8B58C3" w14:textId="4243DDC7" w:rsidR="007F1BC9" w:rsidRDefault="007F1BC9" w:rsidP="007F1BC9">
      <w:r>
        <w:t>Declarative</w:t>
      </w:r>
    </w:p>
    <w:p w14:paraId="59D101EE" w14:textId="2ED8F42B" w:rsidR="007F1BC9" w:rsidRDefault="007F1BC9" w:rsidP="008E5F01">
      <w:pPr>
        <w:pStyle w:val="Listaszerbekezds"/>
        <w:numPr>
          <w:ilvl w:val="0"/>
          <w:numId w:val="7"/>
        </w:numPr>
      </w:pPr>
      <w:r>
        <w:t>kubectl apply –f file.yaml</w:t>
      </w:r>
    </w:p>
    <w:p w14:paraId="56B32698" w14:textId="4F6AF29C" w:rsidR="003443BE" w:rsidRDefault="003443BE" w:rsidP="003443BE">
      <w:pPr>
        <w:pStyle w:val="1Nadpis"/>
      </w:pPr>
      <w:bookmarkStart w:id="5" w:name="_Toc80615431"/>
      <w:r>
        <w:lastRenderedPageBreak/>
        <w:t>Scheduling</w:t>
      </w:r>
      <w:bookmarkEnd w:id="5"/>
    </w:p>
    <w:p w14:paraId="616088BF" w14:textId="75A59AFF" w:rsidR="003443BE" w:rsidRDefault="003443BE" w:rsidP="003443BE">
      <w:r w:rsidRPr="003443BE">
        <w:t>The Kubernetes scheduler is a control plane process which assigns Pods to Nodes.</w:t>
      </w:r>
    </w:p>
    <w:p w14:paraId="52821698" w14:textId="55545FAE" w:rsidR="000F573F" w:rsidRDefault="000F573F" w:rsidP="000F573F">
      <w:pPr>
        <w:pStyle w:val="Listaszerbekezds"/>
        <w:numPr>
          <w:ilvl w:val="0"/>
          <w:numId w:val="7"/>
        </w:numPr>
      </w:pPr>
      <w:r>
        <w:t>Taints</w:t>
      </w:r>
    </w:p>
    <w:p w14:paraId="7BF3DC39" w14:textId="5BA1E12F" w:rsidR="000F573F" w:rsidRDefault="000F573F" w:rsidP="000F573F">
      <w:pPr>
        <w:pStyle w:val="Listaszerbekezds"/>
        <w:numPr>
          <w:ilvl w:val="0"/>
          <w:numId w:val="7"/>
        </w:numPr>
      </w:pPr>
      <w:r>
        <w:t>Tolerations</w:t>
      </w:r>
    </w:p>
    <w:p w14:paraId="6C859494" w14:textId="25EBEA2E" w:rsidR="000F573F" w:rsidRDefault="000F573F" w:rsidP="000F573F">
      <w:pPr>
        <w:pStyle w:val="Listaszerbekezds"/>
        <w:numPr>
          <w:ilvl w:val="0"/>
          <w:numId w:val="7"/>
        </w:numPr>
      </w:pPr>
      <w:r>
        <w:t>Node Selectors</w:t>
      </w:r>
    </w:p>
    <w:p w14:paraId="6B3BFB37" w14:textId="4BB4113A" w:rsidR="000F573F" w:rsidRDefault="000F573F" w:rsidP="000F573F">
      <w:pPr>
        <w:pStyle w:val="Listaszerbekezds"/>
        <w:numPr>
          <w:ilvl w:val="0"/>
          <w:numId w:val="7"/>
        </w:numPr>
      </w:pPr>
      <w:r>
        <w:t>Node Affinity</w:t>
      </w:r>
    </w:p>
    <w:p w14:paraId="183E37B5" w14:textId="4836B1BA" w:rsidR="000F573F" w:rsidRDefault="000F573F" w:rsidP="000F573F">
      <w:pPr>
        <w:pStyle w:val="Listaszerbekezds"/>
        <w:numPr>
          <w:ilvl w:val="0"/>
          <w:numId w:val="7"/>
        </w:numPr>
      </w:pPr>
      <w:r>
        <w:t>Labels and Selectors</w:t>
      </w:r>
    </w:p>
    <w:p w14:paraId="0B0B3681" w14:textId="1FC1DCAF" w:rsidR="000F573F" w:rsidRDefault="000F573F" w:rsidP="000F573F">
      <w:pPr>
        <w:pStyle w:val="Listaszerbekezds"/>
        <w:numPr>
          <w:ilvl w:val="0"/>
          <w:numId w:val="7"/>
        </w:numPr>
      </w:pPr>
      <w:r>
        <w:t>Manual Scheduling</w:t>
      </w:r>
    </w:p>
    <w:p w14:paraId="5605A9AC" w14:textId="787F961C" w:rsidR="000F573F" w:rsidRPr="003443BE" w:rsidRDefault="000F573F" w:rsidP="000F573F">
      <w:pPr>
        <w:pStyle w:val="Listaszerbekezds"/>
        <w:numPr>
          <w:ilvl w:val="0"/>
          <w:numId w:val="7"/>
        </w:numPr>
      </w:pPr>
      <w:r>
        <w:t>Daemon Sets (e.g. monitoring solution, agents). Deploys automatically to all pods.</w:t>
      </w:r>
      <w:r w:rsidR="00327C52">
        <w:t xml:space="preserve"> (Kube proxy, wave net)</w:t>
      </w:r>
    </w:p>
    <w:p w14:paraId="3712B186" w14:textId="2C31197D" w:rsidR="00CB3489" w:rsidRDefault="00E81CA1" w:rsidP="00C075A6">
      <w:pPr>
        <w:pStyle w:val="1Nadpis"/>
      </w:pPr>
      <w:bookmarkStart w:id="6" w:name="_Toc80615432"/>
      <w:r>
        <w:lastRenderedPageBreak/>
        <w:t>Exam t</w:t>
      </w:r>
      <w:r w:rsidR="00C075A6">
        <w:t>ricks</w:t>
      </w:r>
      <w:bookmarkEnd w:id="6"/>
    </w:p>
    <w:p w14:paraId="3C2D2238" w14:textId="1E45DD55" w:rsidR="00723E3C" w:rsidRPr="00723E3C" w:rsidRDefault="00E81CA1" w:rsidP="00723E3C">
      <w:pPr>
        <w:pStyle w:val="2Nadpis"/>
      </w:pPr>
      <w:bookmarkStart w:id="7" w:name="_Toc80615433"/>
      <w:r>
        <w:t>Bash</w:t>
      </w:r>
      <w:bookmarkEnd w:id="7"/>
    </w:p>
    <w:p w14:paraId="4EEFA4F2" w14:textId="18A09316" w:rsidR="00C075A6" w:rsidRDefault="00C075A6" w:rsidP="008E5F01">
      <w:pPr>
        <w:pStyle w:val="Listaszerbekezds"/>
        <w:numPr>
          <w:ilvl w:val="0"/>
          <w:numId w:val="4"/>
        </w:numPr>
      </w:pPr>
      <w:r>
        <w:t>vi editor</w:t>
      </w:r>
    </w:p>
    <w:p w14:paraId="69546F07" w14:textId="0235746F" w:rsidR="00723E3C" w:rsidRPr="00723E3C" w:rsidRDefault="00723E3C" w:rsidP="00723E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sidRPr="00723E3C">
        <w:rPr>
          <w:rFonts w:ascii="Consolas" w:eastAsia="Times New Roman" w:hAnsi="Consolas" w:cs="Courier New"/>
          <w:color w:val="333333"/>
          <w:sz w:val="20"/>
          <w:szCs w:val="20"/>
          <w:lang w:val="en-US"/>
        </w:rPr>
        <w:t>kubectl config view --minify | grep namespace</w:t>
      </w:r>
    </w:p>
    <w:p w14:paraId="6CD8BE67" w14:textId="77777777" w:rsidR="00723E3C" w:rsidRDefault="00723E3C" w:rsidP="00723E3C"/>
    <w:p w14:paraId="3E21FE73" w14:textId="0C1A875C" w:rsidR="009835B7" w:rsidRDefault="00E81CA1" w:rsidP="009835B7">
      <w:pPr>
        <w:pStyle w:val="2Nadpis"/>
      </w:pPr>
      <w:bookmarkStart w:id="8" w:name="_Toc80615434"/>
      <w:r>
        <w:t>Kubernetes</w:t>
      </w:r>
      <w:bookmarkEnd w:id="8"/>
    </w:p>
    <w:p w14:paraId="675D6339" w14:textId="1F3A5AAF" w:rsidR="009835B7" w:rsidRPr="00801923" w:rsidRDefault="00D81B41" w:rsidP="00983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sidRPr="00D81B41">
        <w:rPr>
          <w:rFonts w:ascii="Consolas" w:eastAsia="Times New Roman" w:hAnsi="Consolas" w:cs="Courier New"/>
          <w:color w:val="333333"/>
          <w:sz w:val="20"/>
          <w:szCs w:val="20"/>
          <w:lang w:val="en-US"/>
        </w:rPr>
        <w:t xml:space="preserve">kubectl create deployment --image=nginx nginx </w:t>
      </w:r>
      <w:r w:rsidRPr="00992B91">
        <w:rPr>
          <w:rFonts w:ascii="Consolas" w:eastAsia="Times New Roman" w:hAnsi="Consolas" w:cs="Courier New"/>
          <w:b/>
          <w:color w:val="333333"/>
          <w:sz w:val="20"/>
          <w:szCs w:val="20"/>
          <w:lang w:val="en-US"/>
        </w:rPr>
        <w:t>--dry-run=client -o yaml</w:t>
      </w:r>
      <w:r w:rsidR="00992B91">
        <w:rPr>
          <w:rFonts w:ascii="Consolas" w:eastAsia="Times New Roman" w:hAnsi="Consolas" w:cs="Courier New"/>
          <w:b/>
          <w:color w:val="333333"/>
          <w:sz w:val="20"/>
          <w:szCs w:val="20"/>
          <w:lang w:val="en-US"/>
        </w:rPr>
        <w:t xml:space="preserve"> &gt; generate.yaml</w:t>
      </w:r>
    </w:p>
    <w:p w14:paraId="572667B0" w14:textId="7764AFB7" w:rsidR="00D81B41" w:rsidRDefault="00D81B41" w:rsidP="00983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alias k=kubectl</w:t>
      </w:r>
    </w:p>
    <w:p w14:paraId="216228CB" w14:textId="77777777" w:rsidR="005C7836" w:rsidRDefault="005C7836" w:rsidP="009835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p>
    <w:p w14:paraId="2A8CCD27" w14:textId="61950451" w:rsidR="005C7836" w:rsidRDefault="007E6A00" w:rsidP="005C78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sidRPr="007E6A00">
        <w:rPr>
          <w:rFonts w:ascii="Consolas" w:eastAsia="Times New Roman" w:hAnsi="Consolas" w:cs="Courier New"/>
          <w:color w:val="333333"/>
          <w:sz w:val="20"/>
          <w:szCs w:val="20"/>
          <w:lang w:val="en-US"/>
        </w:rPr>
        <w:t xml:space="preserve">kubectl run </w:t>
      </w:r>
      <w:r w:rsidR="00B07DE6">
        <w:rPr>
          <w:rFonts w:ascii="Consolas" w:eastAsia="Times New Roman" w:hAnsi="Consolas" w:cs="Courier New"/>
          <w:color w:val="333333"/>
          <w:sz w:val="20"/>
          <w:szCs w:val="20"/>
          <w:lang w:val="en-US"/>
        </w:rPr>
        <w:t>redis –image=redis:alpine –labels=”tier=db”</w:t>
      </w:r>
    </w:p>
    <w:p w14:paraId="2CD38F2A" w14:textId="4AAAF84D" w:rsidR="00B07DE6" w:rsidRDefault="00B07DE6" w:rsidP="005C78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kubectl expose pod redis –name redis-service –port 6</w:t>
      </w:r>
    </w:p>
    <w:p w14:paraId="60E39B73" w14:textId="77777777" w:rsidR="007E6A00" w:rsidRDefault="007E6A00" w:rsidP="005C78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r w:rsidRPr="007E6A00">
        <w:rPr>
          <w:rFonts w:ascii="Consolas" w:eastAsia="Times New Roman" w:hAnsi="Consolas" w:cs="Courier New"/>
          <w:color w:val="333333"/>
          <w:sz w:val="20"/>
          <w:szCs w:val="20"/>
          <w:lang w:val="en-US"/>
        </w:rPr>
        <w:t>Create a pod called httpd using the image httpd:a</w:t>
      </w:r>
      <w:r>
        <w:rPr>
          <w:rFonts w:ascii="Consolas" w:eastAsia="Times New Roman" w:hAnsi="Consolas" w:cs="Courier New"/>
          <w:color w:val="333333"/>
          <w:sz w:val="20"/>
          <w:szCs w:val="20"/>
          <w:lang w:val="en-US"/>
        </w:rPr>
        <w:t xml:space="preserve">lpine in the default namespa# </w:t>
      </w:r>
      <w:r w:rsidRPr="007E6A00">
        <w:rPr>
          <w:rFonts w:ascii="Consolas" w:eastAsia="Times New Roman" w:hAnsi="Consolas" w:cs="Courier New"/>
          <w:color w:val="333333"/>
          <w:sz w:val="20"/>
          <w:szCs w:val="20"/>
          <w:lang w:val="en-US"/>
        </w:rPr>
        <w:t xml:space="preserve">Next, create a service of type ClusterIP by the same name (httpd). </w:t>
      </w:r>
    </w:p>
    <w:p w14:paraId="6C494A34" w14:textId="26BB0178" w:rsidR="007E6A00" w:rsidRDefault="007E6A00" w:rsidP="005C78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r w:rsidRPr="007E6A00">
        <w:rPr>
          <w:rFonts w:ascii="Consolas" w:eastAsia="Times New Roman" w:hAnsi="Consolas" w:cs="Courier New"/>
          <w:color w:val="333333"/>
          <w:sz w:val="20"/>
          <w:szCs w:val="20"/>
          <w:lang w:val="en-US"/>
        </w:rPr>
        <w:t>The target port for the service should be 80.</w:t>
      </w:r>
    </w:p>
    <w:p w14:paraId="6199F763" w14:textId="56F406A1" w:rsidR="007E6A00" w:rsidRPr="005C7836" w:rsidRDefault="007E6A00" w:rsidP="005C78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rPr>
      </w:pPr>
      <w:r w:rsidRPr="007E6A00">
        <w:rPr>
          <w:rFonts w:ascii="Consolas" w:eastAsia="Times New Roman" w:hAnsi="Consolas" w:cs="Courier New"/>
          <w:color w:val="333333"/>
          <w:sz w:val="20"/>
          <w:szCs w:val="20"/>
          <w:lang w:val="en-US"/>
        </w:rPr>
        <w:t>kubectl run httpd --image=httpd:alpine --port=80 --expose</w:t>
      </w:r>
    </w:p>
    <w:p w14:paraId="176DB8F6" w14:textId="7F12E013" w:rsidR="009835B7" w:rsidRDefault="00116748" w:rsidP="00116748">
      <w:pPr>
        <w:pStyle w:val="1Nadpis"/>
      </w:pPr>
      <w:bookmarkStart w:id="9" w:name="_Toc80615435"/>
      <w:r>
        <w:lastRenderedPageBreak/>
        <w:t>Necessary linux knowledge</w:t>
      </w:r>
      <w:bookmarkEnd w:id="9"/>
    </w:p>
    <w:p w14:paraId="7E3980E5" w14:textId="466EAAE5" w:rsidR="00116748" w:rsidRDefault="00116748" w:rsidP="00116748">
      <w:pPr>
        <w:pStyle w:val="Listaszerbekezds"/>
        <w:numPr>
          <w:ilvl w:val="0"/>
          <w:numId w:val="4"/>
        </w:numPr>
      </w:pPr>
      <w:r>
        <w:t>systemd</w:t>
      </w:r>
    </w:p>
    <w:p w14:paraId="2DEF0A66" w14:textId="5093AD9D" w:rsidR="00116748" w:rsidRDefault="00116748" w:rsidP="00116748">
      <w:pPr>
        <w:pStyle w:val="Listaszerbekezds"/>
        <w:numPr>
          <w:ilvl w:val="0"/>
          <w:numId w:val="4"/>
        </w:numPr>
      </w:pPr>
      <w:r>
        <w:t>journald</w:t>
      </w:r>
    </w:p>
    <w:p w14:paraId="40B63B35" w14:textId="2A0A323A" w:rsidR="004A5E6D" w:rsidRDefault="004A5E6D" w:rsidP="00116748">
      <w:pPr>
        <w:pStyle w:val="Listaszerbekezds"/>
        <w:numPr>
          <w:ilvl w:val="0"/>
          <w:numId w:val="4"/>
        </w:numPr>
      </w:pPr>
      <w:r>
        <w:t>systemctl</w:t>
      </w:r>
    </w:p>
    <w:p w14:paraId="7E2D7960" w14:textId="5DBFF14E" w:rsidR="005C7836" w:rsidRDefault="00116748" w:rsidP="009835B7">
      <w:pPr>
        <w:pStyle w:val="Listaszerbekezds"/>
        <w:numPr>
          <w:ilvl w:val="0"/>
          <w:numId w:val="4"/>
        </w:numPr>
      </w:pPr>
      <w:r>
        <w:t>rsyslog</w:t>
      </w:r>
    </w:p>
    <w:p w14:paraId="27991860" w14:textId="76E9184B" w:rsidR="00777782" w:rsidRDefault="00777782" w:rsidP="009835B7">
      <w:pPr>
        <w:pStyle w:val="Listaszerbekezds"/>
        <w:numPr>
          <w:ilvl w:val="0"/>
          <w:numId w:val="4"/>
        </w:numPr>
      </w:pPr>
      <w:r>
        <w:t>Interrupts (software, hardware ?!) and how to handle interrupts</w:t>
      </w:r>
    </w:p>
    <w:p w14:paraId="18AEEFC3" w14:textId="5A3AA428" w:rsidR="00E5650D" w:rsidRDefault="00E5650D" w:rsidP="009835B7">
      <w:pPr>
        <w:pStyle w:val="Listaszerbekezds"/>
        <w:numPr>
          <w:ilvl w:val="0"/>
          <w:numId w:val="4"/>
        </w:numPr>
      </w:pPr>
      <w:r>
        <w:t>Stress</w:t>
      </w:r>
    </w:p>
    <w:p w14:paraId="0F80C60D" w14:textId="0D04F337" w:rsidR="00E5650D" w:rsidRDefault="00E5650D" w:rsidP="009835B7">
      <w:pPr>
        <w:pStyle w:val="Listaszerbekezds"/>
        <w:numPr>
          <w:ilvl w:val="0"/>
          <w:numId w:val="4"/>
        </w:numPr>
      </w:pPr>
      <w:r>
        <w:t>Linux user management (for interviews)</w:t>
      </w:r>
    </w:p>
    <w:p w14:paraId="31965AC7" w14:textId="77777777" w:rsidR="005C7836" w:rsidRPr="009835B7" w:rsidRDefault="005C7836" w:rsidP="009835B7"/>
    <w:sectPr w:rsidR="005C7836" w:rsidRPr="009835B7"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9ABE8" w14:textId="77777777" w:rsidR="0015373C" w:rsidRDefault="0015373C" w:rsidP="00DB0F9F">
      <w:pPr>
        <w:spacing w:after="0" w:line="240" w:lineRule="auto"/>
      </w:pPr>
      <w:r>
        <w:separator/>
      </w:r>
    </w:p>
  </w:endnote>
  <w:endnote w:type="continuationSeparator" w:id="0">
    <w:p w14:paraId="7C27677D" w14:textId="77777777" w:rsidR="0015373C" w:rsidRDefault="0015373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567B71">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10874" w14:textId="77777777" w:rsidR="0015373C" w:rsidRDefault="0015373C" w:rsidP="00DB0F9F">
      <w:pPr>
        <w:spacing w:after="0" w:line="240" w:lineRule="auto"/>
      </w:pPr>
      <w:r>
        <w:separator/>
      </w:r>
    </w:p>
  </w:footnote>
  <w:footnote w:type="continuationSeparator" w:id="0">
    <w:p w14:paraId="1FAD21AA" w14:textId="77777777" w:rsidR="0015373C" w:rsidRDefault="0015373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736A65"/>
    <w:multiLevelType w:val="hybridMultilevel"/>
    <w:tmpl w:val="2456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46A8C"/>
    <w:multiLevelType w:val="hybridMultilevel"/>
    <w:tmpl w:val="45E0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D3D26"/>
    <w:multiLevelType w:val="hybridMultilevel"/>
    <w:tmpl w:val="8AEA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9F54FB"/>
    <w:multiLevelType w:val="hybridMultilevel"/>
    <w:tmpl w:val="C750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22CDB"/>
    <w:multiLevelType w:val="hybridMultilevel"/>
    <w:tmpl w:val="090C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6F21"/>
    <w:rsid w:val="00007BEF"/>
    <w:rsid w:val="00010CD0"/>
    <w:rsid w:val="00013F5B"/>
    <w:rsid w:val="00033569"/>
    <w:rsid w:val="00033C6B"/>
    <w:rsid w:val="000345FC"/>
    <w:rsid w:val="00054E4C"/>
    <w:rsid w:val="00063BEC"/>
    <w:rsid w:val="00077F00"/>
    <w:rsid w:val="00084EDD"/>
    <w:rsid w:val="000872F8"/>
    <w:rsid w:val="00095EF3"/>
    <w:rsid w:val="000A081A"/>
    <w:rsid w:val="000A1E6B"/>
    <w:rsid w:val="000B7F14"/>
    <w:rsid w:val="000D2113"/>
    <w:rsid w:val="000D2B4C"/>
    <w:rsid w:val="000F573F"/>
    <w:rsid w:val="00111444"/>
    <w:rsid w:val="00116748"/>
    <w:rsid w:val="001408AD"/>
    <w:rsid w:val="0015321A"/>
    <w:rsid w:val="0015373C"/>
    <w:rsid w:val="00155BC3"/>
    <w:rsid w:val="00162542"/>
    <w:rsid w:val="001652CC"/>
    <w:rsid w:val="001717F7"/>
    <w:rsid w:val="001831AE"/>
    <w:rsid w:val="00184A5A"/>
    <w:rsid w:val="001B4B57"/>
    <w:rsid w:val="001B668D"/>
    <w:rsid w:val="001C1C9E"/>
    <w:rsid w:val="001D3477"/>
    <w:rsid w:val="001D4421"/>
    <w:rsid w:val="001E3214"/>
    <w:rsid w:val="001F79A8"/>
    <w:rsid w:val="002354DF"/>
    <w:rsid w:val="0023772E"/>
    <w:rsid w:val="00257AE2"/>
    <w:rsid w:val="00270640"/>
    <w:rsid w:val="002761D0"/>
    <w:rsid w:val="00281A87"/>
    <w:rsid w:val="0029509B"/>
    <w:rsid w:val="002A4B87"/>
    <w:rsid w:val="002A5F83"/>
    <w:rsid w:val="002A61BD"/>
    <w:rsid w:val="002C5CE0"/>
    <w:rsid w:val="002E1AA1"/>
    <w:rsid w:val="002E7027"/>
    <w:rsid w:val="002F3714"/>
    <w:rsid w:val="0030444E"/>
    <w:rsid w:val="003109AC"/>
    <w:rsid w:val="00327876"/>
    <w:rsid w:val="00327C52"/>
    <w:rsid w:val="00332437"/>
    <w:rsid w:val="003443BE"/>
    <w:rsid w:val="0035287C"/>
    <w:rsid w:val="00356E19"/>
    <w:rsid w:val="00357147"/>
    <w:rsid w:val="00360FEC"/>
    <w:rsid w:val="0036150B"/>
    <w:rsid w:val="00362275"/>
    <w:rsid w:val="00366542"/>
    <w:rsid w:val="00392A14"/>
    <w:rsid w:val="00395737"/>
    <w:rsid w:val="003B4B8E"/>
    <w:rsid w:val="003E13DF"/>
    <w:rsid w:val="003E6916"/>
    <w:rsid w:val="00402175"/>
    <w:rsid w:val="00403A15"/>
    <w:rsid w:val="00404BB3"/>
    <w:rsid w:val="00410E60"/>
    <w:rsid w:val="0044799C"/>
    <w:rsid w:val="0045007E"/>
    <w:rsid w:val="00452D04"/>
    <w:rsid w:val="004606E6"/>
    <w:rsid w:val="00462E9D"/>
    <w:rsid w:val="00477739"/>
    <w:rsid w:val="00494150"/>
    <w:rsid w:val="004A5B1E"/>
    <w:rsid w:val="004A5E6D"/>
    <w:rsid w:val="004A7C73"/>
    <w:rsid w:val="004E150A"/>
    <w:rsid w:val="004E7B04"/>
    <w:rsid w:val="004F6A2E"/>
    <w:rsid w:val="00500FD3"/>
    <w:rsid w:val="00505223"/>
    <w:rsid w:val="005206AD"/>
    <w:rsid w:val="00532062"/>
    <w:rsid w:val="00533774"/>
    <w:rsid w:val="00537F56"/>
    <w:rsid w:val="00554BAD"/>
    <w:rsid w:val="00556A69"/>
    <w:rsid w:val="00560197"/>
    <w:rsid w:val="00561425"/>
    <w:rsid w:val="00567B71"/>
    <w:rsid w:val="00571686"/>
    <w:rsid w:val="00571D55"/>
    <w:rsid w:val="005812F6"/>
    <w:rsid w:val="005A2A3B"/>
    <w:rsid w:val="005C7836"/>
    <w:rsid w:val="005D28F2"/>
    <w:rsid w:val="005E4D30"/>
    <w:rsid w:val="005F37AA"/>
    <w:rsid w:val="00613D72"/>
    <w:rsid w:val="00624C7A"/>
    <w:rsid w:val="0065367E"/>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3E3C"/>
    <w:rsid w:val="00727E4E"/>
    <w:rsid w:val="00730F96"/>
    <w:rsid w:val="0073123B"/>
    <w:rsid w:val="0073615F"/>
    <w:rsid w:val="0073795A"/>
    <w:rsid w:val="007613A2"/>
    <w:rsid w:val="00764113"/>
    <w:rsid w:val="00770925"/>
    <w:rsid w:val="0077204C"/>
    <w:rsid w:val="0077530D"/>
    <w:rsid w:val="00777782"/>
    <w:rsid w:val="00797824"/>
    <w:rsid w:val="007B1F8D"/>
    <w:rsid w:val="007D6FAB"/>
    <w:rsid w:val="007E0ADE"/>
    <w:rsid w:val="007E30D0"/>
    <w:rsid w:val="007E3FDB"/>
    <w:rsid w:val="007E6A00"/>
    <w:rsid w:val="007F1BC9"/>
    <w:rsid w:val="007F1DA3"/>
    <w:rsid w:val="007F2BB8"/>
    <w:rsid w:val="007F3F50"/>
    <w:rsid w:val="00801923"/>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E5F01"/>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835B7"/>
    <w:rsid w:val="00992B91"/>
    <w:rsid w:val="009A1974"/>
    <w:rsid w:val="009C2AC1"/>
    <w:rsid w:val="009C79BA"/>
    <w:rsid w:val="009D01DD"/>
    <w:rsid w:val="009E2CD9"/>
    <w:rsid w:val="00A14CD1"/>
    <w:rsid w:val="00A20900"/>
    <w:rsid w:val="00A3061D"/>
    <w:rsid w:val="00A33ABF"/>
    <w:rsid w:val="00A400C4"/>
    <w:rsid w:val="00A443DC"/>
    <w:rsid w:val="00A46DE6"/>
    <w:rsid w:val="00A47984"/>
    <w:rsid w:val="00A52E68"/>
    <w:rsid w:val="00A56799"/>
    <w:rsid w:val="00A76F42"/>
    <w:rsid w:val="00A829D8"/>
    <w:rsid w:val="00A83075"/>
    <w:rsid w:val="00A83B1F"/>
    <w:rsid w:val="00A87772"/>
    <w:rsid w:val="00A90107"/>
    <w:rsid w:val="00AB4BC5"/>
    <w:rsid w:val="00AC07D0"/>
    <w:rsid w:val="00AC4428"/>
    <w:rsid w:val="00AD1DD3"/>
    <w:rsid w:val="00B07DE6"/>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075A6"/>
    <w:rsid w:val="00C26318"/>
    <w:rsid w:val="00C27413"/>
    <w:rsid w:val="00C277C6"/>
    <w:rsid w:val="00C37CFA"/>
    <w:rsid w:val="00C446A1"/>
    <w:rsid w:val="00C543F3"/>
    <w:rsid w:val="00C745E5"/>
    <w:rsid w:val="00C750E8"/>
    <w:rsid w:val="00C94BC5"/>
    <w:rsid w:val="00CA50E7"/>
    <w:rsid w:val="00CB3489"/>
    <w:rsid w:val="00CC64A4"/>
    <w:rsid w:val="00CD0FD7"/>
    <w:rsid w:val="00CE6176"/>
    <w:rsid w:val="00CE783C"/>
    <w:rsid w:val="00CF4E8E"/>
    <w:rsid w:val="00CF78B1"/>
    <w:rsid w:val="00D31A9E"/>
    <w:rsid w:val="00D56F46"/>
    <w:rsid w:val="00D7231B"/>
    <w:rsid w:val="00D72AA4"/>
    <w:rsid w:val="00D7431B"/>
    <w:rsid w:val="00D81B41"/>
    <w:rsid w:val="00D90BFE"/>
    <w:rsid w:val="00DB0F9F"/>
    <w:rsid w:val="00DB2BCB"/>
    <w:rsid w:val="00DB3086"/>
    <w:rsid w:val="00DD0F7E"/>
    <w:rsid w:val="00DE0B19"/>
    <w:rsid w:val="00DE1E37"/>
    <w:rsid w:val="00DE5741"/>
    <w:rsid w:val="00E104EA"/>
    <w:rsid w:val="00E15173"/>
    <w:rsid w:val="00E16E36"/>
    <w:rsid w:val="00E23628"/>
    <w:rsid w:val="00E267CE"/>
    <w:rsid w:val="00E40380"/>
    <w:rsid w:val="00E4089E"/>
    <w:rsid w:val="00E520DD"/>
    <w:rsid w:val="00E5650D"/>
    <w:rsid w:val="00E64530"/>
    <w:rsid w:val="00E81CA1"/>
    <w:rsid w:val="00E84E48"/>
    <w:rsid w:val="00E86704"/>
    <w:rsid w:val="00EC3DFD"/>
    <w:rsid w:val="00EC426E"/>
    <w:rsid w:val="00ED2A43"/>
    <w:rsid w:val="00EE0FB0"/>
    <w:rsid w:val="00F0215F"/>
    <w:rsid w:val="00F178F8"/>
    <w:rsid w:val="00F36312"/>
    <w:rsid w:val="00F378E2"/>
    <w:rsid w:val="00F54EEC"/>
    <w:rsid w:val="00F833E5"/>
    <w:rsid w:val="00FC34B3"/>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 w:type="character" w:styleId="Kiemels2">
    <w:name w:val="Strong"/>
    <w:basedOn w:val="Bekezdsalapbettpusa"/>
    <w:uiPriority w:val="22"/>
    <w:qFormat/>
    <w:rsid w:val="00CB3489"/>
    <w:rPr>
      <w:b/>
      <w:bCs/>
    </w:rPr>
  </w:style>
  <w:style w:type="character" w:styleId="HTML-kd">
    <w:name w:val="HTML Code"/>
    <w:basedOn w:val="Bekezdsalapbettpusa"/>
    <w:uiPriority w:val="99"/>
    <w:semiHidden/>
    <w:unhideWhenUsed/>
    <w:rsid w:val="00CB3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34121656">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B40102B-57CA-4AAC-9FF0-4855A5F4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3459</TotalTime>
  <Pages>1</Pages>
  <Words>820</Words>
  <Characters>4676</Characters>
  <Application>Microsoft Office Word</Application>
  <DocSecurity>0</DocSecurity>
  <Lines>38</Lines>
  <Paragraphs>10</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55</cp:revision>
  <cp:lastPrinted>2014-03-17T12:58:00Z</cp:lastPrinted>
  <dcterms:created xsi:type="dcterms:W3CDTF">2019-01-07T11:52:00Z</dcterms:created>
  <dcterms:modified xsi:type="dcterms:W3CDTF">2021-08-23T18:52:00Z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