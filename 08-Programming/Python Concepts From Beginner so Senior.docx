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D6115" w14:textId="7956950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Python 2 vs Python 3</w:t>
      </w:r>
    </w:p>
    <w:p w14:paraId="2B5BAE6B" w14:textId="773EF6C4" w:rsidR="00D62735" w:rsidRDefault="00D62735" w:rsidP="00D6273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</w:p>
    <w:p w14:paraId="097219DB" w14:textId="099F859C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Interpreted language</w:t>
      </w:r>
    </w:p>
    <w:p w14:paraId="7E6C42E1" w14:textId="06950E4F" w:rsidR="00F24720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 xml:space="preserve">Standard output </w:t>
      </w:r>
      <w:r w:rsidR="00F24720">
        <w:rPr>
          <w:lang w:val="en-US"/>
        </w:rPr>
        <w:t>–</w:t>
      </w:r>
      <w:r>
        <w:rPr>
          <w:lang w:val="en-US"/>
        </w:rPr>
        <w:t xml:space="preserve"> print</w:t>
      </w:r>
    </w:p>
    <w:p w14:paraId="6F509414" w14:textId="1EA4B7AC" w:rsidR="006E3F3C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Variables</w:t>
      </w:r>
    </w:p>
    <w:p w14:paraId="1F0BF93D" w14:textId="77777777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Boolean</w:t>
      </w:r>
    </w:p>
    <w:p w14:paraId="29655EEC" w14:textId="77777777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Integer</w:t>
      </w:r>
    </w:p>
    <w:p w14:paraId="64DD7630" w14:textId="17ABFD2E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String</w:t>
      </w:r>
    </w:p>
    <w:p w14:paraId="1F52B203" w14:textId="55FEFB2F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Integer operations</w:t>
      </w:r>
    </w:p>
    <w:p w14:paraId="4283D13D" w14:textId="31F714BD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String methods</w:t>
      </w:r>
    </w:p>
    <w:p w14:paraId="68494134" w14:textId="66029FD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Functions</w:t>
      </w:r>
    </w:p>
    <w:p w14:paraId="4E63E6ED" w14:textId="1A8B44A7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Main function</w:t>
      </w:r>
    </w:p>
    <w:p w14:paraId="0DBA4CBA" w14:textId="7AAF3C68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Arguments and Parameters</w:t>
      </w:r>
    </w:p>
    <w:p w14:paraId="073E6BA9" w14:textId="4FF9AD2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Variable scope</w:t>
      </w:r>
    </w:p>
    <w:p w14:paraId="3690116F" w14:textId="51601945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Data structures</w:t>
      </w:r>
    </w:p>
    <w:p w14:paraId="5790FA75" w14:textId="3149D4A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List</w:t>
      </w:r>
    </w:p>
    <w:p w14:paraId="25237E66" w14:textId="7F37F7CB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List methods</w:t>
      </w:r>
    </w:p>
    <w:p w14:paraId="4B8B124C" w14:textId="5F37D9EC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Set</w:t>
      </w:r>
    </w:p>
    <w:p w14:paraId="212A1C9C" w14:textId="67985BDE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Set methods</w:t>
      </w:r>
    </w:p>
    <w:p w14:paraId="786F41AF" w14:textId="0B465967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Dictionary</w:t>
      </w:r>
    </w:p>
    <w:p w14:paraId="5B0953A0" w14:textId="39E2175E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Dictionary methods</w:t>
      </w:r>
    </w:p>
    <w:p w14:paraId="0FDA0442" w14:textId="31A73E40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Dictionary views</w:t>
      </w:r>
    </w:p>
    <w:p w14:paraId="7CB01C9B" w14:textId="52645DD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If else</w:t>
      </w:r>
    </w:p>
    <w:p w14:paraId="299BED64" w14:textId="5DEEE4FA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Null and None</w:t>
      </w:r>
    </w:p>
    <w:p w14:paraId="1F01CE2B" w14:textId="234F05B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Conditions: in, any, all</w:t>
      </w:r>
    </w:p>
    <w:p w14:paraId="780BF390" w14:textId="7D8BE51A" w:rsidR="00F24720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For loop</w:t>
      </w:r>
    </w:p>
    <w:p w14:paraId="3214AB22" w14:textId="5DF60128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While</w:t>
      </w:r>
    </w:p>
    <w:p w14:paraId="6F71C0AC" w14:textId="3A97E3D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Mutable and Immutable</w:t>
      </w:r>
    </w:p>
    <w:p w14:paraId="57CFBB36" w14:textId="0E5ED7CA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Modules</w:t>
      </w:r>
    </w:p>
    <w:p w14:paraId="67890C24" w14:textId="2D04624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Libraries</w:t>
      </w:r>
    </w:p>
    <w:p w14:paraId="444B68D2" w14:textId="721D6C9B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Object</w:t>
      </w:r>
    </w:p>
    <w:p w14:paraId="6DDC6221" w14:textId="3AAD7484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Methods vs Functions</w:t>
      </w:r>
    </w:p>
    <w:p w14:paraId="6289F321" w14:textId="6A5003BA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Import json (dump, dumps, load, </w:t>
      </w:r>
      <w:proofErr w:type="gramStart"/>
      <w:r>
        <w:rPr>
          <w:lang w:val="en-US"/>
        </w:rPr>
        <w:t>loads</w:t>
      </w:r>
      <w:proofErr w:type="gramEnd"/>
      <w:r>
        <w:rPr>
          <w:lang w:val="en-US"/>
        </w:rPr>
        <w:t>)</w:t>
      </w:r>
    </w:p>
    <w:p w14:paraId="08CE383C" w14:textId="1AABDDA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Json parse</w:t>
      </w:r>
    </w:p>
    <w:p w14:paraId="47D56C57" w14:textId="77777777" w:rsidR="00D62735" w:rsidRDefault="00D62735" w:rsidP="00D62735">
      <w:pPr>
        <w:spacing w:line="240" w:lineRule="auto"/>
        <w:rPr>
          <w:lang w:val="en-US"/>
        </w:rPr>
      </w:pPr>
    </w:p>
    <w:p w14:paraId="700D739E" w14:textId="77777777" w:rsidR="00D62735" w:rsidRDefault="00D6273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FADD382" w14:textId="1CCC3E97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lastRenderedPageBreak/>
        <w:t>List comprehension</w:t>
      </w:r>
    </w:p>
    <w:p w14:paraId="509F9543" w14:textId="2401EAEF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Set comprehension</w:t>
      </w:r>
    </w:p>
    <w:p w14:paraId="152E15AB" w14:textId="789E93EF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Dictionary comprehension</w:t>
      </w:r>
    </w:p>
    <w:p w14:paraId="46592E9A" w14:textId="30899164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args</w:t>
      </w:r>
      <w:proofErr w:type="spellEnd"/>
    </w:p>
    <w:p w14:paraId="289B84E4" w14:textId="3D11FAA9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kwargs</w:t>
      </w:r>
      <w:proofErr w:type="spellEnd"/>
    </w:p>
    <w:p w14:paraId="74640B4A" w14:textId="4CB3BEFC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 xml:space="preserve">Lambda </w:t>
      </w:r>
      <w:proofErr w:type="spellStart"/>
      <w:r>
        <w:rPr>
          <w:lang w:val="en-US"/>
        </w:rPr>
        <w:t>experessions</w:t>
      </w:r>
      <w:proofErr w:type="spellEnd"/>
    </w:p>
    <w:p w14:paraId="2A1397D0" w14:textId="2CE84D8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Decorators</w:t>
      </w:r>
    </w:p>
    <w:p w14:paraId="26B29AC5" w14:textId="7B78735E" w:rsidR="00D62735" w:rsidRDefault="00D62735" w:rsidP="00D6273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Map()</w:t>
      </w:r>
      <w:proofErr w:type="gramEnd"/>
    </w:p>
    <w:p w14:paraId="14221B27" w14:textId="63514AF5" w:rsidR="00D62735" w:rsidRDefault="00D62735" w:rsidP="00D6273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Zip()</w:t>
      </w:r>
      <w:proofErr w:type="gramEnd"/>
    </w:p>
    <w:p w14:paraId="0484522D" w14:textId="4B81FB7F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Descriptor</w:t>
      </w:r>
    </w:p>
    <w:p w14:paraId="40B58533" w14:textId="1F0E2AD0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Equality vs Identity</w:t>
      </w:r>
    </w:p>
    <w:p w14:paraId="0143BF4A" w14:textId="2DBD1154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Built-in modules</w:t>
      </w:r>
    </w:p>
    <w:p w14:paraId="7D8D387D" w14:textId="66878E48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Itertools</w:t>
      </w:r>
      <w:proofErr w:type="spellEnd"/>
    </w:p>
    <w:p w14:paraId="494E93C3" w14:textId="7F7E4C6B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Functools</w:t>
      </w:r>
      <w:proofErr w:type="spellEnd"/>
    </w:p>
    <w:p w14:paraId="796A5651" w14:textId="49D5AC7F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Collections</w:t>
      </w:r>
    </w:p>
    <w:p w14:paraId="2547622C" w14:textId="6A2C120A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Functional programming in python</w:t>
      </w:r>
    </w:p>
    <w:p w14:paraId="3E8E0A40" w14:textId="5D76F33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Memorization</w:t>
      </w:r>
    </w:p>
    <w:p w14:paraId="37BCECD7" w14:textId="361A2A50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Currying</w:t>
      </w:r>
    </w:p>
    <w:p w14:paraId="24D60CD7" w14:textId="645C21E1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Monads</w:t>
      </w:r>
    </w:p>
    <w:p w14:paraId="42B75C69" w14:textId="6A630CE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 xml:space="preserve">Pickling and </w:t>
      </w:r>
      <w:proofErr w:type="spellStart"/>
      <w:r>
        <w:rPr>
          <w:lang w:val="en-US"/>
        </w:rPr>
        <w:t>unpickling</w:t>
      </w:r>
      <w:proofErr w:type="spellEnd"/>
    </w:p>
    <w:p w14:paraId="0C95D041" w14:textId="47FCBDA8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Serialization</w:t>
      </w:r>
    </w:p>
    <w:p w14:paraId="74F3CC97" w14:textId="3E403FA6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Custom Json Encoder</w:t>
      </w:r>
    </w:p>
    <w:p w14:paraId="4604B929" w14:textId="5F6EBC19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 xml:space="preserve">Set and </w:t>
      </w:r>
      <w:proofErr w:type="spellStart"/>
      <w:r>
        <w:rPr>
          <w:lang w:val="en-US"/>
        </w:rPr>
        <w:t>FrozenSet</w:t>
      </w:r>
      <w:proofErr w:type="spellEnd"/>
    </w:p>
    <w:p w14:paraId="41D69068" w14:textId="5AF4F2DA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Specialized Dictionaries</w:t>
      </w:r>
    </w:p>
    <w:p w14:paraId="3632EE83" w14:textId="0CB02E2B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DefaultDict</w:t>
      </w:r>
      <w:proofErr w:type="spellEnd"/>
    </w:p>
    <w:p w14:paraId="2F37C9BB" w14:textId="0A42D8CA" w:rsidR="007D7CE3" w:rsidRDefault="007D7CE3" w:rsidP="00D62735">
      <w:pPr>
        <w:spacing w:line="240" w:lineRule="auto"/>
        <w:rPr>
          <w:lang w:val="en-US"/>
        </w:rPr>
      </w:pPr>
      <w:r>
        <w:rPr>
          <w:lang w:val="en-US"/>
        </w:rPr>
        <w:t>Factory Functions</w:t>
      </w:r>
      <w:bookmarkStart w:id="0" w:name="_GoBack"/>
      <w:bookmarkEnd w:id="0"/>
    </w:p>
    <w:p w14:paraId="5DE7D69A" w14:textId="5D395359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14:paraId="31AD0898" w14:textId="562F87B5" w:rsidR="00E249F2" w:rsidRDefault="00E249F2" w:rsidP="00D62735">
      <w:pPr>
        <w:spacing w:line="240" w:lineRule="auto"/>
        <w:rPr>
          <w:lang w:val="en-US"/>
        </w:rPr>
      </w:pPr>
      <w:r>
        <w:rPr>
          <w:lang w:val="en-US"/>
        </w:rPr>
        <w:t>Counter</w:t>
      </w:r>
    </w:p>
    <w:p w14:paraId="7B3F5A2A" w14:textId="7EC00632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UserDict</w:t>
      </w:r>
      <w:proofErr w:type="spellEnd"/>
    </w:p>
    <w:p w14:paraId="4872FF7C" w14:textId="3C4BA850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ChainMap</w:t>
      </w:r>
      <w:proofErr w:type="spellEnd"/>
    </w:p>
    <w:p w14:paraId="27BA9750" w14:textId="2ABED43E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Tuples</w:t>
      </w:r>
    </w:p>
    <w:p w14:paraId="3D84CD25" w14:textId="56A8CE0E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Shallow copy</w:t>
      </w:r>
    </w:p>
    <w:p w14:paraId="75E11328" w14:textId="0668E3E8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Deep copy</w:t>
      </w:r>
    </w:p>
    <w:p w14:paraId="00FC0218" w14:textId="32EF2DBE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Iterables</w:t>
      </w:r>
      <w:proofErr w:type="spellEnd"/>
    </w:p>
    <w:p w14:paraId="11292789" w14:textId="72DE5BC1" w:rsidR="007D7CE3" w:rsidRDefault="007D7CE3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Callables</w:t>
      </w:r>
      <w:proofErr w:type="spellEnd"/>
    </w:p>
    <w:p w14:paraId="6423227E" w14:textId="3C359EF0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Iterators</w:t>
      </w:r>
    </w:p>
    <w:p w14:paraId="1CBA9011" w14:textId="0D694643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Yield</w:t>
      </w:r>
    </w:p>
    <w:p w14:paraId="701F30F4" w14:textId="600C3D7C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Generators</w:t>
      </w:r>
    </w:p>
    <w:p w14:paraId="769E321B" w14:textId="2FEA0815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Asynchio</w:t>
      </w:r>
      <w:proofErr w:type="spellEnd"/>
    </w:p>
    <w:p w14:paraId="2DF5206F" w14:textId="09A8BC1A" w:rsidR="00D62735" w:rsidRDefault="00D62735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Awaitable</w:t>
      </w:r>
      <w:proofErr w:type="spellEnd"/>
    </w:p>
    <w:p w14:paraId="4044EB97" w14:textId="29AC2C6D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 xml:space="preserve">Thread vs </w:t>
      </w:r>
      <w:proofErr w:type="spellStart"/>
      <w:r>
        <w:rPr>
          <w:lang w:val="en-US"/>
        </w:rPr>
        <w:t>Coroutine</w:t>
      </w:r>
      <w:proofErr w:type="spellEnd"/>
    </w:p>
    <w:p w14:paraId="384AD3CD" w14:textId="4EED958B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Promise (concept – JS)</w:t>
      </w:r>
    </w:p>
    <w:p w14:paraId="0B8ED03D" w14:textId="35683AB7" w:rsidR="00D62735" w:rsidRDefault="00D62735" w:rsidP="00D62735">
      <w:pPr>
        <w:spacing w:line="240" w:lineRule="auto"/>
        <w:rPr>
          <w:lang w:val="en-US"/>
        </w:rPr>
      </w:pPr>
      <w:r>
        <w:rPr>
          <w:lang w:val="en-US"/>
        </w:rPr>
        <w:t>Future (</w:t>
      </w:r>
      <w:proofErr w:type="spellStart"/>
      <w:r>
        <w:rPr>
          <w:lang w:val="en-US"/>
        </w:rPr>
        <w:t>concenpt</w:t>
      </w:r>
      <w:proofErr w:type="spellEnd"/>
      <w:r>
        <w:rPr>
          <w:lang w:val="en-US"/>
        </w:rPr>
        <w:t xml:space="preserve"> – Java)</w:t>
      </w:r>
    </w:p>
    <w:p w14:paraId="7AA151CC" w14:textId="51F5329E" w:rsidR="00D62735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Beautiful Soup</w:t>
      </w:r>
    </w:p>
    <w:p w14:paraId="6397CF36" w14:textId="117FBB13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Marshmallow</w:t>
      </w:r>
    </w:p>
    <w:p w14:paraId="46A3B5BC" w14:textId="510125F5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Requests</w:t>
      </w:r>
    </w:p>
    <w:p w14:paraId="6C389035" w14:textId="657D84DD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 xml:space="preserve">Regular </w:t>
      </w:r>
      <w:proofErr w:type="spellStart"/>
      <w:r>
        <w:rPr>
          <w:lang w:val="en-US"/>
        </w:rPr>
        <w:t>experssions</w:t>
      </w:r>
      <w:proofErr w:type="spellEnd"/>
      <w:r>
        <w:rPr>
          <w:lang w:val="en-US"/>
        </w:rPr>
        <w:t xml:space="preserve"> (re)</w:t>
      </w:r>
    </w:p>
    <w:p w14:paraId="341A06A4" w14:textId="243C11CC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Object oriented python</w:t>
      </w:r>
    </w:p>
    <w:p w14:paraId="1B5EF079" w14:textId="652B03FC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Design patterns</w:t>
      </w:r>
    </w:p>
    <w:p w14:paraId="2F838FA9" w14:textId="3E44C03A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@Property</w:t>
      </w:r>
    </w:p>
    <w:p w14:paraId="6E8F3733" w14:textId="152499A6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Python garbage collector</w:t>
      </w:r>
    </w:p>
    <w:p w14:paraId="0745A055" w14:textId="531D5DC4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Python memory management</w:t>
      </w:r>
    </w:p>
    <w:p w14:paraId="382734B2" w14:textId="100B17C0" w:rsidR="00F24720" w:rsidRDefault="00F24720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Unittests</w:t>
      </w:r>
      <w:proofErr w:type="spellEnd"/>
    </w:p>
    <w:p w14:paraId="28A2FE86" w14:textId="1303244A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Debugging in Python</w:t>
      </w:r>
    </w:p>
    <w:p w14:paraId="149AD5A7" w14:textId="1578A497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Python code profiling</w:t>
      </w:r>
    </w:p>
    <w:p w14:paraId="7A93DC55" w14:textId="504EE422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Optimization</w:t>
      </w:r>
    </w:p>
    <w:p w14:paraId="7D92DDCA" w14:textId="4E97A1FB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Self</w:t>
      </w:r>
    </w:p>
    <w:p w14:paraId="06538EBD" w14:textId="0853981D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Magic methods</w:t>
      </w:r>
    </w:p>
    <w:p w14:paraId="2CCE7B0E" w14:textId="20D57948" w:rsidR="00F24720" w:rsidRDefault="00F24720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Metaprogramming</w:t>
      </w:r>
      <w:proofErr w:type="spellEnd"/>
      <w:r>
        <w:rPr>
          <w:lang w:val="en-US"/>
        </w:rPr>
        <w:t xml:space="preserve"> in python</w:t>
      </w:r>
    </w:p>
    <w:p w14:paraId="09FF43B7" w14:textId="2D74ACAC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Python for Data Science</w:t>
      </w:r>
    </w:p>
    <w:p w14:paraId="5A3F1BEB" w14:textId="312BF53F" w:rsidR="00F24720" w:rsidRDefault="00F24720" w:rsidP="00D6273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pandas, matplotlib, </w:t>
      </w:r>
      <w:proofErr w:type="spellStart"/>
      <w:r>
        <w:rPr>
          <w:lang w:val="en-US"/>
        </w:rPr>
        <w:t>seaborn</w:t>
      </w:r>
      <w:proofErr w:type="spellEnd"/>
    </w:p>
    <w:p w14:paraId="1A93A6DA" w14:textId="70111427" w:rsidR="00F24720" w:rsidRDefault="00F24720" w:rsidP="00D62735">
      <w:pPr>
        <w:spacing w:line="240" w:lineRule="auto"/>
        <w:rPr>
          <w:lang w:val="en-US"/>
        </w:rPr>
      </w:pPr>
      <w:r>
        <w:rPr>
          <w:lang w:val="en-US"/>
        </w:rPr>
        <w:t>Python for web: Flask</w:t>
      </w:r>
    </w:p>
    <w:p w14:paraId="1AB9314A" w14:textId="77777777" w:rsidR="00D62735" w:rsidRDefault="00D62735" w:rsidP="00D62735">
      <w:pPr>
        <w:spacing w:line="240" w:lineRule="auto"/>
        <w:rPr>
          <w:lang w:val="en-US"/>
        </w:rPr>
      </w:pPr>
    </w:p>
    <w:p w14:paraId="4F196889" w14:textId="77777777" w:rsidR="00D62735" w:rsidRDefault="00D62735" w:rsidP="00D62735">
      <w:pPr>
        <w:spacing w:line="240" w:lineRule="auto"/>
        <w:rPr>
          <w:lang w:val="en-US"/>
        </w:rPr>
      </w:pPr>
    </w:p>
    <w:p w14:paraId="72F353A7" w14:textId="77777777" w:rsidR="00D62735" w:rsidRPr="00D62735" w:rsidRDefault="00D62735" w:rsidP="00D62735">
      <w:pPr>
        <w:rPr>
          <w:lang w:val="en-US"/>
        </w:rPr>
      </w:pPr>
    </w:p>
    <w:sectPr w:rsidR="00D62735" w:rsidRPr="00D62735" w:rsidSect="00D62735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529A2" w14:textId="77777777" w:rsidR="004E150A" w:rsidRDefault="004E150A" w:rsidP="00DB0F9F">
      <w:pPr>
        <w:spacing w:after="0" w:line="240" w:lineRule="auto"/>
      </w:pPr>
      <w:r>
        <w:separator/>
      </w:r>
    </w:p>
  </w:endnote>
  <w:endnote w:type="continuationSeparator" w:id="0">
    <w:p w14:paraId="398DFF97" w14:textId="77777777" w:rsidR="004E150A" w:rsidRDefault="004E150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794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C4C53" w14:textId="77777777" w:rsidR="004E150A" w:rsidRDefault="004E150A" w:rsidP="00DB0F9F">
      <w:pPr>
        <w:spacing w:after="0" w:line="240" w:lineRule="auto"/>
      </w:pPr>
      <w:r>
        <w:separator/>
      </w:r>
    </w:p>
  </w:footnote>
  <w:footnote w:type="continuationSeparator" w:id="0">
    <w:p w14:paraId="09286A15" w14:textId="77777777" w:rsidR="004E150A" w:rsidRDefault="004E150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DBDD879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 w:rsidR="00F24720">
      <w:t>Python Concepts</w:t>
    </w:r>
    <w:r>
      <w:ptab w:relativeTo="margin" w:alignment="center" w:leader="none"/>
    </w:r>
    <w:r>
      <w:ptab w:relativeTo="margin" w:alignment="right" w:leader="none"/>
    </w:r>
    <w:r w:rsidR="00F24720">
      <w:t>NB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71807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D7CE3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62735"/>
    <w:rsid w:val="00D7231B"/>
    <w:rsid w:val="00D72AA4"/>
    <w:rsid w:val="00D7431B"/>
    <w:rsid w:val="00D90BFE"/>
    <w:rsid w:val="00DB0F9F"/>
    <w:rsid w:val="00DB2BCB"/>
    <w:rsid w:val="00DC794B"/>
    <w:rsid w:val="00DD0F7E"/>
    <w:rsid w:val="00DE1E37"/>
    <w:rsid w:val="00E15173"/>
    <w:rsid w:val="00E16E36"/>
    <w:rsid w:val="00E249F2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24720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B560156F-FD2D-4A1C-98F4-1E34C4BE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2995</TotalTime>
  <Pages>2</Pages>
  <Words>183</Words>
  <Characters>1239</Characters>
  <Application>Microsoft Office Word</Application>
  <DocSecurity>0</DocSecurity>
  <Lines>105</Lines>
  <Paragraphs>96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29</cp:revision>
  <cp:lastPrinted>2014-03-17T12:58:00Z</cp:lastPrinted>
  <dcterms:created xsi:type="dcterms:W3CDTF">2019-01-07T11:52:00Z</dcterms:created>
  <dcterms:modified xsi:type="dcterms:W3CDTF">2020-07-15T20:11:00Z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