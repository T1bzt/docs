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B49" w:rsidRPr="00492618" w:rsidRDefault="00BE5AAD" w:rsidP="00620E24">
      <w:pPr>
        <w:pStyle w:val="1Nadpis"/>
        <w:rPr>
          <w:lang w:val="sk-SK"/>
        </w:rPr>
      </w:pPr>
      <w:bookmarkStart w:id="0" w:name="_Toc8410766"/>
      <w:r w:rsidRPr="00492618">
        <w:rPr>
          <w:lang w:val="sk-SK"/>
        </w:rPr>
        <w:t>Spring – Sociomapovanie</w:t>
      </w:r>
      <w:bookmarkEnd w:id="0"/>
    </w:p>
    <w:p w:rsidR="00674399" w:rsidRPr="00492618" w:rsidRDefault="00674399" w:rsidP="00674399">
      <w:pPr>
        <w:pStyle w:val="2Nadpis"/>
        <w:numPr>
          <w:ilvl w:val="0"/>
          <w:numId w:val="0"/>
        </w:numPr>
        <w:ind w:left="792" w:hanging="432"/>
        <w:rPr>
          <w:lang w:val="sk-SK"/>
        </w:rPr>
      </w:pPr>
    </w:p>
    <w:p w:rsidR="00674399" w:rsidRPr="00492618" w:rsidRDefault="00674399" w:rsidP="00674399">
      <w:pPr>
        <w:rPr>
          <w:lang w:val="sk-SK"/>
        </w:rPr>
      </w:pPr>
      <w:r w:rsidRPr="00492618">
        <w:rPr>
          <w:lang w:val="sk-SK"/>
        </w:rPr>
        <w:t>Jedná sa o aplikácie na mapovanie interakcií v ľubovoľnom tíme, resp. na mapovanie interakcií medzi tímami. Tá je webová aplikácia, ale má v sebe výpočtový modul.</w:t>
      </w:r>
    </w:p>
    <w:p w:rsidR="00B672F2" w:rsidRPr="00492618" w:rsidRDefault="00674399" w:rsidP="00674399">
      <w:pPr>
        <w:rPr>
          <w:lang w:val="sk-SK"/>
        </w:rPr>
      </w:pPr>
      <w:r w:rsidRPr="00492618">
        <w:rPr>
          <w:lang w:val="sk-SK"/>
        </w:rPr>
        <w:t>Problém: výpočtový modul, zodpovedný za správne mapovanie objektov v Euklidov</w:t>
      </w:r>
      <w:r w:rsidR="00B672F2" w:rsidRPr="00492618">
        <w:rPr>
          <w:lang w:val="sk-SK"/>
        </w:rPr>
        <w:t>s</w:t>
      </w:r>
      <w:r w:rsidRPr="00492618">
        <w:rPr>
          <w:lang w:val="sk-SK"/>
        </w:rPr>
        <w:t xml:space="preserve">kom priestore. Kritérium kedy výpočet považujeme za </w:t>
      </w:r>
      <w:r w:rsidR="00B672F2" w:rsidRPr="00492618">
        <w:rPr>
          <w:lang w:val="sk-SK"/>
        </w:rPr>
        <w:t xml:space="preserve">dobrý je dosiahnutie istej korelácie medzi maticou vstupných dát a maticou vzdialeností objektov v 2d priestore. Môže sa stať, že požadovanú koreláciu nedosiahneme a mapa tým pádom bude obsahovať nezmysli. </w:t>
      </w:r>
    </w:p>
    <w:p w:rsidR="00674399" w:rsidRPr="00492618" w:rsidRDefault="00B672F2" w:rsidP="00674399">
      <w:pPr>
        <w:rPr>
          <w:lang w:val="sk-SK"/>
        </w:rPr>
      </w:pPr>
      <w:r w:rsidRPr="00492618">
        <w:rPr>
          <w:lang w:val="sk-SK"/>
        </w:rPr>
        <w:t xml:space="preserve">Prečo? </w:t>
      </w:r>
    </w:p>
    <w:p w:rsidR="00B672F2" w:rsidRPr="00492618" w:rsidRDefault="00B672F2" w:rsidP="00B672F2">
      <w:pPr>
        <w:pStyle w:val="Odsekzoznamu"/>
        <w:numPr>
          <w:ilvl w:val="0"/>
          <w:numId w:val="26"/>
        </w:numPr>
        <w:rPr>
          <w:lang w:val="sk-SK"/>
        </w:rPr>
      </w:pPr>
      <w:r w:rsidRPr="00492618">
        <w:rPr>
          <w:lang w:val="sk-SK"/>
        </w:rPr>
        <w:t xml:space="preserve">Vstupné dáta sú príliš </w:t>
      </w:r>
      <w:r w:rsidR="00492618">
        <w:rPr>
          <w:lang w:val="sk-SK"/>
        </w:rPr>
        <w:t>náhodné</w:t>
      </w:r>
      <w:r w:rsidRPr="00492618">
        <w:rPr>
          <w:lang w:val="sk-SK"/>
        </w:rPr>
        <w:t>, nedá sa alebo je ťažké ich mapovať</w:t>
      </w:r>
    </w:p>
    <w:p w:rsidR="00B672F2" w:rsidRPr="00492618" w:rsidRDefault="00B672F2" w:rsidP="00B672F2">
      <w:pPr>
        <w:pStyle w:val="Odsekzoznamu"/>
        <w:numPr>
          <w:ilvl w:val="0"/>
          <w:numId w:val="26"/>
        </w:numPr>
        <w:rPr>
          <w:lang w:val="sk-SK"/>
        </w:rPr>
      </w:pPr>
      <w:r w:rsidRPr="00492618">
        <w:rPr>
          <w:lang w:val="sk-SK"/>
        </w:rPr>
        <w:t>Mapa sa inicializuje veľmi nešťastne vzhľadom na vstupné dáta.</w:t>
      </w:r>
    </w:p>
    <w:p w:rsidR="00786941" w:rsidRPr="00492618" w:rsidRDefault="00786941" w:rsidP="00786941">
      <w:pPr>
        <w:rPr>
          <w:lang w:val="sk-SK"/>
        </w:rPr>
      </w:pPr>
      <w:r w:rsidRPr="00492618">
        <w:rPr>
          <w:lang w:val="sk-SK"/>
        </w:rPr>
        <w:t xml:space="preserve">Všimli sme si, že pri opätovnej spustení výpočtového procesu môžeme </w:t>
      </w:r>
      <w:r w:rsidR="00492618" w:rsidRPr="00492618">
        <w:rPr>
          <w:lang w:val="sk-SK"/>
        </w:rPr>
        <w:t>dosiahnuť</w:t>
      </w:r>
      <w:r w:rsidRPr="00492618">
        <w:rPr>
          <w:lang w:val="sk-SK"/>
        </w:rPr>
        <w:t xml:space="preserve"> lepšie výsledky.</w:t>
      </w:r>
    </w:p>
    <w:p w:rsidR="00B672F2" w:rsidRPr="00492618" w:rsidRDefault="00B672F2" w:rsidP="00B672F2">
      <w:pPr>
        <w:rPr>
          <w:lang w:val="sk-SK"/>
        </w:rPr>
      </w:pPr>
      <w:r w:rsidRPr="00492618">
        <w:rPr>
          <w:lang w:val="sk-SK"/>
        </w:rPr>
        <w:t xml:space="preserve">Riešenie: </w:t>
      </w:r>
    </w:p>
    <w:p w:rsidR="00B672F2" w:rsidRPr="00492618" w:rsidRDefault="00B672F2" w:rsidP="00B672F2">
      <w:pPr>
        <w:rPr>
          <w:lang w:val="sk-SK"/>
        </w:rPr>
      </w:pPr>
      <w:r w:rsidRPr="00492618">
        <w:rPr>
          <w:lang w:val="sk-SK"/>
        </w:rPr>
        <w:t>Na predmete som mal možnosť zoznámiť sa s AOP. Čítal som, že sa dá využiť na ‘retries’. Veľakrát opakovanie danej operácie môže vyriešiť probl</w:t>
      </w:r>
      <w:r w:rsidR="00786941" w:rsidRPr="00492618">
        <w:rPr>
          <w:lang w:val="sk-SK"/>
        </w:rPr>
        <w:t>ém ako napr. zavolanie vzdialeného servera (</w:t>
      </w:r>
      <w:r w:rsidR="00492618" w:rsidRPr="00492618">
        <w:rPr>
          <w:lang w:val="sk-SK"/>
        </w:rPr>
        <w:t>latencia</w:t>
      </w:r>
      <w:r w:rsidR="00786941" w:rsidRPr="00492618">
        <w:rPr>
          <w:lang w:val="sk-SK"/>
        </w:rPr>
        <w:t xml:space="preserve">), alebo dopyt na databázu. Cez AOP by som riešil </w:t>
      </w:r>
      <w:r w:rsidR="00492618" w:rsidRPr="00492618">
        <w:rPr>
          <w:lang w:val="sk-SK"/>
        </w:rPr>
        <w:t>opakované</w:t>
      </w:r>
      <w:r w:rsidR="00786941" w:rsidRPr="00492618">
        <w:rPr>
          <w:lang w:val="sk-SK"/>
        </w:rPr>
        <w:t xml:space="preserve"> volanie metód – výpočtových, respektíve na zachytenie výnimiek ktoré dostaneme ak sa výpočet neprebehne ako má.</w:t>
      </w:r>
    </w:p>
    <w:p w:rsidR="00786941" w:rsidRPr="00492618" w:rsidRDefault="00786941" w:rsidP="00B672F2">
      <w:pPr>
        <w:rPr>
          <w:lang w:val="sk-SK"/>
        </w:rPr>
      </w:pPr>
    </w:p>
    <w:p w:rsidR="00674399" w:rsidRPr="00492618" w:rsidRDefault="00674399" w:rsidP="00674399">
      <w:pPr>
        <w:rPr>
          <w:lang w:val="sk-SK"/>
        </w:rPr>
      </w:pPr>
    </w:p>
    <w:p w:rsidR="00674399" w:rsidRPr="00492618" w:rsidRDefault="00492618" w:rsidP="00674399">
      <w:pPr>
        <w:pStyle w:val="1Nadpis"/>
        <w:rPr>
          <w:lang w:val="sk-SK"/>
        </w:rPr>
      </w:pPr>
      <w:bookmarkStart w:id="1" w:name="_Toc8410767"/>
      <w:proofErr w:type="spellStart"/>
      <w:r>
        <w:rPr>
          <w:lang w:val="sk-SK"/>
        </w:rPr>
        <w:lastRenderedPageBreak/>
        <w:t>Javascript</w:t>
      </w:r>
      <w:proofErr w:type="spellEnd"/>
      <w:r>
        <w:rPr>
          <w:lang w:val="sk-SK"/>
        </w:rPr>
        <w:t xml:space="preserve"> proxy</w:t>
      </w:r>
      <w:r w:rsidR="00B2613B">
        <w:rPr>
          <w:lang w:val="sk-SK"/>
        </w:rPr>
        <w:t>, JSON</w:t>
      </w:r>
      <w:r w:rsidR="00AF44AD" w:rsidRPr="00492618">
        <w:rPr>
          <w:lang w:val="sk-SK"/>
        </w:rPr>
        <w:t xml:space="preserve"> a </w:t>
      </w:r>
      <w:proofErr w:type="spellStart"/>
      <w:r w:rsidR="00AF44AD" w:rsidRPr="00492618">
        <w:rPr>
          <w:lang w:val="sk-SK"/>
        </w:rPr>
        <w:t>Firebase</w:t>
      </w:r>
      <w:proofErr w:type="spellEnd"/>
      <w:r w:rsidR="00AF44AD" w:rsidRPr="00492618">
        <w:rPr>
          <w:lang w:val="sk-SK"/>
        </w:rPr>
        <w:t xml:space="preserve"> databáza</w:t>
      </w:r>
      <w:bookmarkEnd w:id="1"/>
    </w:p>
    <w:p w:rsidR="00A20828" w:rsidRPr="00A20828" w:rsidRDefault="00A20828" w:rsidP="00A20828">
      <w:pPr>
        <w:rPr>
          <w:lang w:val="sk-SK"/>
        </w:rPr>
      </w:pPr>
      <w:r w:rsidRPr="00A20828">
        <w:rPr>
          <w:lang w:val="sk-SK"/>
        </w:rPr>
        <w:t xml:space="preserve">Na obidvoch </w:t>
      </w:r>
      <w:proofErr w:type="spellStart"/>
      <w:r w:rsidRPr="00A20828">
        <w:rPr>
          <w:lang w:val="sk-SK"/>
        </w:rPr>
        <w:t>Hackathonoch</w:t>
      </w:r>
      <w:proofErr w:type="spellEnd"/>
      <w:r w:rsidRPr="00A20828">
        <w:rPr>
          <w:lang w:val="sk-SK"/>
        </w:rPr>
        <w:t xml:space="preserve"> čo som sa zúčastnil používal </w:t>
      </w:r>
      <w:proofErr w:type="spellStart"/>
      <w:r w:rsidRPr="00A20828">
        <w:rPr>
          <w:lang w:val="sk-SK"/>
        </w:rPr>
        <w:t>Firebase</w:t>
      </w:r>
      <w:proofErr w:type="spellEnd"/>
      <w:r w:rsidRPr="00A20828">
        <w:rPr>
          <w:lang w:val="sk-SK"/>
        </w:rPr>
        <w:t xml:space="preserve"> databázu. Robil som aj s dátami rovnakými ktoré hneď aj opíšem. Pomocou metódy proxy sa teoreticky dá zjednodušiť prácu, ako som dočítal existujú aj softvérové rámce na tento problém. Treba ho ale používať s rozumom, pozor nato, aby to  "nedefinované proxy" nemalo za následok veľmi bolestivé ladenie, pretože skrýva pôvod chýbajúcich údajov a</w:t>
      </w:r>
      <w:r>
        <w:rPr>
          <w:lang w:val="sk-SK"/>
        </w:rPr>
        <w:t> </w:t>
      </w:r>
      <w:r w:rsidRPr="00A20828">
        <w:rPr>
          <w:lang w:val="sk-SK"/>
        </w:rPr>
        <w:t>chýb</w:t>
      </w:r>
      <w:r>
        <w:rPr>
          <w:lang w:val="sk-SK"/>
        </w:rPr>
        <w:t>.</w:t>
      </w:r>
    </w:p>
    <w:p w:rsidR="00EB5B08" w:rsidRPr="00492618" w:rsidRDefault="00EB5B08" w:rsidP="00AF44AD">
      <w:pPr>
        <w:rPr>
          <w:lang w:val="sk-SK"/>
        </w:rPr>
      </w:pPr>
      <w:r w:rsidRPr="00492618">
        <w:rPr>
          <w:lang w:val="sk-SK"/>
        </w:rPr>
        <w:t xml:space="preserve">Nech máme </w:t>
      </w:r>
      <w:r w:rsidR="00492618" w:rsidRPr="00492618">
        <w:rPr>
          <w:lang w:val="sk-SK"/>
        </w:rPr>
        <w:t>dáta</w:t>
      </w:r>
      <w:r w:rsidRPr="00492618">
        <w:rPr>
          <w:lang w:val="sk-SK"/>
        </w:rPr>
        <w:t xml:space="preserve">, ktoré </w:t>
      </w:r>
      <w:r w:rsidR="00492618" w:rsidRPr="00492618">
        <w:rPr>
          <w:lang w:val="sk-SK"/>
        </w:rPr>
        <w:t>obsahujú</w:t>
      </w:r>
      <w:r w:rsidRPr="00492618">
        <w:rPr>
          <w:lang w:val="sk-SK"/>
        </w:rPr>
        <w:t xml:space="preserve"> referencie na </w:t>
      </w:r>
      <w:r w:rsidR="00492618" w:rsidRPr="00492618">
        <w:rPr>
          <w:lang w:val="sk-SK"/>
        </w:rPr>
        <w:t>iné</w:t>
      </w:r>
      <w:r w:rsidRPr="00492618">
        <w:rPr>
          <w:lang w:val="sk-SK"/>
        </w:rPr>
        <w:t xml:space="preserve"> objekty</w:t>
      </w:r>
      <w:r w:rsidR="00492618" w:rsidRPr="00492618">
        <w:rPr>
          <w:lang w:val="sk-SK"/>
        </w:rPr>
        <w:t xml:space="preserve"> (iný JSON)</w:t>
      </w:r>
      <w:r w:rsidRPr="00492618">
        <w:rPr>
          <w:lang w:val="sk-SK"/>
        </w:rPr>
        <w:t>.</w:t>
      </w:r>
    </w:p>
    <w:p w:rsidR="00EB5B08" w:rsidRPr="00492618" w:rsidRDefault="00EB5B08" w:rsidP="00AF44AD">
      <w:pPr>
        <w:rPr>
          <w:lang w:val="sk-SK"/>
        </w:rPr>
      </w:pPr>
      <w:r w:rsidRPr="00492618">
        <w:rPr>
          <w:noProof/>
        </w:rPr>
        <w:drawing>
          <wp:inline distT="0" distB="0" distL="0" distR="0" wp14:anchorId="54781CC9" wp14:editId="3307A4E5">
            <wp:extent cx="5579745" cy="3009900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08" w:rsidRPr="00492618" w:rsidRDefault="00EB5B08" w:rsidP="00AF44AD">
      <w:pPr>
        <w:rPr>
          <w:lang w:val="sk-SK"/>
        </w:rPr>
      </w:pPr>
      <w:r w:rsidRPr="00492618">
        <w:rPr>
          <w:lang w:val="sk-SK"/>
        </w:rPr>
        <w:t xml:space="preserve">V skutočnosti máme graf. Ak ich spojíme do jedného objektu dostaneme kolekciu stories a people, a tie sú prepojené </w:t>
      </w:r>
      <w:r w:rsidR="00492618" w:rsidRPr="00492618">
        <w:rPr>
          <w:lang w:val="sk-SK"/>
        </w:rPr>
        <w:t>rôznymi</w:t>
      </w:r>
      <w:r w:rsidRPr="00492618">
        <w:rPr>
          <w:lang w:val="sk-SK"/>
        </w:rPr>
        <w:t xml:space="preserve"> spôsobmi.</w:t>
      </w:r>
    </w:p>
    <w:p w:rsidR="00EB5B08" w:rsidRPr="00492618" w:rsidRDefault="00EB5B08" w:rsidP="00492618">
      <w:pPr>
        <w:jc w:val="center"/>
        <w:rPr>
          <w:lang w:val="sk-SK"/>
        </w:rPr>
      </w:pPr>
      <w:r w:rsidRPr="00492618">
        <w:rPr>
          <w:noProof/>
        </w:rPr>
        <w:drawing>
          <wp:inline distT="0" distB="0" distL="0" distR="0" wp14:anchorId="01E41B26" wp14:editId="4CB631F7">
            <wp:extent cx="1971675" cy="1010856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575" cy="101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08" w:rsidRPr="00492618" w:rsidRDefault="00EB5B08" w:rsidP="00EB5B08">
      <w:pPr>
        <w:jc w:val="left"/>
        <w:rPr>
          <w:lang w:val="sk-SK"/>
        </w:rPr>
      </w:pPr>
      <w:r w:rsidRPr="00492618">
        <w:rPr>
          <w:lang w:val="sk-SK"/>
        </w:rPr>
        <w:t xml:space="preserve">Traverse: povedzme že chceme </w:t>
      </w:r>
      <w:r w:rsidR="00492618" w:rsidRPr="00492618">
        <w:rPr>
          <w:lang w:val="sk-SK"/>
        </w:rPr>
        <w:t>nájsť</w:t>
      </w:r>
      <w:r w:rsidRPr="00492618">
        <w:rPr>
          <w:lang w:val="sk-SK"/>
        </w:rPr>
        <w:t xml:space="preserve"> človeka, ktorý bol prvý čo lajkol prvý story.</w:t>
      </w:r>
    </w:p>
    <w:p w:rsidR="00EB5B08" w:rsidRPr="00492618" w:rsidRDefault="00EB5B08" w:rsidP="00EB5B08">
      <w:pPr>
        <w:jc w:val="left"/>
        <w:rPr>
          <w:lang w:val="sk-SK"/>
        </w:rPr>
      </w:pPr>
      <w:r w:rsidRPr="00492618">
        <w:rPr>
          <w:lang w:val="sk-SK"/>
        </w:rPr>
        <w:t xml:space="preserve">Potrebujeme </w:t>
      </w:r>
      <w:r w:rsidR="00492618" w:rsidRPr="00492618">
        <w:rPr>
          <w:lang w:val="sk-SK"/>
        </w:rPr>
        <w:t>vytiahnuť</w:t>
      </w:r>
      <w:r w:rsidRPr="00492618">
        <w:rPr>
          <w:lang w:val="sk-SK"/>
        </w:rPr>
        <w:t xml:space="preserve"> všetky referencie, mapovať ich ku objektu a potom až </w:t>
      </w:r>
      <w:proofErr w:type="spellStart"/>
      <w:r w:rsidR="00A20828">
        <w:rPr>
          <w:lang w:val="sk-SK"/>
        </w:rPr>
        <w:t>vytiahnúť</w:t>
      </w:r>
      <w:proofErr w:type="spellEnd"/>
      <w:r w:rsidRPr="00492618">
        <w:rPr>
          <w:lang w:val="sk-SK"/>
        </w:rPr>
        <w:t xml:space="preserve"> meno.</w:t>
      </w:r>
    </w:p>
    <w:p w:rsidR="00EB5B08" w:rsidRPr="00492618" w:rsidRDefault="00EB5B08" w:rsidP="00492618">
      <w:pPr>
        <w:jc w:val="center"/>
        <w:rPr>
          <w:lang w:val="sk-SK"/>
        </w:rPr>
      </w:pPr>
      <w:r w:rsidRPr="00492618">
        <w:rPr>
          <w:noProof/>
        </w:rPr>
        <w:drawing>
          <wp:inline distT="0" distB="0" distL="0" distR="0" wp14:anchorId="66B1E081" wp14:editId="2523A05D">
            <wp:extent cx="4438650" cy="791047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800" cy="79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08" w:rsidRPr="00492618" w:rsidRDefault="00EB5B08" w:rsidP="00EB5B08">
      <w:pPr>
        <w:jc w:val="left"/>
        <w:rPr>
          <w:lang w:val="sk-SK"/>
        </w:rPr>
      </w:pPr>
      <w:r w:rsidRPr="00492618">
        <w:rPr>
          <w:lang w:val="sk-SK"/>
        </w:rPr>
        <w:lastRenderedPageBreak/>
        <w:t xml:space="preserve">Nebolo by jednoduchšie rovno </w:t>
      </w:r>
      <w:r w:rsidR="00492618" w:rsidRPr="00492618">
        <w:rPr>
          <w:lang w:val="sk-SK"/>
        </w:rPr>
        <w:t>vytiahnuť</w:t>
      </w:r>
      <w:r w:rsidRPr="00492618">
        <w:rPr>
          <w:lang w:val="sk-SK"/>
        </w:rPr>
        <w:t xml:space="preserve"> meno, keby sa dalo? </w:t>
      </w:r>
    </w:p>
    <w:p w:rsidR="00EB5B08" w:rsidRPr="00492618" w:rsidRDefault="00EB5B08" w:rsidP="00492618">
      <w:pPr>
        <w:jc w:val="center"/>
        <w:rPr>
          <w:lang w:val="sk-SK"/>
        </w:rPr>
      </w:pPr>
      <w:r w:rsidRPr="00492618">
        <w:rPr>
          <w:noProof/>
        </w:rPr>
        <w:drawing>
          <wp:inline distT="0" distB="0" distL="0" distR="0" wp14:anchorId="626A54A6" wp14:editId="5E930023">
            <wp:extent cx="3257550" cy="442833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460" cy="4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08" w:rsidRPr="00492618" w:rsidRDefault="00EB5B08" w:rsidP="00EB5B08">
      <w:pPr>
        <w:jc w:val="left"/>
        <w:rPr>
          <w:lang w:val="sk-SK"/>
        </w:rPr>
      </w:pPr>
      <w:r w:rsidRPr="00492618">
        <w:rPr>
          <w:lang w:val="sk-SK"/>
        </w:rPr>
        <w:t>Aby to bolo možné chceme mať objekty namiesto referencie.</w:t>
      </w:r>
      <w:r w:rsidR="00F97FEB" w:rsidRPr="00492618">
        <w:rPr>
          <w:lang w:val="sk-SK"/>
        </w:rPr>
        <w:t xml:space="preserve"> Chceme teda nájsť nejaký spôsob ako transformovať objekty obsahujúce referencie na </w:t>
      </w:r>
      <w:r w:rsidR="00492618" w:rsidRPr="00492618">
        <w:rPr>
          <w:lang w:val="sk-SK"/>
        </w:rPr>
        <w:t>už</w:t>
      </w:r>
      <w:r w:rsidR="00F97FEB" w:rsidRPr="00492618">
        <w:rPr>
          <w:lang w:val="sk-SK"/>
        </w:rPr>
        <w:t xml:space="preserve"> </w:t>
      </w:r>
      <w:r w:rsidR="00492618" w:rsidRPr="00492618">
        <w:rPr>
          <w:lang w:val="sk-SK"/>
        </w:rPr>
        <w:t>vytvorené</w:t>
      </w:r>
      <w:r w:rsidR="00F97FEB" w:rsidRPr="00492618">
        <w:rPr>
          <w:lang w:val="sk-SK"/>
        </w:rPr>
        <w:t xml:space="preserve"> objekty. Nemôžeme ich vyplniť rekurzívne do nekonečna, lebo nevieme koľko dát budeme ma</w:t>
      </w:r>
      <w:r w:rsidR="00B2613B">
        <w:rPr>
          <w:lang w:val="sk-SK"/>
        </w:rPr>
        <w:t xml:space="preserve">ť </w:t>
      </w:r>
      <w:r w:rsidR="00F97FEB" w:rsidRPr="00492618">
        <w:rPr>
          <w:lang w:val="sk-SK"/>
        </w:rPr>
        <w:t>(</w:t>
      </w:r>
      <w:proofErr w:type="spellStart"/>
      <w:r w:rsidR="00F97FEB" w:rsidRPr="00492618">
        <w:rPr>
          <w:lang w:val="sk-SK"/>
        </w:rPr>
        <w:t>eager</w:t>
      </w:r>
      <w:proofErr w:type="spellEnd"/>
      <w:r w:rsidR="00B2613B">
        <w:rPr>
          <w:lang w:val="sk-SK"/>
        </w:rPr>
        <w:t xml:space="preserve"> </w:t>
      </w:r>
      <w:r w:rsidR="00B2613B">
        <w:t>fetching</w:t>
      </w:r>
      <w:r w:rsidR="00F97FEB" w:rsidRPr="00492618">
        <w:rPr>
          <w:lang w:val="sk-SK"/>
        </w:rPr>
        <w:t>)</w:t>
      </w:r>
      <w:r w:rsidR="00B2613B">
        <w:rPr>
          <w:lang w:val="sk-SK"/>
        </w:rPr>
        <w:t>.</w:t>
      </w:r>
    </w:p>
    <w:p w:rsidR="00EB5B08" w:rsidRPr="00492618" w:rsidRDefault="00EB5B08" w:rsidP="00492618">
      <w:pPr>
        <w:jc w:val="center"/>
        <w:rPr>
          <w:lang w:val="sk-SK"/>
        </w:rPr>
      </w:pPr>
      <w:r w:rsidRPr="00492618">
        <w:rPr>
          <w:noProof/>
        </w:rPr>
        <w:drawing>
          <wp:inline distT="0" distB="0" distL="0" distR="0" wp14:anchorId="587A0FB3" wp14:editId="2463FE2A">
            <wp:extent cx="3214321" cy="2733675"/>
            <wp:effectExtent l="0" t="0" r="571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0559" cy="27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EB" w:rsidRPr="00492618" w:rsidRDefault="00F97FEB" w:rsidP="00EB5B08">
      <w:pPr>
        <w:jc w:val="left"/>
        <w:rPr>
          <w:lang w:val="sk-SK"/>
        </w:rPr>
      </w:pPr>
      <w:r w:rsidRPr="00492618">
        <w:rPr>
          <w:lang w:val="sk-SK"/>
        </w:rPr>
        <w:t xml:space="preserve">Ale my </w:t>
      </w:r>
      <w:r w:rsidR="00492618" w:rsidRPr="00492618">
        <w:rPr>
          <w:lang w:val="sk-SK"/>
        </w:rPr>
        <w:t>nemusíme</w:t>
      </w:r>
      <w:r w:rsidRPr="00492618">
        <w:rPr>
          <w:lang w:val="sk-SK"/>
        </w:rPr>
        <w:t xml:space="preserve"> naraz </w:t>
      </w:r>
      <w:r w:rsidR="00492618" w:rsidRPr="00492618">
        <w:rPr>
          <w:lang w:val="sk-SK"/>
        </w:rPr>
        <w:t>doplniť</w:t>
      </w:r>
      <w:r w:rsidRPr="00492618">
        <w:rPr>
          <w:lang w:val="sk-SK"/>
        </w:rPr>
        <w:t xml:space="preserve"> </w:t>
      </w:r>
      <w:r w:rsidR="00492618" w:rsidRPr="00492618">
        <w:rPr>
          <w:lang w:val="sk-SK"/>
        </w:rPr>
        <w:t>všetky</w:t>
      </w:r>
      <w:r w:rsidRPr="00492618">
        <w:rPr>
          <w:lang w:val="sk-SK"/>
        </w:rPr>
        <w:t xml:space="preserve"> objekty ale </w:t>
      </w:r>
      <w:r w:rsidR="00492618" w:rsidRPr="00492618">
        <w:rPr>
          <w:lang w:val="sk-SK"/>
        </w:rPr>
        <w:t>môžeme</w:t>
      </w:r>
      <w:r w:rsidRPr="00492618">
        <w:rPr>
          <w:lang w:val="sk-SK"/>
        </w:rPr>
        <w:t xml:space="preserve"> </w:t>
      </w:r>
      <w:r w:rsidR="00492618" w:rsidRPr="00492618">
        <w:rPr>
          <w:lang w:val="sk-SK"/>
        </w:rPr>
        <w:t>použiť</w:t>
      </w:r>
      <w:r w:rsidR="00B2613B">
        <w:rPr>
          <w:lang w:val="sk-SK"/>
        </w:rPr>
        <w:t xml:space="preserve"> proxy </w:t>
      </w:r>
      <w:r w:rsidRPr="00492618">
        <w:rPr>
          <w:lang w:val="sk-SK"/>
        </w:rPr>
        <w:t>(lazy</w:t>
      </w:r>
      <w:r w:rsidR="00B2613B">
        <w:rPr>
          <w:lang w:val="sk-SK"/>
        </w:rPr>
        <w:t xml:space="preserve"> </w:t>
      </w:r>
      <w:proofErr w:type="spellStart"/>
      <w:r w:rsidR="00B2613B">
        <w:rPr>
          <w:lang w:val="sk-SK"/>
        </w:rPr>
        <w:t>fetching</w:t>
      </w:r>
      <w:proofErr w:type="spellEnd"/>
      <w:r w:rsidRPr="00492618">
        <w:rPr>
          <w:lang w:val="sk-SK"/>
        </w:rPr>
        <w:t xml:space="preserve">). Ako proxy web </w:t>
      </w:r>
      <w:r w:rsidR="00492618" w:rsidRPr="00492618">
        <w:rPr>
          <w:lang w:val="sk-SK"/>
        </w:rPr>
        <w:t>servery</w:t>
      </w:r>
      <w:r w:rsidRPr="00492618">
        <w:rPr>
          <w:lang w:val="sk-SK"/>
        </w:rPr>
        <w:t xml:space="preserve">, namiesto referencie mi môžeme presmerovať na daný objekt v druhom, v People </w:t>
      </w:r>
      <w:r w:rsidR="00492618" w:rsidRPr="00492618">
        <w:rPr>
          <w:lang w:val="sk-SK"/>
        </w:rPr>
        <w:t>kolekcie</w:t>
      </w:r>
      <w:r w:rsidRPr="00492618">
        <w:rPr>
          <w:lang w:val="sk-SK"/>
        </w:rPr>
        <w:t>.</w:t>
      </w:r>
    </w:p>
    <w:p w:rsidR="00F97FEB" w:rsidRPr="00492618" w:rsidRDefault="00F97FEB" w:rsidP="00492618">
      <w:pPr>
        <w:jc w:val="center"/>
        <w:rPr>
          <w:lang w:val="sk-SK"/>
        </w:rPr>
      </w:pPr>
      <w:r w:rsidRPr="00492618">
        <w:rPr>
          <w:noProof/>
        </w:rPr>
        <w:drawing>
          <wp:inline distT="0" distB="0" distL="0" distR="0" wp14:anchorId="680CD9CD" wp14:editId="054A987B">
            <wp:extent cx="3943350" cy="482429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687" cy="48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EB" w:rsidRPr="00492618" w:rsidRDefault="00F97FEB" w:rsidP="00EB5B08">
      <w:pPr>
        <w:jc w:val="left"/>
        <w:rPr>
          <w:lang w:val="sk-SK"/>
        </w:rPr>
      </w:pPr>
      <w:r w:rsidRPr="00492618">
        <w:rPr>
          <w:lang w:val="sk-SK"/>
        </w:rPr>
        <w:t xml:space="preserve">Pomocou </w:t>
      </w:r>
      <w:r w:rsidR="00492618" w:rsidRPr="00492618">
        <w:rPr>
          <w:lang w:val="sk-SK"/>
        </w:rPr>
        <w:t>proxy</w:t>
      </w:r>
      <w:r w:rsidRPr="00492618">
        <w:rPr>
          <w:lang w:val="sk-SK"/>
        </w:rPr>
        <w:t xml:space="preserve"> sa môžeme tváriť, že máme nekonečne vnorené </w:t>
      </w:r>
      <w:r w:rsidR="00492618" w:rsidRPr="00492618">
        <w:rPr>
          <w:lang w:val="sk-SK"/>
        </w:rPr>
        <w:t>kolekcie</w:t>
      </w:r>
      <w:r w:rsidRPr="00492618">
        <w:rPr>
          <w:lang w:val="sk-SK"/>
        </w:rPr>
        <w:t>, kým v </w:t>
      </w:r>
      <w:r w:rsidR="00492618" w:rsidRPr="00492618">
        <w:rPr>
          <w:lang w:val="sk-SK"/>
        </w:rPr>
        <w:t>skutočnosti</w:t>
      </w:r>
      <w:r w:rsidRPr="00492618">
        <w:rPr>
          <w:lang w:val="sk-SK"/>
        </w:rPr>
        <w:t xml:space="preserve"> máme iba 2 na seba sa </w:t>
      </w:r>
      <w:r w:rsidR="00492618" w:rsidRPr="00492618">
        <w:rPr>
          <w:lang w:val="sk-SK"/>
        </w:rPr>
        <w:t>navážajúce</w:t>
      </w:r>
      <w:r w:rsidRPr="00492618">
        <w:rPr>
          <w:lang w:val="sk-SK"/>
        </w:rPr>
        <w:t xml:space="preserve"> JSON listy. </w:t>
      </w:r>
    </w:p>
    <w:p w:rsidR="00BE5AAD" w:rsidRPr="00492618" w:rsidRDefault="00BE5AAD" w:rsidP="00BE5AAD">
      <w:pPr>
        <w:pStyle w:val="1Nadpis"/>
        <w:rPr>
          <w:lang w:val="sk-SK"/>
        </w:rPr>
      </w:pPr>
      <w:bookmarkStart w:id="2" w:name="_Toc8410768"/>
      <w:r w:rsidRPr="00492618">
        <w:rPr>
          <w:lang w:val="sk-SK"/>
        </w:rPr>
        <w:lastRenderedPageBreak/>
        <w:t>Python</w:t>
      </w:r>
      <w:r w:rsidR="00F97FEB" w:rsidRPr="00492618">
        <w:rPr>
          <w:lang w:val="sk-SK"/>
        </w:rPr>
        <w:t>, použitie dekorátorov na profiláciu kódu</w:t>
      </w:r>
      <w:bookmarkEnd w:id="2"/>
    </w:p>
    <w:p w:rsidR="00DC3C58" w:rsidRPr="00492618" w:rsidRDefault="00DC3C58" w:rsidP="00DC3C58">
      <w:pPr>
        <w:rPr>
          <w:lang w:val="sk-SK"/>
        </w:rPr>
      </w:pPr>
      <w:r w:rsidRPr="00492618">
        <w:rPr>
          <w:lang w:val="sk-SK"/>
        </w:rPr>
        <w:t xml:space="preserve">V Pythone, v </w:t>
      </w:r>
      <w:r w:rsidR="00492618" w:rsidRPr="00492618">
        <w:rPr>
          <w:lang w:val="sk-SK"/>
        </w:rPr>
        <w:t>čom</w:t>
      </w:r>
      <w:r w:rsidRPr="00492618">
        <w:rPr>
          <w:lang w:val="sk-SK"/>
        </w:rPr>
        <w:t xml:space="preserve"> som </w:t>
      </w:r>
      <w:r w:rsidR="00492618" w:rsidRPr="00492618">
        <w:rPr>
          <w:lang w:val="sk-SK"/>
        </w:rPr>
        <w:t>viackrát</w:t>
      </w:r>
      <w:r w:rsidRPr="00492618">
        <w:rPr>
          <w:lang w:val="sk-SK"/>
        </w:rPr>
        <w:t xml:space="preserve"> riešil výpočtové procesy profilácia a optimalizácia kódu je častokrát nevyhnutné.</w:t>
      </w:r>
      <w:r w:rsidR="00762429" w:rsidRPr="00492618">
        <w:rPr>
          <w:lang w:val="sk-SK"/>
        </w:rPr>
        <w:t xml:space="preserve"> </w:t>
      </w:r>
      <w:r w:rsidR="00492618" w:rsidRPr="00492618">
        <w:rPr>
          <w:lang w:val="sk-SK"/>
        </w:rPr>
        <w:t>Dôležitosť</w:t>
      </w:r>
      <w:r w:rsidRPr="00492618">
        <w:rPr>
          <w:lang w:val="sk-SK"/>
        </w:rPr>
        <w:t xml:space="preserve"> </w:t>
      </w:r>
      <w:r w:rsidR="00492618" w:rsidRPr="00492618">
        <w:rPr>
          <w:lang w:val="sk-SK"/>
        </w:rPr>
        <w:t>profilácie</w:t>
      </w:r>
      <w:r w:rsidRPr="00492618">
        <w:rPr>
          <w:lang w:val="sk-SK"/>
        </w:rPr>
        <w:t xml:space="preserve"> (</w:t>
      </w:r>
      <w:r w:rsidR="00492618" w:rsidRPr="00492618">
        <w:rPr>
          <w:lang w:val="sk-SK"/>
        </w:rPr>
        <w:t>časová</w:t>
      </w:r>
      <w:r w:rsidRPr="00492618">
        <w:rPr>
          <w:lang w:val="sk-SK"/>
        </w:rPr>
        <w:t xml:space="preserve"> a </w:t>
      </w:r>
      <w:r w:rsidR="00492618" w:rsidRPr="00492618">
        <w:rPr>
          <w:lang w:val="sk-SK"/>
        </w:rPr>
        <w:t>pamäťová</w:t>
      </w:r>
      <w:r w:rsidRPr="00492618">
        <w:rPr>
          <w:lang w:val="sk-SK"/>
        </w:rPr>
        <w:t xml:space="preserve">) </w:t>
      </w:r>
      <w:r w:rsidR="00492618" w:rsidRPr="00492618">
        <w:rPr>
          <w:lang w:val="sk-SK"/>
        </w:rPr>
        <w:t>zdôrazňuje</w:t>
      </w:r>
      <w:r w:rsidRPr="00492618">
        <w:rPr>
          <w:lang w:val="sk-SK"/>
        </w:rPr>
        <w:t xml:space="preserve"> aj to </w:t>
      </w:r>
      <w:r w:rsidR="00492618">
        <w:rPr>
          <w:lang w:val="sk-SK"/>
        </w:rPr>
        <w:t>že</w:t>
      </w:r>
      <w:r w:rsidRPr="00492618">
        <w:rPr>
          <w:lang w:val="sk-SK"/>
        </w:rPr>
        <w:t xml:space="preserve"> </w:t>
      </w:r>
      <w:r w:rsidR="00492618" w:rsidRPr="00492618">
        <w:rPr>
          <w:lang w:val="sk-SK"/>
        </w:rPr>
        <w:t>veľakrát</w:t>
      </w:r>
      <w:r w:rsidRPr="00492618">
        <w:rPr>
          <w:lang w:val="sk-SK"/>
        </w:rPr>
        <w:t xml:space="preserve"> </w:t>
      </w:r>
      <w:r w:rsidR="00492618" w:rsidRPr="00492618">
        <w:rPr>
          <w:lang w:val="sk-SK"/>
        </w:rPr>
        <w:t>robím</w:t>
      </w:r>
      <w:r w:rsidRPr="00492618">
        <w:rPr>
          <w:lang w:val="sk-SK"/>
        </w:rPr>
        <w:t xml:space="preserve"> s AWS Lambdou. </w:t>
      </w:r>
      <w:r w:rsidR="00492618">
        <w:rPr>
          <w:lang w:val="sk-SK"/>
        </w:rPr>
        <w:t>Je to serverless even-</w:t>
      </w:r>
      <w:r w:rsidRPr="00492618">
        <w:rPr>
          <w:lang w:val="sk-SK"/>
        </w:rPr>
        <w:t xml:space="preserve">driven computing </w:t>
      </w:r>
      <w:r w:rsidR="00492618" w:rsidRPr="00492618">
        <w:rPr>
          <w:lang w:val="sk-SK"/>
        </w:rPr>
        <w:t>platforma</w:t>
      </w:r>
      <w:r w:rsidRPr="00492618">
        <w:rPr>
          <w:lang w:val="sk-SK"/>
        </w:rPr>
        <w:t xml:space="preserve">, </w:t>
      </w:r>
      <w:r w:rsidR="00492618" w:rsidRPr="00492618">
        <w:rPr>
          <w:lang w:val="sk-SK"/>
        </w:rPr>
        <w:t>platí</w:t>
      </w:r>
      <w:r w:rsidRPr="00492618">
        <w:rPr>
          <w:lang w:val="sk-SK"/>
        </w:rPr>
        <w:t xml:space="preserve"> sa za </w:t>
      </w:r>
      <w:r w:rsidR="00492618" w:rsidRPr="00492618">
        <w:rPr>
          <w:lang w:val="sk-SK"/>
        </w:rPr>
        <w:t>cash</w:t>
      </w:r>
      <w:r w:rsidRPr="00492618">
        <w:rPr>
          <w:lang w:val="sk-SK"/>
        </w:rPr>
        <w:t xml:space="preserve"> a alokovanú </w:t>
      </w:r>
      <w:r w:rsidR="00492618" w:rsidRPr="00492618">
        <w:rPr>
          <w:lang w:val="sk-SK"/>
        </w:rPr>
        <w:t>pamäť</w:t>
      </w:r>
      <w:r w:rsidRPr="00492618">
        <w:rPr>
          <w:lang w:val="sk-SK"/>
        </w:rPr>
        <w:t>.</w:t>
      </w:r>
    </w:p>
    <w:p w:rsidR="00DC3C58" w:rsidRPr="00492618" w:rsidRDefault="008169DC" w:rsidP="00DC3C58">
      <w:pPr>
        <w:rPr>
          <w:lang w:val="sk-SK"/>
        </w:rPr>
      </w:pPr>
      <w:r w:rsidRPr="00492618">
        <w:rPr>
          <w:noProof/>
        </w:rPr>
        <w:drawing>
          <wp:inline distT="0" distB="0" distL="0" distR="0" wp14:anchorId="7B56F12C" wp14:editId="0F841676">
            <wp:extent cx="5048250" cy="1285875"/>
            <wp:effectExtent l="0" t="0" r="0" b="9525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58" w:rsidRPr="00492618" w:rsidRDefault="00DC3C58" w:rsidP="00DC3C58">
      <w:pPr>
        <w:rPr>
          <w:lang w:val="sk-SK"/>
        </w:rPr>
      </w:pPr>
      <w:r w:rsidRPr="00492618">
        <w:rPr>
          <w:lang w:val="sk-SK"/>
        </w:rPr>
        <w:t xml:space="preserve">Jasné, dá sa aj tak. Ale to výrazne </w:t>
      </w:r>
      <w:r w:rsidR="00492618" w:rsidRPr="00492618">
        <w:rPr>
          <w:lang w:val="sk-SK"/>
        </w:rPr>
        <w:t>zvýši</w:t>
      </w:r>
      <w:r w:rsidRPr="00492618">
        <w:rPr>
          <w:lang w:val="sk-SK"/>
        </w:rPr>
        <w:t xml:space="preserve"> </w:t>
      </w:r>
      <w:r w:rsidR="00492618" w:rsidRPr="00492618">
        <w:rPr>
          <w:lang w:val="sk-SK"/>
        </w:rPr>
        <w:t>počet</w:t>
      </w:r>
      <w:r w:rsidRPr="00492618">
        <w:rPr>
          <w:lang w:val="sk-SK"/>
        </w:rPr>
        <w:t xml:space="preserve"> riadkov </w:t>
      </w:r>
      <w:r w:rsidR="00492618" w:rsidRPr="00492618">
        <w:rPr>
          <w:lang w:val="sk-SK"/>
        </w:rPr>
        <w:t>kódu</w:t>
      </w:r>
      <w:r w:rsidRPr="00492618">
        <w:rPr>
          <w:lang w:val="sk-SK"/>
        </w:rPr>
        <w:t xml:space="preserve"> a </w:t>
      </w:r>
      <w:r w:rsidR="00492618" w:rsidRPr="00492618">
        <w:rPr>
          <w:lang w:val="sk-SK"/>
        </w:rPr>
        <w:t>počet</w:t>
      </w:r>
      <w:r w:rsidRPr="00492618">
        <w:rPr>
          <w:lang w:val="sk-SK"/>
        </w:rPr>
        <w:t xml:space="preserve"> </w:t>
      </w:r>
      <w:r w:rsidR="00492618" w:rsidRPr="00492618">
        <w:rPr>
          <w:lang w:val="sk-SK"/>
        </w:rPr>
        <w:t>volaní</w:t>
      </w:r>
      <w:r w:rsidRPr="00492618">
        <w:rPr>
          <w:lang w:val="sk-SK"/>
        </w:rPr>
        <w:t>.</w:t>
      </w:r>
    </w:p>
    <w:p w:rsidR="00DC3C58" w:rsidRPr="00492618" w:rsidRDefault="00DC3C58" w:rsidP="00DC3C58">
      <w:pPr>
        <w:rPr>
          <w:lang w:val="sk-SK"/>
        </w:rPr>
      </w:pPr>
      <w:r w:rsidRPr="00492618">
        <w:rPr>
          <w:lang w:val="sk-SK"/>
        </w:rPr>
        <w:t xml:space="preserve">Odteraz to budem </w:t>
      </w:r>
      <w:r w:rsidR="00492618" w:rsidRPr="00492618">
        <w:rPr>
          <w:lang w:val="sk-SK"/>
        </w:rPr>
        <w:t>riešiť</w:t>
      </w:r>
      <w:r w:rsidRPr="00492618">
        <w:rPr>
          <w:lang w:val="sk-SK"/>
        </w:rPr>
        <w:t xml:space="preserve"> inak!</w:t>
      </w:r>
    </w:p>
    <w:p w:rsidR="00DC3C58" w:rsidRPr="00492618" w:rsidRDefault="008169DC" w:rsidP="00DC3C58">
      <w:pPr>
        <w:rPr>
          <w:lang w:val="sk-SK"/>
        </w:rPr>
      </w:pPr>
      <w:r w:rsidRPr="00492618">
        <w:rPr>
          <w:noProof/>
        </w:rPr>
        <w:drawing>
          <wp:inline distT="0" distB="0" distL="0" distR="0" wp14:anchorId="202051F7" wp14:editId="26FB68EF">
            <wp:extent cx="5579745" cy="3496945"/>
            <wp:effectExtent l="0" t="0" r="1905" b="8255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58" w:rsidRPr="00492618" w:rsidRDefault="00DC3C58" w:rsidP="00DC3C58">
      <w:pPr>
        <w:rPr>
          <w:lang w:val="sk-SK"/>
        </w:rPr>
      </w:pPr>
    </w:p>
    <w:p w:rsidR="00DC3C58" w:rsidRPr="00492618" w:rsidRDefault="00DC3C58" w:rsidP="00DC3C58">
      <w:pPr>
        <w:rPr>
          <w:lang w:val="sk-SK"/>
        </w:rPr>
      </w:pPr>
    </w:p>
    <w:p w:rsidR="00BE5AAD" w:rsidRPr="00492618" w:rsidRDefault="00BE5AAD" w:rsidP="00BE5AAD">
      <w:pPr>
        <w:pStyle w:val="1Nadpis"/>
        <w:rPr>
          <w:lang w:val="sk-SK"/>
        </w:rPr>
      </w:pPr>
      <w:bookmarkStart w:id="3" w:name="_Toc8410769"/>
      <w:r w:rsidRPr="00492618">
        <w:rPr>
          <w:lang w:val="sk-SK"/>
        </w:rPr>
        <w:lastRenderedPageBreak/>
        <w:t>PHP –</w:t>
      </w:r>
      <w:bookmarkEnd w:id="3"/>
      <w:r w:rsidR="00685669">
        <w:rPr>
          <w:lang w:val="sk-SK"/>
        </w:rPr>
        <w:t xml:space="preserve">použitie </w:t>
      </w:r>
      <w:bookmarkStart w:id="4" w:name="_GoBack"/>
      <w:proofErr w:type="spellStart"/>
      <w:r w:rsidR="00685669">
        <w:rPr>
          <w:lang w:val="sk-SK"/>
        </w:rPr>
        <w:t>metapr</w:t>
      </w:r>
      <w:bookmarkEnd w:id="4"/>
      <w:r w:rsidR="00685669">
        <w:rPr>
          <w:lang w:val="sk-SK"/>
        </w:rPr>
        <w:t>ogamovania</w:t>
      </w:r>
      <w:proofErr w:type="spellEnd"/>
      <w:r w:rsidR="00B2613B">
        <w:rPr>
          <w:lang w:val="sk-SK"/>
        </w:rPr>
        <w:t xml:space="preserve"> pri tvorbe </w:t>
      </w:r>
      <w:r w:rsidR="00492618">
        <w:rPr>
          <w:lang w:val="sk-SK"/>
        </w:rPr>
        <w:t xml:space="preserve">WCMS </w:t>
      </w:r>
      <w:r w:rsidR="00B2613B">
        <w:rPr>
          <w:lang w:val="sk-SK"/>
        </w:rPr>
        <w:t>resp. ho využiť pri tvorbe</w:t>
      </w:r>
      <w:r w:rsidR="00492618">
        <w:rPr>
          <w:lang w:val="sk-SK"/>
        </w:rPr>
        <w:t xml:space="preserve"> </w:t>
      </w:r>
      <w:r w:rsidR="00B2613B">
        <w:rPr>
          <w:lang w:val="sk-SK"/>
        </w:rPr>
        <w:t>interaktívneho</w:t>
      </w:r>
      <w:r w:rsidR="00492618">
        <w:rPr>
          <w:lang w:val="sk-SK"/>
        </w:rPr>
        <w:t xml:space="preserve"> PH</w:t>
      </w:r>
      <w:r w:rsidR="00B2613B">
        <w:rPr>
          <w:lang w:val="sk-SK"/>
        </w:rPr>
        <w:t xml:space="preserve">P </w:t>
      </w:r>
      <w:proofErr w:type="spellStart"/>
      <w:r w:rsidR="00B2613B">
        <w:rPr>
          <w:lang w:val="sk-SK"/>
        </w:rPr>
        <w:t>tutoriá</w:t>
      </w:r>
      <w:r w:rsidR="00492618">
        <w:rPr>
          <w:lang w:val="sk-SK"/>
        </w:rPr>
        <w:t>l</w:t>
      </w:r>
      <w:r w:rsidR="00B2613B">
        <w:rPr>
          <w:lang w:val="sk-SK"/>
        </w:rPr>
        <w:t>u</w:t>
      </w:r>
      <w:proofErr w:type="spellEnd"/>
      <w:r w:rsidR="00492618">
        <w:rPr>
          <w:lang w:val="sk-SK"/>
        </w:rPr>
        <w:t>.</w:t>
      </w:r>
    </w:p>
    <w:p w:rsidR="002B7D39" w:rsidRPr="00492618" w:rsidRDefault="002B7D39" w:rsidP="002B7D39">
      <w:pPr>
        <w:rPr>
          <w:lang w:val="sk-SK"/>
        </w:rPr>
      </w:pPr>
      <w:r w:rsidRPr="00492618">
        <w:rPr>
          <w:lang w:val="sk-SK"/>
        </w:rPr>
        <w:t>Na predmete som si vyskúšal, ako  počas behu programu vytvoriť súbor a následne ho použiť.</w:t>
      </w:r>
    </w:p>
    <w:p w:rsidR="002B7D39" w:rsidRPr="00492618" w:rsidRDefault="002B7D39" w:rsidP="002B7D39">
      <w:pPr>
        <w:rPr>
          <w:lang w:val="sk-SK"/>
        </w:rPr>
      </w:pPr>
      <w:r w:rsidRPr="00492618">
        <w:rPr>
          <w:lang w:val="sk-SK"/>
        </w:rPr>
        <w:t xml:space="preserve">V rámci svojej </w:t>
      </w:r>
      <w:r w:rsidR="00492618" w:rsidRPr="00492618">
        <w:rPr>
          <w:lang w:val="sk-SK"/>
        </w:rPr>
        <w:t>bakalárskej</w:t>
      </w:r>
      <w:r w:rsidRPr="00492618">
        <w:rPr>
          <w:lang w:val="sk-SK"/>
        </w:rPr>
        <w:t xml:space="preserve"> práce som vytvoril jeden systém na správu obsahu webu. Mohol som zvýši</w:t>
      </w:r>
      <w:r w:rsidR="007933C6" w:rsidRPr="00492618">
        <w:rPr>
          <w:lang w:val="sk-SK"/>
        </w:rPr>
        <w:t>ť jeho sch</w:t>
      </w:r>
      <w:r w:rsidR="00685669">
        <w:rPr>
          <w:lang w:val="sk-SK"/>
        </w:rPr>
        <w:t xml:space="preserve">opnosti pomocou </w:t>
      </w:r>
      <w:proofErr w:type="spellStart"/>
      <w:r w:rsidR="00685669">
        <w:rPr>
          <w:lang w:val="sk-SK"/>
        </w:rPr>
        <w:t>metaprogramovana</w:t>
      </w:r>
      <w:proofErr w:type="spellEnd"/>
      <w:r w:rsidR="007933C6" w:rsidRPr="00492618">
        <w:rPr>
          <w:lang w:val="sk-SK"/>
        </w:rPr>
        <w:t xml:space="preserve">, </w:t>
      </w:r>
      <w:r w:rsidRPr="00492618">
        <w:rPr>
          <w:lang w:val="sk-SK"/>
        </w:rPr>
        <w:t>resp. zobrať ten WCMS a vytvoriť z neho interakt</w:t>
      </w:r>
      <w:r w:rsidR="00492618">
        <w:rPr>
          <w:lang w:val="sk-SK"/>
        </w:rPr>
        <w:t>ívny PHP tutoriá</w:t>
      </w:r>
      <w:r w:rsidRPr="00492618">
        <w:rPr>
          <w:lang w:val="sk-SK"/>
        </w:rPr>
        <w:t>l – škoda, že momentálne nemám v pláne vrátiť sa ku PHP :/</w:t>
      </w:r>
      <w:r w:rsidR="007D0BA5">
        <w:rPr>
          <w:lang w:val="sk-SK"/>
        </w:rPr>
        <w:t xml:space="preserve"> .</w:t>
      </w:r>
    </w:p>
    <w:p w:rsidR="00A13CE3" w:rsidRPr="00492618" w:rsidRDefault="002B7D39" w:rsidP="002B7D39">
      <w:pPr>
        <w:jc w:val="left"/>
        <w:rPr>
          <w:shd w:val="clear" w:color="auto" w:fill="FFFFFF"/>
          <w:lang w:val="sk-SK"/>
        </w:rPr>
      </w:pPr>
      <w:r w:rsidRPr="00492618">
        <w:rPr>
          <w:lang w:val="sk-SK"/>
        </w:rPr>
        <w:t xml:space="preserve">PHP ponúka funkciu, </w:t>
      </w:r>
      <w:r w:rsidRPr="00492618">
        <w:rPr>
          <w:shd w:val="clear" w:color="auto" w:fill="FFFFFF"/>
          <w:lang w:val="sk-SK"/>
        </w:rPr>
        <w:t>ktorá dokáže vyhodnotiť kúsok kódu PHP reprezentovaného vo formáte reťazca, čo znamená, že je možné, aby jeden užívateľ prijal vstup používateľa alebo prečítal kód zo súboru a získal ho z vášho programu.</w:t>
      </w:r>
      <w:r w:rsidRPr="00492618">
        <w:rPr>
          <w:lang w:val="sk-SK"/>
        </w:rPr>
        <w:t xml:space="preserve"> .  Aj iné hotové riešenia </w:t>
      </w:r>
      <w:r w:rsidR="00492618" w:rsidRPr="00492618">
        <w:rPr>
          <w:lang w:val="sk-SK"/>
        </w:rPr>
        <w:t>používajú</w:t>
      </w:r>
      <w:r w:rsidRPr="00492618">
        <w:rPr>
          <w:lang w:val="sk-SK"/>
        </w:rPr>
        <w:t xml:space="preserve"> tuto </w:t>
      </w:r>
      <w:r w:rsidR="00492618" w:rsidRPr="00492618">
        <w:rPr>
          <w:lang w:val="sk-SK"/>
        </w:rPr>
        <w:t>technológiu</w:t>
      </w:r>
      <w:r w:rsidRPr="00492618">
        <w:rPr>
          <w:lang w:val="sk-SK"/>
        </w:rPr>
        <w:t xml:space="preserve"> ako </w:t>
      </w:r>
      <w:r w:rsidR="00492618" w:rsidRPr="00492618">
        <w:rPr>
          <w:lang w:val="sk-SK"/>
        </w:rPr>
        <w:t>napríklad</w:t>
      </w:r>
      <w:r w:rsidRPr="00492618">
        <w:rPr>
          <w:lang w:val="sk-SK"/>
        </w:rPr>
        <w:t xml:space="preserve"> WordPress a online editory kódu</w:t>
      </w:r>
    </w:p>
    <w:p w:rsidR="002B7D39" w:rsidRPr="00492618" w:rsidRDefault="00D041F7" w:rsidP="002B7D39">
      <w:pPr>
        <w:jc w:val="left"/>
        <w:rPr>
          <w:lang w:val="sk-SK"/>
        </w:rPr>
      </w:pPr>
      <w:r w:rsidRPr="00492618">
        <w:rPr>
          <w:noProof/>
        </w:rPr>
        <w:drawing>
          <wp:inline distT="0" distB="0" distL="0" distR="0" wp14:anchorId="31020F55" wp14:editId="3712EE72">
            <wp:extent cx="5124450" cy="638175"/>
            <wp:effectExtent l="0" t="0" r="0" b="952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39" w:rsidRPr="00492618" w:rsidRDefault="007D0BA5" w:rsidP="002B7D39">
      <w:pPr>
        <w:jc w:val="left"/>
        <w:rPr>
          <w:lang w:val="sk-SK"/>
        </w:rPr>
      </w:pPr>
      <w:r>
        <w:rPr>
          <w:lang w:val="sk-SK"/>
        </w:rPr>
        <w:t>Môžem</w:t>
      </w:r>
      <w:r w:rsidR="002B7D39" w:rsidRPr="00492618">
        <w:rPr>
          <w:lang w:val="sk-SK"/>
        </w:rPr>
        <w:t xml:space="preserve">e použiť </w:t>
      </w:r>
      <w:proofErr w:type="spellStart"/>
      <w:r w:rsidR="002B7D39" w:rsidRPr="00492618">
        <w:rPr>
          <w:lang w:val="sk-SK"/>
        </w:rPr>
        <w:t>file_get_contents</w:t>
      </w:r>
      <w:proofErr w:type="spellEnd"/>
      <w:r w:rsidR="002B7D39" w:rsidRPr="00492618">
        <w:rPr>
          <w:lang w:val="sk-SK"/>
        </w:rPr>
        <w:t xml:space="preserve"> () na čítanie zdrojového kódu zo súboru a jeho odovzdanie funkcii eval () na spracovanie.</w:t>
      </w:r>
    </w:p>
    <w:p w:rsidR="002B7D39" w:rsidRPr="00492618" w:rsidRDefault="002B7D39" w:rsidP="002B7D39">
      <w:pPr>
        <w:jc w:val="left"/>
        <w:rPr>
          <w:lang w:val="sk-SK"/>
        </w:rPr>
      </w:pPr>
      <w:r w:rsidRPr="00492618">
        <w:rPr>
          <w:lang w:val="sk-SK"/>
        </w:rPr>
        <w:t>Táto funkcia eval () je veľmi nebezpečná, pretože umožňuje spustenie akejkoľvek formy kódu PHP, takže buďte veľmi opatrní a správne overte všetky vstupy používateľa, ktoré sú odovzdané tejto funkcii.</w:t>
      </w:r>
    </w:p>
    <w:p w:rsidR="001D1A3D" w:rsidRPr="00492618" w:rsidRDefault="001D1A3D" w:rsidP="001D1A3D">
      <w:pPr>
        <w:rPr>
          <w:lang w:val="sk-SK"/>
        </w:rPr>
      </w:pPr>
    </w:p>
    <w:sectPr w:rsidR="001D1A3D" w:rsidRPr="00492618" w:rsidSect="00764113">
      <w:headerReference w:type="default" r:id="rId17"/>
      <w:footerReference w:type="default" r:id="rId18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851" w:rsidRDefault="00814851" w:rsidP="00DB0F9F">
      <w:pPr>
        <w:spacing w:after="0" w:line="240" w:lineRule="auto"/>
      </w:pPr>
      <w:r>
        <w:separator/>
      </w:r>
    </w:p>
  </w:endnote>
  <w:endnote w:type="continuationSeparator" w:id="0">
    <w:p w:rsidR="00814851" w:rsidRDefault="00814851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9777170"/>
      <w:docPartObj>
        <w:docPartGallery w:val="Page Numbers (Bottom of Page)"/>
        <w:docPartUnique/>
      </w:docPartObj>
    </w:sdtPr>
    <w:sdtEndPr/>
    <w:sdtContent>
      <w:p w:rsidR="00CF23E7" w:rsidRDefault="00CF23E7">
        <w:pPr>
          <w:pStyle w:val="Pta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92A88DF" wp14:editId="4FD1B6D1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2E3C7A1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85669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851" w:rsidRDefault="00814851" w:rsidP="00DB0F9F">
      <w:pPr>
        <w:spacing w:after="0" w:line="240" w:lineRule="auto"/>
      </w:pPr>
      <w:r>
        <w:separator/>
      </w:r>
    </w:p>
  </w:footnote>
  <w:footnote w:type="continuationSeparator" w:id="0">
    <w:p w:rsidR="00814851" w:rsidRDefault="00814851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3E7" w:rsidRDefault="00CF23E7">
    <w:pPr>
      <w:pStyle w:val="Hlavik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D899FD" wp14:editId="669870B9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25206B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FEI</w:t>
    </w:r>
    <w:r>
      <w:ptab w:relativeTo="margin" w:alignment="center" w:leader="none"/>
    </w:r>
    <w:r>
      <w:ptab w:relativeTo="margin" w:alignment="right" w:leader="none"/>
    </w:r>
    <w:r>
      <w:t>KPI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2A0D"/>
    <w:multiLevelType w:val="hybridMultilevel"/>
    <w:tmpl w:val="ED34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39167E"/>
    <w:multiLevelType w:val="hybridMultilevel"/>
    <w:tmpl w:val="2FA4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B68BE"/>
    <w:multiLevelType w:val="multilevel"/>
    <w:tmpl w:val="03A64CA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F7F289C"/>
    <w:multiLevelType w:val="hybridMultilevel"/>
    <w:tmpl w:val="2B2804C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1CC90860"/>
    <w:multiLevelType w:val="multilevel"/>
    <w:tmpl w:val="EB50F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4E773AD"/>
    <w:multiLevelType w:val="hybridMultilevel"/>
    <w:tmpl w:val="FEE2E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F960C4"/>
    <w:multiLevelType w:val="hybridMultilevel"/>
    <w:tmpl w:val="4E9659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E537E"/>
    <w:multiLevelType w:val="hybridMultilevel"/>
    <w:tmpl w:val="A782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D6974"/>
    <w:multiLevelType w:val="hybridMultilevel"/>
    <w:tmpl w:val="A4F0F7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639749C"/>
    <w:multiLevelType w:val="hybridMultilevel"/>
    <w:tmpl w:val="71EA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110015"/>
    <w:multiLevelType w:val="multilevel"/>
    <w:tmpl w:val="779AE7EE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1.%2."/>
      <w:lvlJc w:val="left"/>
      <w:pPr>
        <w:ind w:left="792" w:hanging="432"/>
      </w:p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490D36"/>
    <w:multiLevelType w:val="hybridMultilevel"/>
    <w:tmpl w:val="12DC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D70961"/>
    <w:multiLevelType w:val="hybridMultilevel"/>
    <w:tmpl w:val="1FEA96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926801"/>
    <w:multiLevelType w:val="hybridMultilevel"/>
    <w:tmpl w:val="9286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4804AE"/>
    <w:multiLevelType w:val="hybridMultilevel"/>
    <w:tmpl w:val="5F0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5D3E86"/>
    <w:multiLevelType w:val="hybridMultilevel"/>
    <w:tmpl w:val="9DB0F05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CE808BF"/>
    <w:multiLevelType w:val="hybridMultilevel"/>
    <w:tmpl w:val="4C548338"/>
    <w:lvl w:ilvl="0" w:tplc="93A6F1F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B33F62"/>
    <w:multiLevelType w:val="hybridMultilevel"/>
    <w:tmpl w:val="C9460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D30E86"/>
    <w:multiLevelType w:val="hybridMultilevel"/>
    <w:tmpl w:val="19BE14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F14886"/>
    <w:multiLevelType w:val="hybridMultilevel"/>
    <w:tmpl w:val="74A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A03CD0"/>
    <w:multiLevelType w:val="hybridMultilevel"/>
    <w:tmpl w:val="4CF6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FF41FA"/>
    <w:multiLevelType w:val="hybridMultilevel"/>
    <w:tmpl w:val="B204DFDE"/>
    <w:lvl w:ilvl="0" w:tplc="87DEE7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601871"/>
    <w:multiLevelType w:val="hybridMultilevel"/>
    <w:tmpl w:val="B7086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6E6D16"/>
    <w:multiLevelType w:val="hybridMultilevel"/>
    <w:tmpl w:val="80A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F401D8"/>
    <w:multiLevelType w:val="hybridMultilevel"/>
    <w:tmpl w:val="D53E3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"/>
  </w:num>
  <w:num w:numId="4">
    <w:abstractNumId w:val="19"/>
  </w:num>
  <w:num w:numId="5">
    <w:abstractNumId w:val="13"/>
  </w:num>
  <w:num w:numId="6">
    <w:abstractNumId w:val="7"/>
  </w:num>
  <w:num w:numId="7">
    <w:abstractNumId w:val="25"/>
  </w:num>
  <w:num w:numId="8">
    <w:abstractNumId w:val="21"/>
  </w:num>
  <w:num w:numId="9">
    <w:abstractNumId w:val="22"/>
  </w:num>
  <w:num w:numId="10">
    <w:abstractNumId w:val="16"/>
  </w:num>
  <w:num w:numId="11">
    <w:abstractNumId w:val="8"/>
  </w:num>
  <w:num w:numId="12">
    <w:abstractNumId w:val="5"/>
  </w:num>
  <w:num w:numId="13">
    <w:abstractNumId w:val="3"/>
  </w:num>
  <w:num w:numId="14">
    <w:abstractNumId w:val="12"/>
  </w:num>
  <w:num w:numId="15">
    <w:abstractNumId w:val="14"/>
  </w:num>
  <w:num w:numId="16">
    <w:abstractNumId w:val="15"/>
  </w:num>
  <w:num w:numId="17">
    <w:abstractNumId w:val="10"/>
  </w:num>
  <w:num w:numId="18">
    <w:abstractNumId w:val="24"/>
  </w:num>
  <w:num w:numId="19">
    <w:abstractNumId w:val="4"/>
  </w:num>
  <w:num w:numId="20">
    <w:abstractNumId w:val="9"/>
  </w:num>
  <w:num w:numId="21">
    <w:abstractNumId w:val="0"/>
  </w:num>
  <w:num w:numId="22">
    <w:abstractNumId w:val="20"/>
  </w:num>
  <w:num w:numId="23">
    <w:abstractNumId w:val="2"/>
  </w:num>
  <w:num w:numId="24">
    <w:abstractNumId w:val="23"/>
  </w:num>
  <w:num w:numId="25">
    <w:abstractNumId w:val="6"/>
  </w:num>
  <w:num w:numId="26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9F"/>
    <w:rsid w:val="000107BD"/>
    <w:rsid w:val="00012380"/>
    <w:rsid w:val="000139E9"/>
    <w:rsid w:val="00014D56"/>
    <w:rsid w:val="00027E42"/>
    <w:rsid w:val="000317ED"/>
    <w:rsid w:val="000345FC"/>
    <w:rsid w:val="00036B88"/>
    <w:rsid w:val="00040C54"/>
    <w:rsid w:val="000467BD"/>
    <w:rsid w:val="00051724"/>
    <w:rsid w:val="00051894"/>
    <w:rsid w:val="00054E4C"/>
    <w:rsid w:val="00055F71"/>
    <w:rsid w:val="00061F82"/>
    <w:rsid w:val="000747D8"/>
    <w:rsid w:val="00077F00"/>
    <w:rsid w:val="00084EDD"/>
    <w:rsid w:val="000872F8"/>
    <w:rsid w:val="000907A8"/>
    <w:rsid w:val="000A081A"/>
    <w:rsid w:val="000A66F1"/>
    <w:rsid w:val="000A68F7"/>
    <w:rsid w:val="000A7C36"/>
    <w:rsid w:val="000B7F14"/>
    <w:rsid w:val="000D23E5"/>
    <w:rsid w:val="000E7B3C"/>
    <w:rsid w:val="000F0824"/>
    <w:rsid w:val="00102AF4"/>
    <w:rsid w:val="00111FB3"/>
    <w:rsid w:val="00112154"/>
    <w:rsid w:val="00113DA0"/>
    <w:rsid w:val="001203FB"/>
    <w:rsid w:val="00127DEC"/>
    <w:rsid w:val="00130308"/>
    <w:rsid w:val="001408AD"/>
    <w:rsid w:val="001474EE"/>
    <w:rsid w:val="00152D09"/>
    <w:rsid w:val="00152DCD"/>
    <w:rsid w:val="0015321A"/>
    <w:rsid w:val="001717F7"/>
    <w:rsid w:val="001762A9"/>
    <w:rsid w:val="001774F7"/>
    <w:rsid w:val="001860DC"/>
    <w:rsid w:val="00194A13"/>
    <w:rsid w:val="001A0B30"/>
    <w:rsid w:val="001B1633"/>
    <w:rsid w:val="001B249C"/>
    <w:rsid w:val="001B31F4"/>
    <w:rsid w:val="001C1A8C"/>
    <w:rsid w:val="001C4B49"/>
    <w:rsid w:val="001C4D52"/>
    <w:rsid w:val="001D1A3D"/>
    <w:rsid w:val="001D3477"/>
    <w:rsid w:val="001D725A"/>
    <w:rsid w:val="001E1CA2"/>
    <w:rsid w:val="001F031D"/>
    <w:rsid w:val="001F1D6D"/>
    <w:rsid w:val="001F79A3"/>
    <w:rsid w:val="001F79A8"/>
    <w:rsid w:val="0020784D"/>
    <w:rsid w:val="00222570"/>
    <w:rsid w:val="002260CD"/>
    <w:rsid w:val="00230FD3"/>
    <w:rsid w:val="00235F34"/>
    <w:rsid w:val="00265A45"/>
    <w:rsid w:val="00270640"/>
    <w:rsid w:val="002715FB"/>
    <w:rsid w:val="00272D98"/>
    <w:rsid w:val="002761D0"/>
    <w:rsid w:val="00281A87"/>
    <w:rsid w:val="00284438"/>
    <w:rsid w:val="00291271"/>
    <w:rsid w:val="00292B78"/>
    <w:rsid w:val="00295DB0"/>
    <w:rsid w:val="002A0A76"/>
    <w:rsid w:val="002B0F1C"/>
    <w:rsid w:val="002B7D39"/>
    <w:rsid w:val="002C20A8"/>
    <w:rsid w:val="002D1E4E"/>
    <w:rsid w:val="002D5037"/>
    <w:rsid w:val="002D6FC9"/>
    <w:rsid w:val="002E3284"/>
    <w:rsid w:val="002F27A4"/>
    <w:rsid w:val="002F3714"/>
    <w:rsid w:val="00302802"/>
    <w:rsid w:val="0030444E"/>
    <w:rsid w:val="003062D5"/>
    <w:rsid w:val="00307A25"/>
    <w:rsid w:val="003109AC"/>
    <w:rsid w:val="0032767B"/>
    <w:rsid w:val="0033260C"/>
    <w:rsid w:val="00336935"/>
    <w:rsid w:val="00344DBF"/>
    <w:rsid w:val="00352AB2"/>
    <w:rsid w:val="00353323"/>
    <w:rsid w:val="00353690"/>
    <w:rsid w:val="00356C7E"/>
    <w:rsid w:val="00360FEC"/>
    <w:rsid w:val="0036150B"/>
    <w:rsid w:val="003636D8"/>
    <w:rsid w:val="003830EB"/>
    <w:rsid w:val="003832D1"/>
    <w:rsid w:val="0038473C"/>
    <w:rsid w:val="00395737"/>
    <w:rsid w:val="00395E9F"/>
    <w:rsid w:val="003967FF"/>
    <w:rsid w:val="003A00A7"/>
    <w:rsid w:val="003A0894"/>
    <w:rsid w:val="003A0DD4"/>
    <w:rsid w:val="003A3724"/>
    <w:rsid w:val="003A6F7D"/>
    <w:rsid w:val="003B0DA7"/>
    <w:rsid w:val="003B1FFF"/>
    <w:rsid w:val="003B2AA5"/>
    <w:rsid w:val="003B4B8E"/>
    <w:rsid w:val="003B7249"/>
    <w:rsid w:val="003B7782"/>
    <w:rsid w:val="003C7D37"/>
    <w:rsid w:val="003D1189"/>
    <w:rsid w:val="003D26B6"/>
    <w:rsid w:val="003D71E7"/>
    <w:rsid w:val="003E13DF"/>
    <w:rsid w:val="00404BB3"/>
    <w:rsid w:val="0040604C"/>
    <w:rsid w:val="00412E5F"/>
    <w:rsid w:val="00412F15"/>
    <w:rsid w:val="00415680"/>
    <w:rsid w:val="004176AA"/>
    <w:rsid w:val="0042064F"/>
    <w:rsid w:val="004214CB"/>
    <w:rsid w:val="00440942"/>
    <w:rsid w:val="00442F94"/>
    <w:rsid w:val="00446D06"/>
    <w:rsid w:val="00447757"/>
    <w:rsid w:val="0045007E"/>
    <w:rsid w:val="00451FC6"/>
    <w:rsid w:val="00456AB8"/>
    <w:rsid w:val="004606E6"/>
    <w:rsid w:val="00462C57"/>
    <w:rsid w:val="00465293"/>
    <w:rsid w:val="00475153"/>
    <w:rsid w:val="00487954"/>
    <w:rsid w:val="00492618"/>
    <w:rsid w:val="0049264A"/>
    <w:rsid w:val="004955F1"/>
    <w:rsid w:val="00495CCE"/>
    <w:rsid w:val="004A7C73"/>
    <w:rsid w:val="004C3422"/>
    <w:rsid w:val="004C451E"/>
    <w:rsid w:val="004C63E7"/>
    <w:rsid w:val="004C6470"/>
    <w:rsid w:val="004C6D94"/>
    <w:rsid w:val="004E127A"/>
    <w:rsid w:val="004E3316"/>
    <w:rsid w:val="004E35A3"/>
    <w:rsid w:val="004E7B04"/>
    <w:rsid w:val="004F1FCF"/>
    <w:rsid w:val="004F59E7"/>
    <w:rsid w:val="004F74C3"/>
    <w:rsid w:val="00500FD3"/>
    <w:rsid w:val="0050423A"/>
    <w:rsid w:val="00506C4E"/>
    <w:rsid w:val="005206AD"/>
    <w:rsid w:val="00533774"/>
    <w:rsid w:val="00534D3C"/>
    <w:rsid w:val="00540A3B"/>
    <w:rsid w:val="005424D4"/>
    <w:rsid w:val="0054658D"/>
    <w:rsid w:val="005507C1"/>
    <w:rsid w:val="00554BAD"/>
    <w:rsid w:val="00571686"/>
    <w:rsid w:val="00571A7F"/>
    <w:rsid w:val="00574094"/>
    <w:rsid w:val="00575890"/>
    <w:rsid w:val="00575DD9"/>
    <w:rsid w:val="005812F6"/>
    <w:rsid w:val="00584531"/>
    <w:rsid w:val="00592FD3"/>
    <w:rsid w:val="00594347"/>
    <w:rsid w:val="00594B77"/>
    <w:rsid w:val="005A0CF7"/>
    <w:rsid w:val="005A197B"/>
    <w:rsid w:val="005A2A3B"/>
    <w:rsid w:val="005A599B"/>
    <w:rsid w:val="005C1A08"/>
    <w:rsid w:val="005C6B6C"/>
    <w:rsid w:val="005E4A8B"/>
    <w:rsid w:val="00615BA9"/>
    <w:rsid w:val="00617805"/>
    <w:rsid w:val="00620E24"/>
    <w:rsid w:val="006271B8"/>
    <w:rsid w:val="00635C6C"/>
    <w:rsid w:val="00636C39"/>
    <w:rsid w:val="00637279"/>
    <w:rsid w:val="006462F3"/>
    <w:rsid w:val="0065212D"/>
    <w:rsid w:val="00656759"/>
    <w:rsid w:val="00664874"/>
    <w:rsid w:val="0066561D"/>
    <w:rsid w:val="006674FF"/>
    <w:rsid w:val="006718E5"/>
    <w:rsid w:val="00671971"/>
    <w:rsid w:val="00674399"/>
    <w:rsid w:val="00682F96"/>
    <w:rsid w:val="00685669"/>
    <w:rsid w:val="00686651"/>
    <w:rsid w:val="00687931"/>
    <w:rsid w:val="00694E2D"/>
    <w:rsid w:val="006950D2"/>
    <w:rsid w:val="00695BF6"/>
    <w:rsid w:val="0069647C"/>
    <w:rsid w:val="006A1819"/>
    <w:rsid w:val="006A2F8A"/>
    <w:rsid w:val="006A4223"/>
    <w:rsid w:val="006A4518"/>
    <w:rsid w:val="006B1FA6"/>
    <w:rsid w:val="006B219A"/>
    <w:rsid w:val="006B70EF"/>
    <w:rsid w:val="006C0769"/>
    <w:rsid w:val="006C1852"/>
    <w:rsid w:val="006C1AC6"/>
    <w:rsid w:val="006C5E59"/>
    <w:rsid w:val="006D33E6"/>
    <w:rsid w:val="006D44C4"/>
    <w:rsid w:val="006E14DC"/>
    <w:rsid w:val="006E5C87"/>
    <w:rsid w:val="006E64E1"/>
    <w:rsid w:val="006F1BE4"/>
    <w:rsid w:val="007020AC"/>
    <w:rsid w:val="007226AA"/>
    <w:rsid w:val="007311C4"/>
    <w:rsid w:val="007404DE"/>
    <w:rsid w:val="00742C66"/>
    <w:rsid w:val="00754D0C"/>
    <w:rsid w:val="007613A2"/>
    <w:rsid w:val="00762429"/>
    <w:rsid w:val="00764113"/>
    <w:rsid w:val="00765D3E"/>
    <w:rsid w:val="00770925"/>
    <w:rsid w:val="0077204C"/>
    <w:rsid w:val="00773A84"/>
    <w:rsid w:val="0077530D"/>
    <w:rsid w:val="00780BAE"/>
    <w:rsid w:val="00781C6D"/>
    <w:rsid w:val="00786941"/>
    <w:rsid w:val="007933C6"/>
    <w:rsid w:val="007A0C5A"/>
    <w:rsid w:val="007A14C6"/>
    <w:rsid w:val="007A32DE"/>
    <w:rsid w:val="007A4BCC"/>
    <w:rsid w:val="007A5F3C"/>
    <w:rsid w:val="007A63A4"/>
    <w:rsid w:val="007C2C2C"/>
    <w:rsid w:val="007D0BA5"/>
    <w:rsid w:val="007D7308"/>
    <w:rsid w:val="007D79FB"/>
    <w:rsid w:val="007E2C54"/>
    <w:rsid w:val="007E6EFE"/>
    <w:rsid w:val="007F2BB8"/>
    <w:rsid w:val="007F7B0B"/>
    <w:rsid w:val="0080091F"/>
    <w:rsid w:val="00802A19"/>
    <w:rsid w:val="008124B5"/>
    <w:rsid w:val="00814851"/>
    <w:rsid w:val="008169DC"/>
    <w:rsid w:val="00833058"/>
    <w:rsid w:val="00835E44"/>
    <w:rsid w:val="00841C19"/>
    <w:rsid w:val="008461F7"/>
    <w:rsid w:val="00847347"/>
    <w:rsid w:val="008532A2"/>
    <w:rsid w:val="00853794"/>
    <w:rsid w:val="00855014"/>
    <w:rsid w:val="00857202"/>
    <w:rsid w:val="008577CB"/>
    <w:rsid w:val="00861B15"/>
    <w:rsid w:val="00863C34"/>
    <w:rsid w:val="00865D40"/>
    <w:rsid w:val="00866976"/>
    <w:rsid w:val="00867B6F"/>
    <w:rsid w:val="008827A4"/>
    <w:rsid w:val="0088604C"/>
    <w:rsid w:val="00886638"/>
    <w:rsid w:val="00891322"/>
    <w:rsid w:val="00895CDB"/>
    <w:rsid w:val="008A2D96"/>
    <w:rsid w:val="008A6CE2"/>
    <w:rsid w:val="008B5299"/>
    <w:rsid w:val="008C5759"/>
    <w:rsid w:val="008E123B"/>
    <w:rsid w:val="008E4D70"/>
    <w:rsid w:val="008E5B50"/>
    <w:rsid w:val="008F0933"/>
    <w:rsid w:val="008F1ED2"/>
    <w:rsid w:val="008F24E8"/>
    <w:rsid w:val="008F64FF"/>
    <w:rsid w:val="00902532"/>
    <w:rsid w:val="009027D7"/>
    <w:rsid w:val="00910AE0"/>
    <w:rsid w:val="00916B14"/>
    <w:rsid w:val="00922D74"/>
    <w:rsid w:val="00927DBE"/>
    <w:rsid w:val="0093153A"/>
    <w:rsid w:val="00936723"/>
    <w:rsid w:val="00940553"/>
    <w:rsid w:val="00941801"/>
    <w:rsid w:val="009443A8"/>
    <w:rsid w:val="00951534"/>
    <w:rsid w:val="0096645E"/>
    <w:rsid w:val="0097005B"/>
    <w:rsid w:val="0097142D"/>
    <w:rsid w:val="00974D21"/>
    <w:rsid w:val="00975999"/>
    <w:rsid w:val="00980691"/>
    <w:rsid w:val="00980C3D"/>
    <w:rsid w:val="009904D9"/>
    <w:rsid w:val="009933BC"/>
    <w:rsid w:val="009A27D1"/>
    <w:rsid w:val="009A3780"/>
    <w:rsid w:val="009A4F75"/>
    <w:rsid w:val="009B1C80"/>
    <w:rsid w:val="009B2562"/>
    <w:rsid w:val="009D004D"/>
    <w:rsid w:val="009D5077"/>
    <w:rsid w:val="009D7BF0"/>
    <w:rsid w:val="009E42B3"/>
    <w:rsid w:val="009E66E9"/>
    <w:rsid w:val="00A13CE3"/>
    <w:rsid w:val="00A14FAD"/>
    <w:rsid w:val="00A20828"/>
    <w:rsid w:val="00A22D04"/>
    <w:rsid w:val="00A24295"/>
    <w:rsid w:val="00A24590"/>
    <w:rsid w:val="00A271B3"/>
    <w:rsid w:val="00A3061D"/>
    <w:rsid w:val="00A308EB"/>
    <w:rsid w:val="00A32764"/>
    <w:rsid w:val="00A35E12"/>
    <w:rsid w:val="00A42932"/>
    <w:rsid w:val="00A435DE"/>
    <w:rsid w:val="00A47395"/>
    <w:rsid w:val="00A47984"/>
    <w:rsid w:val="00A56799"/>
    <w:rsid w:val="00A61416"/>
    <w:rsid w:val="00A663D0"/>
    <w:rsid w:val="00A7533B"/>
    <w:rsid w:val="00A829D8"/>
    <w:rsid w:val="00A83B1F"/>
    <w:rsid w:val="00A8661E"/>
    <w:rsid w:val="00A90107"/>
    <w:rsid w:val="00A915EF"/>
    <w:rsid w:val="00A93E7F"/>
    <w:rsid w:val="00AA060E"/>
    <w:rsid w:val="00AA10FF"/>
    <w:rsid w:val="00AB7C60"/>
    <w:rsid w:val="00AC21F7"/>
    <w:rsid w:val="00AC4A7A"/>
    <w:rsid w:val="00AC5916"/>
    <w:rsid w:val="00AD33F2"/>
    <w:rsid w:val="00AE3494"/>
    <w:rsid w:val="00AF3335"/>
    <w:rsid w:val="00AF33D5"/>
    <w:rsid w:val="00AF44AD"/>
    <w:rsid w:val="00AF6B05"/>
    <w:rsid w:val="00B03404"/>
    <w:rsid w:val="00B102B8"/>
    <w:rsid w:val="00B10708"/>
    <w:rsid w:val="00B10862"/>
    <w:rsid w:val="00B122B1"/>
    <w:rsid w:val="00B13F89"/>
    <w:rsid w:val="00B163DA"/>
    <w:rsid w:val="00B22DBB"/>
    <w:rsid w:val="00B241AA"/>
    <w:rsid w:val="00B2613B"/>
    <w:rsid w:val="00B34D9C"/>
    <w:rsid w:val="00B45252"/>
    <w:rsid w:val="00B45DEB"/>
    <w:rsid w:val="00B4603D"/>
    <w:rsid w:val="00B4666C"/>
    <w:rsid w:val="00B47ACE"/>
    <w:rsid w:val="00B51DC6"/>
    <w:rsid w:val="00B52034"/>
    <w:rsid w:val="00B5505F"/>
    <w:rsid w:val="00B5552C"/>
    <w:rsid w:val="00B56DB5"/>
    <w:rsid w:val="00B6436A"/>
    <w:rsid w:val="00B672F2"/>
    <w:rsid w:val="00B675A5"/>
    <w:rsid w:val="00B751A7"/>
    <w:rsid w:val="00B8507A"/>
    <w:rsid w:val="00B9219E"/>
    <w:rsid w:val="00B93680"/>
    <w:rsid w:val="00BB0F0F"/>
    <w:rsid w:val="00BC2C6E"/>
    <w:rsid w:val="00BC7AE3"/>
    <w:rsid w:val="00BD1F78"/>
    <w:rsid w:val="00BD36C7"/>
    <w:rsid w:val="00BD4F0D"/>
    <w:rsid w:val="00BD59AA"/>
    <w:rsid w:val="00BD6100"/>
    <w:rsid w:val="00BE5AAD"/>
    <w:rsid w:val="00BF456B"/>
    <w:rsid w:val="00BF5B59"/>
    <w:rsid w:val="00C02833"/>
    <w:rsid w:val="00C041EC"/>
    <w:rsid w:val="00C0440D"/>
    <w:rsid w:val="00C07630"/>
    <w:rsid w:val="00C114B7"/>
    <w:rsid w:val="00C17FDE"/>
    <w:rsid w:val="00C27413"/>
    <w:rsid w:val="00C277C6"/>
    <w:rsid w:val="00C305DF"/>
    <w:rsid w:val="00C31501"/>
    <w:rsid w:val="00C31628"/>
    <w:rsid w:val="00C33FB3"/>
    <w:rsid w:val="00C421D1"/>
    <w:rsid w:val="00C5024C"/>
    <w:rsid w:val="00C57EB5"/>
    <w:rsid w:val="00C60B83"/>
    <w:rsid w:val="00C62F00"/>
    <w:rsid w:val="00C64AAF"/>
    <w:rsid w:val="00C66440"/>
    <w:rsid w:val="00C95075"/>
    <w:rsid w:val="00CA4051"/>
    <w:rsid w:val="00CC4E4C"/>
    <w:rsid w:val="00CC4F49"/>
    <w:rsid w:val="00CC63F9"/>
    <w:rsid w:val="00CD2F18"/>
    <w:rsid w:val="00CD7AAF"/>
    <w:rsid w:val="00CE104C"/>
    <w:rsid w:val="00CE5CAA"/>
    <w:rsid w:val="00CE773E"/>
    <w:rsid w:val="00CE783C"/>
    <w:rsid w:val="00CF0E23"/>
    <w:rsid w:val="00CF23E7"/>
    <w:rsid w:val="00CF4907"/>
    <w:rsid w:val="00D00E45"/>
    <w:rsid w:val="00D041F7"/>
    <w:rsid w:val="00D04659"/>
    <w:rsid w:val="00D149DE"/>
    <w:rsid w:val="00D173F5"/>
    <w:rsid w:val="00D318B4"/>
    <w:rsid w:val="00D33916"/>
    <w:rsid w:val="00D55D20"/>
    <w:rsid w:val="00D56F46"/>
    <w:rsid w:val="00D64C15"/>
    <w:rsid w:val="00D65B66"/>
    <w:rsid w:val="00D661FD"/>
    <w:rsid w:val="00D7231B"/>
    <w:rsid w:val="00D83729"/>
    <w:rsid w:val="00D84513"/>
    <w:rsid w:val="00D90F21"/>
    <w:rsid w:val="00D947FE"/>
    <w:rsid w:val="00DA093D"/>
    <w:rsid w:val="00DA43D8"/>
    <w:rsid w:val="00DA534A"/>
    <w:rsid w:val="00DB0F9F"/>
    <w:rsid w:val="00DB5FA1"/>
    <w:rsid w:val="00DC3C58"/>
    <w:rsid w:val="00DC5D46"/>
    <w:rsid w:val="00DE5E62"/>
    <w:rsid w:val="00DF3355"/>
    <w:rsid w:val="00DF5592"/>
    <w:rsid w:val="00E01DC2"/>
    <w:rsid w:val="00E0564E"/>
    <w:rsid w:val="00E1289A"/>
    <w:rsid w:val="00E15173"/>
    <w:rsid w:val="00E208A5"/>
    <w:rsid w:val="00E322EC"/>
    <w:rsid w:val="00E34087"/>
    <w:rsid w:val="00E425F6"/>
    <w:rsid w:val="00E46F48"/>
    <w:rsid w:val="00E82D1B"/>
    <w:rsid w:val="00EA06E4"/>
    <w:rsid w:val="00EA6893"/>
    <w:rsid w:val="00EB02FA"/>
    <w:rsid w:val="00EB5B08"/>
    <w:rsid w:val="00EC15EF"/>
    <w:rsid w:val="00EC38A6"/>
    <w:rsid w:val="00EC41ED"/>
    <w:rsid w:val="00ED2A43"/>
    <w:rsid w:val="00ED3B55"/>
    <w:rsid w:val="00ED79C0"/>
    <w:rsid w:val="00ED7BEF"/>
    <w:rsid w:val="00EE0FB0"/>
    <w:rsid w:val="00EE14C9"/>
    <w:rsid w:val="00EE3CBD"/>
    <w:rsid w:val="00EE72BD"/>
    <w:rsid w:val="00EE7B86"/>
    <w:rsid w:val="00F04F16"/>
    <w:rsid w:val="00F122AD"/>
    <w:rsid w:val="00F12DAD"/>
    <w:rsid w:val="00F178F8"/>
    <w:rsid w:val="00F25363"/>
    <w:rsid w:val="00F33596"/>
    <w:rsid w:val="00F36171"/>
    <w:rsid w:val="00F40634"/>
    <w:rsid w:val="00F52820"/>
    <w:rsid w:val="00F54EEC"/>
    <w:rsid w:val="00F6739B"/>
    <w:rsid w:val="00F71E54"/>
    <w:rsid w:val="00F76435"/>
    <w:rsid w:val="00F7652D"/>
    <w:rsid w:val="00F7673E"/>
    <w:rsid w:val="00F91B6E"/>
    <w:rsid w:val="00F943B1"/>
    <w:rsid w:val="00F97FEB"/>
    <w:rsid w:val="00FA07C6"/>
    <w:rsid w:val="00FB3811"/>
    <w:rsid w:val="00FC4D2F"/>
    <w:rsid w:val="00FE137A"/>
    <w:rsid w:val="00FE4BBE"/>
    <w:rsid w:val="00FE6EB2"/>
    <w:rsid w:val="00FE737E"/>
    <w:rsid w:val="00FF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2F4BA3-29F3-4B1F-99D8-64CEB112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D79FB"/>
    <w:pPr>
      <w:spacing w:line="360" w:lineRule="auto"/>
      <w:jc w:val="both"/>
    </w:pPr>
    <w:rPr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  <w:ind w:left="357" w:hanging="357"/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  <w:ind w:left="1582" w:hanging="505"/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B0F9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3"/>
      </w:numPr>
      <w:spacing w:before="60" w:after="0" w:line="288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75890"/>
    <w:rPr>
      <w:color w:val="954F72" w:themeColor="followedHyperlink"/>
      <w:u w:val="single"/>
    </w:rPr>
  </w:style>
  <w:style w:type="character" w:styleId="Zvraznenie">
    <w:name w:val="Emphasis"/>
    <w:basedOn w:val="Predvolenpsmoodseku"/>
    <w:uiPriority w:val="20"/>
    <w:qFormat/>
    <w:rsid w:val="009E66E9"/>
    <w:rPr>
      <w:i/>
      <w:iCs/>
    </w:rPr>
  </w:style>
  <w:style w:type="table" w:styleId="Mriekatabukysvetl">
    <w:name w:val="Grid Table Light"/>
    <w:basedOn w:val="Normlnatabuka"/>
    <w:uiPriority w:val="40"/>
    <w:rsid w:val="00C0763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byajntabuka3">
    <w:name w:val="Plain Table 3"/>
    <w:basedOn w:val="Normlnatabuka"/>
    <w:uiPriority w:val="43"/>
    <w:rsid w:val="00C076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Odkaznakomentr">
    <w:name w:val="annotation reference"/>
    <w:basedOn w:val="Predvolenpsmoodseku"/>
    <w:uiPriority w:val="99"/>
    <w:semiHidden/>
    <w:unhideWhenUsed/>
    <w:rsid w:val="006462F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6462F3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6462F3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6462F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6462F3"/>
    <w:rPr>
      <w:b/>
      <w:bCs/>
      <w:sz w:val="20"/>
      <w:szCs w:val="20"/>
    </w:rPr>
  </w:style>
  <w:style w:type="character" w:styleId="SkratkaHTML">
    <w:name w:val="HTML Acronym"/>
    <w:basedOn w:val="Predvolenpsmoodseku"/>
    <w:uiPriority w:val="99"/>
    <w:semiHidden/>
    <w:unhideWhenUsed/>
    <w:rsid w:val="00E34087"/>
  </w:style>
  <w:style w:type="character" w:styleId="PsacstrojHTML">
    <w:name w:val="HTML Typewriter"/>
    <w:basedOn w:val="Predvolenpsmoodseku"/>
    <w:uiPriority w:val="99"/>
    <w:semiHidden/>
    <w:unhideWhenUsed/>
    <w:rsid w:val="001D1A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678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604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0264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2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491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8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3099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8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2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9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906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163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468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136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bi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2806A9DA-0CF3-4FB2-A266-7E25FFF6A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</Template>
  <TotalTime>1133</TotalTime>
  <Pages>5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Norbi</dc:creator>
  <cp:keywords/>
  <dc:description/>
  <cp:lastModifiedBy>Norbert</cp:lastModifiedBy>
  <cp:revision>20</cp:revision>
  <cp:lastPrinted>2019-03-24T19:58:00Z</cp:lastPrinted>
  <dcterms:created xsi:type="dcterms:W3CDTF">2019-03-13T16:43:00Z</dcterms:created>
  <dcterms:modified xsi:type="dcterms:W3CDTF">2019-05-10T21:22:00Z</dcterms:modified>
</cp:coreProperties>
</file>