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OCHeading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</w:p>
        <w:p w14:paraId="7558EDB3" w14:textId="77777777" w:rsidR="00013F5B" w:rsidRDefault="00DB0F9F">
          <w:pPr>
            <w:pStyle w:val="TOC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3283217" w:history="1">
            <w:r w:rsidR="00013F5B" w:rsidRPr="00094EAA">
              <w:rPr>
                <w:rStyle w:val="Hyperlink"/>
                <w:noProof/>
              </w:rPr>
              <w:t>1.</w:t>
            </w:r>
            <w:r w:rsidR="00013F5B">
              <w:rPr>
                <w:rFonts w:eastAsiaTheme="minorEastAsia"/>
                <w:noProof/>
                <w:lang w:val="en-US"/>
              </w:rPr>
              <w:tab/>
            </w:r>
            <w:r w:rsidR="00013F5B" w:rsidRPr="00094EAA">
              <w:rPr>
                <w:rStyle w:val="Hyperlink"/>
                <w:noProof/>
              </w:rPr>
              <w:t>Nadpis 1</w:t>
            </w:r>
            <w:r w:rsidR="00013F5B">
              <w:rPr>
                <w:noProof/>
                <w:webHidden/>
              </w:rPr>
              <w:tab/>
            </w:r>
            <w:r w:rsidR="00013F5B">
              <w:rPr>
                <w:noProof/>
                <w:webHidden/>
              </w:rPr>
              <w:fldChar w:fldCharType="begin"/>
            </w:r>
            <w:r w:rsidR="00013F5B">
              <w:rPr>
                <w:noProof/>
                <w:webHidden/>
              </w:rPr>
              <w:instrText xml:space="preserve"> PAGEREF _Toc3283217 \h </w:instrText>
            </w:r>
            <w:r w:rsidR="00013F5B">
              <w:rPr>
                <w:noProof/>
                <w:webHidden/>
              </w:rPr>
            </w:r>
            <w:r w:rsidR="00013F5B">
              <w:rPr>
                <w:noProof/>
                <w:webHidden/>
              </w:rPr>
              <w:fldChar w:fldCharType="separate"/>
            </w:r>
            <w:r w:rsidR="00013F5B">
              <w:rPr>
                <w:noProof/>
                <w:webHidden/>
              </w:rPr>
              <w:t>3</w:t>
            </w:r>
            <w:r w:rsidR="00013F5B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089F965A" w:rsidR="0097005B" w:rsidRDefault="00013F5B" w:rsidP="00571D55">
      <w:pPr>
        <w:pStyle w:val="1Nadpis"/>
        <w:jc w:val="both"/>
      </w:pPr>
      <w:bookmarkStart w:id="1" w:name="_Toc3283217"/>
      <w:r>
        <w:lastRenderedPageBreak/>
        <w:t>Nadpis 1</w:t>
      </w:r>
      <w:bookmarkEnd w:id="1"/>
    </w:p>
    <w:p w14:paraId="2E69808A" w14:textId="2074F996" w:rsidR="006B3B68" w:rsidRDefault="006B3B68" w:rsidP="006B3B68"/>
    <w:p w14:paraId="6F509414" w14:textId="77777777" w:rsidR="006E3F3C" w:rsidRPr="006E3F3C" w:rsidRDefault="006E3F3C" w:rsidP="006E3F3C"/>
    <w:sectPr w:rsidR="006E3F3C" w:rsidRPr="006E3F3C" w:rsidSect="00764113">
      <w:headerReference w:type="default" r:id="rId8"/>
      <w:foot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529A2" w14:textId="77777777" w:rsidR="004E150A" w:rsidRDefault="004E150A" w:rsidP="00DB0F9F">
      <w:pPr>
        <w:spacing w:after="0" w:line="240" w:lineRule="auto"/>
      </w:pPr>
      <w:r>
        <w:separator/>
      </w:r>
    </w:p>
  </w:endnote>
  <w:endnote w:type="continuationSeparator" w:id="0">
    <w:p w14:paraId="398DFF97" w14:textId="77777777" w:rsidR="004E150A" w:rsidRDefault="004E150A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13F5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C4C53" w14:textId="77777777" w:rsidR="004E150A" w:rsidRDefault="004E150A" w:rsidP="00DB0F9F">
      <w:pPr>
        <w:spacing w:after="0" w:line="240" w:lineRule="auto"/>
      </w:pPr>
      <w:r>
        <w:separator/>
      </w:r>
    </w:p>
  </w:footnote>
  <w:footnote w:type="continuationSeparator" w:id="0">
    <w:p w14:paraId="09286A15" w14:textId="77777777" w:rsidR="004E150A" w:rsidRDefault="004E150A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0815C8D3-5B55-4831-80F3-7274E5F42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2896</TotalTime>
  <Pages>2</Pages>
  <Words>8</Words>
  <Characters>26</Characters>
  <Application>Microsoft Office Word</Application>
  <DocSecurity>0</DocSecurity>
  <Lines>7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26</cp:revision>
  <cp:lastPrinted>2014-03-17T12:58:00Z</cp:lastPrinted>
  <dcterms:created xsi:type="dcterms:W3CDTF">2019-01-07T11:52:00Z</dcterms:created>
  <dcterms:modified xsi:type="dcterms:W3CDTF">2019-03-12T10:40:00Z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