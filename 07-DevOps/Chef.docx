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OCHeading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OC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yperlink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yperlink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89F965A" w:rsidR="0097005B" w:rsidRDefault="00013F5B" w:rsidP="00571D55">
      <w:pPr>
        <w:pStyle w:val="1Nadpis"/>
        <w:jc w:val="both"/>
      </w:pPr>
      <w:bookmarkStart w:id="0" w:name="_Toc3283217"/>
      <w:r>
        <w:lastRenderedPageBreak/>
        <w:t>Nadpis 1</w:t>
      </w:r>
      <w:bookmarkEnd w:id="0"/>
    </w:p>
    <w:p w14:paraId="38C0EF7F" w14:textId="48843D41" w:rsidR="009F34A3" w:rsidRPr="009F34A3" w:rsidRDefault="009F34A3" w:rsidP="009F34A3">
      <w:r>
        <w:rPr>
          <w:noProof/>
          <w:lang w:val="en-US"/>
        </w:rPr>
        <w:drawing>
          <wp:inline distT="0" distB="0" distL="0" distR="0" wp14:anchorId="142ECE18" wp14:editId="48C736B5">
            <wp:extent cx="5579745" cy="232854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E69808A" w14:textId="2074F996" w:rsidR="006B3B68" w:rsidRDefault="006B3B68" w:rsidP="006B3B68"/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FA7B4" w14:textId="77777777" w:rsidR="00420A09" w:rsidRDefault="00420A09" w:rsidP="00DB0F9F">
      <w:pPr>
        <w:spacing w:after="0" w:line="240" w:lineRule="auto"/>
      </w:pPr>
      <w:r>
        <w:separator/>
      </w:r>
    </w:p>
  </w:endnote>
  <w:endnote w:type="continuationSeparator" w:id="0">
    <w:p w14:paraId="7CCB48B5" w14:textId="77777777" w:rsidR="00420A09" w:rsidRDefault="00420A0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F34A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AA9B5" w14:textId="77777777" w:rsidR="00420A09" w:rsidRDefault="00420A09" w:rsidP="00DB0F9F">
      <w:pPr>
        <w:spacing w:after="0" w:line="240" w:lineRule="auto"/>
      </w:pPr>
      <w:r>
        <w:separator/>
      </w:r>
    </w:p>
  </w:footnote>
  <w:footnote w:type="continuationSeparator" w:id="0">
    <w:p w14:paraId="240A5B58" w14:textId="77777777" w:rsidR="00420A09" w:rsidRDefault="00420A0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20A09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9F34A3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30D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Heading2"/>
    <w:next w:val="Norma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Heading1"/>
    <w:next w:val="Norma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Heading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Heading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Heading3"/>
    <w:next w:val="Norma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Heading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Heading4"/>
    <w:next w:val="Norma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TableGrid">
    <w:name w:val="Table Grid"/>
    <w:basedOn w:val="TableNormal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Heading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F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F9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B0F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F9F"/>
  </w:style>
  <w:style w:type="paragraph" w:styleId="Footer">
    <w:name w:val="footer"/>
    <w:basedOn w:val="Normal"/>
    <w:link w:val="Footer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F9F"/>
  </w:style>
  <w:style w:type="paragraph" w:styleId="Caption">
    <w:name w:val="caption"/>
    <w:basedOn w:val="Normal"/>
    <w:next w:val="Norma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79A8"/>
    <w:pPr>
      <w:spacing w:after="0"/>
    </w:pPr>
  </w:style>
  <w:style w:type="character" w:customStyle="1" w:styleId="st">
    <w:name w:val="st"/>
    <w:basedOn w:val="DefaultParagraphFont"/>
    <w:rsid w:val="000345FC"/>
  </w:style>
  <w:style w:type="paragraph" w:styleId="Bibliography">
    <w:name w:val="Bibliography"/>
    <w:basedOn w:val="Normal"/>
    <w:next w:val="Normal"/>
    <w:uiPriority w:val="37"/>
    <w:unhideWhenUsed/>
    <w:rsid w:val="0030444E"/>
  </w:style>
  <w:style w:type="paragraph" w:customStyle="1" w:styleId="ZoznamLiteratury">
    <w:name w:val="Zoznam Literatury"/>
    <w:basedOn w:val="Norma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CommentReference">
    <w:name w:val="annotation reference"/>
    <w:basedOn w:val="DefaultParagraphFont"/>
    <w:semiHidden/>
    <w:unhideWhenUsed/>
    <w:rsid w:val="005D28F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28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28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28F2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1DA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B5FF916D-09BD-4BAE-8B65-514E7E361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2896</TotalTime>
  <Pages>2</Pages>
  <Words>8</Words>
  <Characters>26</Characters>
  <Application>Microsoft Office Word</Application>
  <DocSecurity>0</DocSecurity>
  <Lines>8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Barto, Norbert</cp:lastModifiedBy>
  <cp:revision>27</cp:revision>
  <cp:lastPrinted>2014-03-17T12:58:00Z</cp:lastPrinted>
  <dcterms:created xsi:type="dcterms:W3CDTF">2019-01-07T11:52:00Z</dcterms:created>
  <dcterms:modified xsi:type="dcterms:W3CDTF">2020-08-11T19:04:00Z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