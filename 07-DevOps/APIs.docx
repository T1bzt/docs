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2676B1" w:rsidRDefault="007E3FDB">
          <w:pPr>
            <w:pStyle w:val="Hlavikaobsahu"/>
            <w:rPr>
              <w:b/>
              <w:color w:val="auto"/>
              <w:lang w:val="en-US"/>
            </w:rPr>
          </w:pPr>
          <w:r w:rsidRPr="002676B1">
            <w:rPr>
              <w:b/>
              <w:color w:val="auto"/>
              <w:lang w:val="en-US"/>
            </w:rPr>
            <w:t>Content</w:t>
          </w:r>
        </w:p>
        <w:p w14:paraId="6630E569" w14:textId="77777777" w:rsidR="0009551C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2676B1">
            <w:rPr>
              <w:lang w:val="en-US"/>
            </w:rPr>
            <w:fldChar w:fldCharType="begin"/>
          </w:r>
          <w:r w:rsidRPr="002676B1">
            <w:rPr>
              <w:lang w:val="en-US"/>
            </w:rPr>
            <w:instrText xml:space="preserve"> TOC \o "1-3" \h \z \u </w:instrText>
          </w:r>
          <w:r w:rsidRPr="002676B1">
            <w:rPr>
              <w:lang w:val="en-US"/>
            </w:rPr>
            <w:fldChar w:fldCharType="separate"/>
          </w:r>
          <w:hyperlink w:anchor="_Toc26038497" w:history="1">
            <w:r w:rsidR="0009551C" w:rsidRPr="00241CAA">
              <w:rPr>
                <w:rStyle w:val="Hypertextovprepojenie"/>
                <w:noProof/>
                <w:lang w:val="en-US"/>
              </w:rPr>
              <w:t>1.</w:t>
            </w:r>
            <w:r w:rsidR="0009551C">
              <w:rPr>
                <w:rFonts w:eastAsiaTheme="minorEastAsia"/>
                <w:noProof/>
                <w:lang w:val="en-US"/>
              </w:rPr>
              <w:tab/>
            </w:r>
            <w:r w:rsidR="0009551C" w:rsidRPr="00241CAA">
              <w:rPr>
                <w:rStyle w:val="Hypertextovprepojenie"/>
                <w:noProof/>
                <w:lang w:val="en-US"/>
              </w:rPr>
              <w:t>Introduction into the world of APIs</w:t>
            </w:r>
            <w:r w:rsidR="0009551C">
              <w:rPr>
                <w:noProof/>
                <w:webHidden/>
              </w:rPr>
              <w:tab/>
            </w:r>
            <w:r w:rsidR="0009551C">
              <w:rPr>
                <w:noProof/>
                <w:webHidden/>
              </w:rPr>
              <w:fldChar w:fldCharType="begin"/>
            </w:r>
            <w:r w:rsidR="0009551C">
              <w:rPr>
                <w:noProof/>
                <w:webHidden/>
              </w:rPr>
              <w:instrText xml:space="preserve"> PAGEREF _Toc26038497 \h </w:instrText>
            </w:r>
            <w:r w:rsidR="0009551C">
              <w:rPr>
                <w:noProof/>
                <w:webHidden/>
              </w:rPr>
            </w:r>
            <w:r w:rsidR="0009551C">
              <w:rPr>
                <w:noProof/>
                <w:webHidden/>
              </w:rPr>
              <w:fldChar w:fldCharType="separate"/>
            </w:r>
            <w:r w:rsidR="0009551C">
              <w:rPr>
                <w:noProof/>
                <w:webHidden/>
              </w:rPr>
              <w:t>2</w:t>
            </w:r>
            <w:r w:rsidR="0009551C">
              <w:rPr>
                <w:noProof/>
                <w:webHidden/>
              </w:rPr>
              <w:fldChar w:fldCharType="end"/>
            </w:r>
          </w:hyperlink>
        </w:p>
        <w:p w14:paraId="7CDDCC73" w14:textId="77777777" w:rsidR="0009551C" w:rsidRDefault="0009551C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26038498" w:history="1">
            <w:r w:rsidRPr="00241CAA">
              <w:rPr>
                <w:rStyle w:val="Hypertextovprepojeni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41CAA">
              <w:rPr>
                <w:rStyle w:val="Hypertextovprepojenie"/>
                <w:noProof/>
                <w:lang w:val="en-US"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59C7" w14:textId="77777777" w:rsidR="0009551C" w:rsidRDefault="0009551C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6038499" w:history="1">
            <w:r w:rsidRPr="00241CAA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41CAA">
              <w:rPr>
                <w:rStyle w:val="Hypertextovprepojenie"/>
                <w:noProof/>
                <w:lang w:val="en-US"/>
              </w:rPr>
              <w:t>Monolithic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06D3" w14:textId="77777777" w:rsidR="0009551C" w:rsidRDefault="0009551C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6038500" w:history="1">
            <w:r w:rsidRPr="00241CAA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41CAA">
              <w:rPr>
                <w:rStyle w:val="Hypertextovprepojenie"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BD32" w14:textId="77777777" w:rsidR="0009551C" w:rsidRDefault="0009551C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6038501" w:history="1">
            <w:r w:rsidRPr="00241CAA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41CAA">
              <w:rPr>
                <w:rStyle w:val="Hypertextovprepojenie"/>
                <w:noProof/>
                <w:lang w:val="en-US"/>
              </w:rPr>
              <w:t>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FA69" w14:textId="77777777" w:rsidR="0009551C" w:rsidRDefault="0009551C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6038502" w:history="1">
            <w:r w:rsidRPr="00241CAA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41CAA">
              <w:rPr>
                <w:rStyle w:val="Hypertextovprepojenie"/>
                <w:noProof/>
                <w:lang w:val="en-US"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606B" w14:textId="77777777" w:rsidR="0009551C" w:rsidRDefault="0009551C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6038503" w:history="1">
            <w:r w:rsidRPr="00241CAA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41CAA">
              <w:rPr>
                <w:rStyle w:val="Hypertextovprepojenie"/>
                <w:noProof/>
                <w:lang w:val="en-US"/>
              </w:rPr>
              <w:t>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2676B1" w:rsidRDefault="00DB0F9F">
          <w:pPr>
            <w:rPr>
              <w:lang w:val="en-US"/>
            </w:rPr>
          </w:pPr>
          <w:r w:rsidRPr="002676B1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2676B1" w:rsidRDefault="00DB0F9F" w:rsidP="00DB0F9F">
      <w:pPr>
        <w:rPr>
          <w:lang w:val="en-US"/>
        </w:rPr>
      </w:pPr>
    </w:p>
    <w:p w14:paraId="4D58EDDB" w14:textId="77777777" w:rsidR="00DB0F9F" w:rsidRPr="002676B1" w:rsidRDefault="00DB0F9F" w:rsidP="00DB0F9F">
      <w:pPr>
        <w:rPr>
          <w:lang w:val="en-US"/>
        </w:rPr>
        <w:sectPr w:rsidR="00DB0F9F" w:rsidRPr="002676B1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5FE4C020" w:rsidR="0097005B" w:rsidRDefault="00FA25C0" w:rsidP="00571D55">
      <w:pPr>
        <w:pStyle w:val="1Nadpis"/>
        <w:jc w:val="both"/>
        <w:rPr>
          <w:lang w:val="en-US"/>
        </w:rPr>
      </w:pPr>
      <w:bookmarkStart w:id="0" w:name="_Toc26038497"/>
      <w:r>
        <w:rPr>
          <w:lang w:val="en-US"/>
        </w:rPr>
        <w:lastRenderedPageBreak/>
        <w:t>Introduction into the world of APIs</w:t>
      </w:r>
      <w:bookmarkEnd w:id="0"/>
    </w:p>
    <w:p w14:paraId="7A8D9CBD" w14:textId="1ED099C8" w:rsidR="00FA25C0" w:rsidRDefault="00FA25C0" w:rsidP="00FA25C0">
      <w:pPr>
        <w:rPr>
          <w:lang w:val="en-US"/>
        </w:rPr>
      </w:pPr>
      <w:r w:rsidRPr="00FA25C0">
        <w:rPr>
          <w:lang w:val="en-US"/>
        </w:rPr>
        <w:drawing>
          <wp:inline distT="0" distB="0" distL="0" distR="0" wp14:anchorId="43A84554" wp14:editId="6755461E">
            <wp:extent cx="5579745" cy="3492500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81A9" w14:textId="5F22D529" w:rsidR="00F85FBF" w:rsidRDefault="00F85FBF" w:rsidP="00FA25C0">
      <w:pPr>
        <w:rPr>
          <w:lang w:val="en-US"/>
        </w:rPr>
      </w:pPr>
      <w:r w:rsidRPr="00F85FBF">
        <w:rPr>
          <w:lang w:val="en-US"/>
        </w:rPr>
        <w:drawing>
          <wp:inline distT="0" distB="0" distL="0" distR="0" wp14:anchorId="56587982" wp14:editId="0AA0821F">
            <wp:extent cx="5579745" cy="2538095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E313" w14:textId="054D72F3" w:rsidR="00007297" w:rsidRDefault="00007297" w:rsidP="00FA25C0">
      <w:pPr>
        <w:rPr>
          <w:lang w:val="en-US"/>
        </w:rPr>
      </w:pPr>
      <w:r>
        <w:rPr>
          <w:lang w:val="en-US"/>
        </w:rPr>
        <w:t>Microservices are decentralized.</w:t>
      </w:r>
    </w:p>
    <w:p w14:paraId="073F81EA" w14:textId="3C57D872" w:rsidR="00007297" w:rsidRDefault="00007297" w:rsidP="00FA25C0">
      <w:pPr>
        <w:rPr>
          <w:lang w:val="en-US"/>
        </w:rPr>
      </w:pPr>
      <w:r w:rsidRPr="00007297">
        <w:rPr>
          <w:lang w:val="en-US"/>
        </w:rPr>
        <w:lastRenderedPageBreak/>
        <w:drawing>
          <wp:inline distT="0" distB="0" distL="0" distR="0" wp14:anchorId="111752E0" wp14:editId="14B5ED66">
            <wp:extent cx="5579745" cy="2751455"/>
            <wp:effectExtent l="0" t="0" r="190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31A1" w14:textId="6DCC3CA0" w:rsidR="00007297" w:rsidRDefault="00007297" w:rsidP="00FA25C0">
      <w:pPr>
        <w:rPr>
          <w:lang w:val="en-US"/>
        </w:rPr>
      </w:pPr>
      <w:r w:rsidRPr="00007297">
        <w:rPr>
          <w:lang w:val="en-US"/>
        </w:rPr>
        <w:t>In computing, the Java Remote Method Invocation (Java RMI) is a Java API that performs remote method invocation, the object-oriented equivalent of remote procedure calls (RPC), with support for direct transfer of serialized Java classes and distributed garbage-collection.</w:t>
      </w:r>
    </w:p>
    <w:p w14:paraId="15EA33A8" w14:textId="464C4ED7" w:rsidR="002F116C" w:rsidRPr="00FA25C0" w:rsidRDefault="002F116C" w:rsidP="00FA25C0">
      <w:pPr>
        <w:rPr>
          <w:lang w:val="en-US"/>
        </w:rPr>
      </w:pPr>
      <w:r w:rsidRPr="002F116C">
        <w:rPr>
          <w:lang w:val="en-US"/>
        </w:rPr>
        <w:t>Asynchronous Task and Memory Interface, or ATMI, is a runtime framework and programming model for heterogeneous CPU-GPU systems.</w:t>
      </w:r>
      <w:bookmarkStart w:id="1" w:name="_GoBack"/>
      <w:bookmarkEnd w:id="1"/>
    </w:p>
    <w:p w14:paraId="6C61609D" w14:textId="49F22FD0" w:rsidR="002676B1" w:rsidRDefault="002676B1" w:rsidP="002676B1">
      <w:pPr>
        <w:pStyle w:val="1Nadpis"/>
        <w:rPr>
          <w:lang w:val="en-US"/>
        </w:rPr>
      </w:pPr>
      <w:bookmarkStart w:id="2" w:name="_Toc26038498"/>
      <w:r w:rsidRPr="002676B1">
        <w:rPr>
          <w:lang w:val="en-US"/>
        </w:rPr>
        <w:lastRenderedPageBreak/>
        <w:t>Terms</w:t>
      </w:r>
      <w:bookmarkEnd w:id="2"/>
    </w:p>
    <w:p w14:paraId="07592E02" w14:textId="64CB7730" w:rsidR="006D7433" w:rsidRDefault="006D7433" w:rsidP="006D7433">
      <w:pPr>
        <w:pStyle w:val="2Nadpis"/>
        <w:rPr>
          <w:lang w:val="en-US"/>
        </w:rPr>
      </w:pPr>
      <w:bookmarkStart w:id="3" w:name="_Toc26038499"/>
      <w:r>
        <w:rPr>
          <w:lang w:val="en-US"/>
        </w:rPr>
        <w:t>Monolithic Applications</w:t>
      </w:r>
      <w:bookmarkEnd w:id="3"/>
    </w:p>
    <w:p w14:paraId="3351D0FE" w14:textId="30D5D2C0" w:rsidR="006D7433" w:rsidRPr="006D7433" w:rsidRDefault="006D7433" w:rsidP="006D7433">
      <w:pPr>
        <w:rPr>
          <w:lang w:val="en-US"/>
        </w:rPr>
      </w:pPr>
      <w:r w:rsidRPr="006D7433">
        <w:rPr>
          <w:lang w:val="en-US"/>
        </w:rPr>
        <w:t>A single executable single process in a single big …. There is 1 thing which has all the capabilities.</w:t>
      </w:r>
      <w:r w:rsidR="00007297">
        <w:rPr>
          <w:lang w:val="en-US"/>
        </w:rPr>
        <w:t xml:space="preserve"> Unreliable, 1 feature down, the whole system down. Inflexible. No place for updates. Complex.</w:t>
      </w:r>
    </w:p>
    <w:p w14:paraId="4E9875F6" w14:textId="723E7BBB" w:rsidR="002676B1" w:rsidRDefault="002676B1" w:rsidP="002676B1">
      <w:pPr>
        <w:pStyle w:val="2Nadpis"/>
        <w:rPr>
          <w:lang w:val="en-US"/>
        </w:rPr>
      </w:pPr>
      <w:bookmarkStart w:id="4" w:name="_Toc26038500"/>
      <w:r>
        <w:rPr>
          <w:lang w:val="en-US"/>
        </w:rPr>
        <w:t>REST</w:t>
      </w:r>
      <w:bookmarkEnd w:id="4"/>
    </w:p>
    <w:p w14:paraId="621DA600" w14:textId="26762B96" w:rsidR="002676B1" w:rsidRDefault="002676B1" w:rsidP="002676B1">
      <w:pPr>
        <w:pStyle w:val="2Nadpis"/>
        <w:rPr>
          <w:lang w:val="en-US"/>
        </w:rPr>
      </w:pPr>
      <w:bookmarkStart w:id="5" w:name="_Toc26038501"/>
      <w:r>
        <w:rPr>
          <w:lang w:val="en-US"/>
        </w:rPr>
        <w:t>SOA</w:t>
      </w:r>
      <w:bookmarkEnd w:id="5"/>
    </w:p>
    <w:p w14:paraId="1E72EE50" w14:textId="78276CCE" w:rsidR="002676B1" w:rsidRDefault="002676B1" w:rsidP="002676B1">
      <w:pPr>
        <w:pStyle w:val="2Nadpis"/>
        <w:rPr>
          <w:lang w:val="en-US"/>
        </w:rPr>
      </w:pPr>
      <w:bookmarkStart w:id="6" w:name="_Toc26038502"/>
      <w:r>
        <w:rPr>
          <w:lang w:val="en-US"/>
        </w:rPr>
        <w:t>Microservices</w:t>
      </w:r>
      <w:bookmarkEnd w:id="6"/>
    </w:p>
    <w:p w14:paraId="747478C3" w14:textId="3AA478BE" w:rsidR="006D7433" w:rsidRPr="006D7433" w:rsidRDefault="0009551C" w:rsidP="006D7433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maybe</w:t>
      </w:r>
      <w:proofErr w:type="gramEnd"/>
      <w:r>
        <w:rPr>
          <w:lang w:val="en-US"/>
        </w:rPr>
        <w:t xml:space="preserve"> we can’t get a definition but we can identify common things” /Martin Fowler/</w:t>
      </w:r>
    </w:p>
    <w:p w14:paraId="1B8617AB" w14:textId="2E4C4D75" w:rsidR="002676B1" w:rsidRPr="002676B1" w:rsidRDefault="002676B1" w:rsidP="002676B1">
      <w:pPr>
        <w:pStyle w:val="2Nadpis"/>
        <w:rPr>
          <w:lang w:val="en-US"/>
        </w:rPr>
      </w:pPr>
      <w:bookmarkStart w:id="7" w:name="_Toc26038503"/>
      <w:r>
        <w:rPr>
          <w:lang w:val="en-US"/>
        </w:rPr>
        <w:t>GraphQL</w:t>
      </w:r>
      <w:bookmarkEnd w:id="7"/>
    </w:p>
    <w:p w14:paraId="69C2FB16" w14:textId="77777777" w:rsidR="002676B1" w:rsidRPr="002676B1" w:rsidRDefault="002676B1" w:rsidP="002676B1">
      <w:pPr>
        <w:rPr>
          <w:lang w:val="en-US"/>
        </w:rPr>
      </w:pPr>
    </w:p>
    <w:p w14:paraId="74B8A4EF" w14:textId="77777777" w:rsidR="002676B1" w:rsidRPr="002676B1" w:rsidRDefault="002676B1" w:rsidP="002676B1">
      <w:pPr>
        <w:rPr>
          <w:lang w:val="en-US"/>
        </w:rPr>
      </w:pPr>
    </w:p>
    <w:p w14:paraId="7EC7EBC4" w14:textId="3D30E099" w:rsidR="002676B1" w:rsidRPr="002676B1" w:rsidRDefault="002676B1" w:rsidP="002676B1">
      <w:pPr>
        <w:pStyle w:val="1Nadpis"/>
        <w:numPr>
          <w:ilvl w:val="0"/>
          <w:numId w:val="0"/>
        </w:numPr>
        <w:rPr>
          <w:lang w:val="en-US"/>
        </w:rPr>
      </w:pPr>
    </w:p>
    <w:p w14:paraId="2E69808A" w14:textId="2074F996" w:rsidR="006B3B68" w:rsidRPr="002676B1" w:rsidRDefault="006B3B68" w:rsidP="006B3B68">
      <w:pPr>
        <w:rPr>
          <w:lang w:val="en-US"/>
        </w:rPr>
      </w:pPr>
    </w:p>
    <w:p w14:paraId="6F509414" w14:textId="77777777" w:rsidR="006E3F3C" w:rsidRPr="002676B1" w:rsidRDefault="006E3F3C" w:rsidP="006E3F3C">
      <w:pPr>
        <w:rPr>
          <w:lang w:val="en-US"/>
        </w:rPr>
      </w:pPr>
    </w:p>
    <w:sectPr w:rsidR="006E3F3C" w:rsidRPr="002676B1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AD0DF" w14:textId="77777777" w:rsidR="00B02162" w:rsidRDefault="00B02162" w:rsidP="00DB0F9F">
      <w:pPr>
        <w:spacing w:after="0" w:line="240" w:lineRule="auto"/>
      </w:pPr>
      <w:r>
        <w:separator/>
      </w:r>
    </w:p>
  </w:endnote>
  <w:endnote w:type="continuationSeparator" w:id="0">
    <w:p w14:paraId="4C9AE97A" w14:textId="77777777" w:rsidR="00B02162" w:rsidRDefault="00B02162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F116C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0FECE" w14:textId="77777777" w:rsidR="00B02162" w:rsidRDefault="00B02162" w:rsidP="00DB0F9F">
      <w:pPr>
        <w:spacing w:after="0" w:line="240" w:lineRule="auto"/>
      </w:pPr>
      <w:r>
        <w:separator/>
      </w:r>
    </w:p>
  </w:footnote>
  <w:footnote w:type="continuationSeparator" w:id="0">
    <w:p w14:paraId="3002CDA1" w14:textId="77777777" w:rsidR="00B02162" w:rsidRDefault="00B02162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297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51C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4584B"/>
    <w:rsid w:val="00257AE2"/>
    <w:rsid w:val="002676B1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116C"/>
    <w:rsid w:val="002F3714"/>
    <w:rsid w:val="0030444E"/>
    <w:rsid w:val="00305054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D7433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02162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85FBF"/>
    <w:rsid w:val="00FA25C0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2E95E2C5-D81B-4718-A89B-B1992FA9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2924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Norbet Barto</cp:lastModifiedBy>
  <cp:revision>35</cp:revision>
  <cp:lastPrinted>2014-03-17T12:58:00Z</cp:lastPrinted>
  <dcterms:created xsi:type="dcterms:W3CDTF">2019-01-07T11:52:00Z</dcterms:created>
  <dcterms:modified xsi:type="dcterms:W3CDTF">2019-11-30T19:57:00Z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