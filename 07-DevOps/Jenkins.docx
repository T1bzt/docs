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A2FE6" w:rsidRDefault="007E3FDB">
          <w:pPr>
            <w:pStyle w:val="Hlavikaobsahu"/>
            <w:rPr>
              <w:b/>
              <w:color w:val="auto"/>
              <w:lang w:val="en-US"/>
            </w:rPr>
          </w:pPr>
          <w:r w:rsidRPr="00AA2FE6">
            <w:rPr>
              <w:b/>
              <w:color w:val="auto"/>
              <w:lang w:val="en-US"/>
            </w:rPr>
            <w:t>Content</w:t>
          </w:r>
        </w:p>
        <w:p w14:paraId="6886A858" w14:textId="77777777" w:rsidR="00181626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AA2FE6">
            <w:rPr>
              <w:lang w:val="en-US"/>
            </w:rPr>
            <w:fldChar w:fldCharType="begin"/>
          </w:r>
          <w:r w:rsidRPr="00AA2FE6">
            <w:rPr>
              <w:lang w:val="en-US"/>
            </w:rPr>
            <w:instrText xml:space="preserve"> TOC \o "1-3" \h \z \u </w:instrText>
          </w:r>
          <w:r w:rsidRPr="00AA2FE6">
            <w:rPr>
              <w:lang w:val="en-US"/>
            </w:rPr>
            <w:fldChar w:fldCharType="separate"/>
          </w:r>
          <w:hyperlink w:anchor="_Toc12816367" w:history="1">
            <w:r w:rsidR="00181626" w:rsidRPr="00A307EB">
              <w:rPr>
                <w:rStyle w:val="Hypertextovprepojenie"/>
                <w:noProof/>
                <w:lang w:val="en-US"/>
              </w:rPr>
              <w:t>1.</w:t>
            </w:r>
            <w:r w:rsidR="00181626">
              <w:rPr>
                <w:rFonts w:eastAsiaTheme="minorEastAsia"/>
                <w:noProof/>
                <w:lang w:val="en-US"/>
              </w:rPr>
              <w:tab/>
            </w:r>
            <w:r w:rsidR="00181626" w:rsidRPr="00A307EB">
              <w:rPr>
                <w:rStyle w:val="Hypertextovprepojenie"/>
                <w:noProof/>
                <w:lang w:val="en-US"/>
              </w:rPr>
              <w:t>Concepts</w:t>
            </w:r>
            <w:r w:rsidR="00181626">
              <w:rPr>
                <w:noProof/>
                <w:webHidden/>
              </w:rPr>
              <w:tab/>
            </w:r>
            <w:r w:rsidR="00181626">
              <w:rPr>
                <w:noProof/>
                <w:webHidden/>
              </w:rPr>
              <w:fldChar w:fldCharType="begin"/>
            </w:r>
            <w:r w:rsidR="00181626">
              <w:rPr>
                <w:noProof/>
                <w:webHidden/>
              </w:rPr>
              <w:instrText xml:space="preserve"> PAGEREF _Toc12816367 \h </w:instrText>
            </w:r>
            <w:r w:rsidR="00181626">
              <w:rPr>
                <w:noProof/>
                <w:webHidden/>
              </w:rPr>
            </w:r>
            <w:r w:rsidR="00181626">
              <w:rPr>
                <w:noProof/>
                <w:webHidden/>
              </w:rPr>
              <w:fldChar w:fldCharType="separate"/>
            </w:r>
            <w:r w:rsidR="00181626">
              <w:rPr>
                <w:noProof/>
                <w:webHidden/>
              </w:rPr>
              <w:t>2</w:t>
            </w:r>
            <w:r w:rsidR="00181626">
              <w:rPr>
                <w:noProof/>
                <w:webHidden/>
              </w:rPr>
              <w:fldChar w:fldCharType="end"/>
            </w:r>
          </w:hyperlink>
        </w:p>
        <w:p w14:paraId="10F51F26" w14:textId="77777777" w:rsidR="00181626" w:rsidRDefault="00181626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2816368" w:history="1">
            <w:r w:rsidRPr="00A307EB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307EB">
              <w:rPr>
                <w:rStyle w:val="Hypertextovprepojenie"/>
                <w:noProof/>
                <w:lang w:val="en-US"/>
              </w:rPr>
              <w:t>Continuous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ACDA" w14:textId="77777777" w:rsidR="00181626" w:rsidRDefault="00181626">
          <w:pPr>
            <w:pStyle w:val="Obsah1"/>
            <w:rPr>
              <w:rFonts w:eastAsiaTheme="minorEastAsia"/>
              <w:noProof/>
              <w:lang w:val="en-US"/>
            </w:rPr>
          </w:pPr>
          <w:hyperlink w:anchor="_Toc12816369" w:history="1">
            <w:r w:rsidRPr="00A307EB">
              <w:rPr>
                <w:rStyle w:val="Hypertextovprepojenie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307EB">
              <w:rPr>
                <w:rStyle w:val="Hypertextovprepojenie"/>
                <w:noProof/>
                <w:lang w:val="en-US"/>
              </w:rPr>
              <w:t>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FBF1" w14:textId="77777777" w:rsidR="00181626" w:rsidRDefault="00181626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2816370" w:history="1">
            <w:r w:rsidRPr="00A307EB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307EB">
              <w:rPr>
                <w:rStyle w:val="Hypertextovprepojenie"/>
                <w:noProof/>
                <w:lang w:val="en-US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D10BC" w14:textId="77777777" w:rsidR="00181626" w:rsidRDefault="00181626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2816371" w:history="1">
            <w:r w:rsidRPr="00A307EB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307EB">
              <w:rPr>
                <w:rStyle w:val="Hypertextovprepojenie"/>
                <w:noProof/>
                <w:lang w:val="en-US"/>
              </w:rPr>
              <w:t>Master and Slave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7E160" w14:textId="77777777" w:rsidR="00181626" w:rsidRDefault="00181626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2816372" w:history="1">
            <w:r w:rsidRPr="00A307EB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307EB">
              <w:rPr>
                <w:rStyle w:val="Hypertextovprepojenie"/>
                <w:noProof/>
                <w:lang w:val="en-US"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A2FE6" w:rsidRDefault="00DB0F9F">
          <w:pPr>
            <w:rPr>
              <w:lang w:val="en-US"/>
            </w:rPr>
          </w:pPr>
          <w:r w:rsidRPr="00AA2FE6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AA2FE6" w:rsidRDefault="00DB0F9F" w:rsidP="00DB0F9F">
      <w:pPr>
        <w:rPr>
          <w:lang w:val="en-US"/>
        </w:rPr>
      </w:pPr>
    </w:p>
    <w:p w14:paraId="4D58EDDB" w14:textId="77777777" w:rsidR="00DB0F9F" w:rsidRPr="00AA2FE6" w:rsidRDefault="00DB0F9F" w:rsidP="00DB0F9F">
      <w:pPr>
        <w:rPr>
          <w:lang w:val="en-US"/>
        </w:rPr>
        <w:sectPr w:rsidR="00DB0F9F" w:rsidRPr="00AA2FE6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77615150" w:rsidR="0097005B" w:rsidRPr="00AA2FE6" w:rsidRDefault="00AA2FE6" w:rsidP="00571D55">
      <w:pPr>
        <w:pStyle w:val="1Nadpis"/>
        <w:jc w:val="both"/>
        <w:rPr>
          <w:lang w:val="en-US"/>
        </w:rPr>
      </w:pPr>
      <w:bookmarkStart w:id="0" w:name="_Toc12816367"/>
      <w:r w:rsidRPr="00AA2FE6">
        <w:rPr>
          <w:lang w:val="en-US"/>
        </w:rPr>
        <w:lastRenderedPageBreak/>
        <w:t>Concepts</w:t>
      </w:r>
      <w:bookmarkEnd w:id="0"/>
    </w:p>
    <w:p w14:paraId="0C000235" w14:textId="2D80F259" w:rsidR="00AA2FE6" w:rsidRPr="00AA2FE6" w:rsidRDefault="00AA2FE6" w:rsidP="00AA2FE6">
      <w:pPr>
        <w:pStyle w:val="2Nadpis"/>
        <w:rPr>
          <w:lang w:val="en-US"/>
        </w:rPr>
      </w:pPr>
      <w:bookmarkStart w:id="1" w:name="_Toc12816368"/>
      <w:r>
        <w:rPr>
          <w:lang w:val="en-US"/>
        </w:rPr>
        <w:t>Continuous Integration</w:t>
      </w:r>
      <w:bookmarkEnd w:id="1"/>
    </w:p>
    <w:p w14:paraId="2E69808A" w14:textId="720F02F7" w:rsidR="006B3B68" w:rsidRDefault="00AA2FE6" w:rsidP="006B3B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F1BC5C" wp14:editId="45E27D7A">
            <wp:extent cx="5579745" cy="2287905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6519" w14:textId="6A39D44F" w:rsidR="00AA2FE6" w:rsidRDefault="00AA2FE6" w:rsidP="006B3B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92D6B5" wp14:editId="2A7CD9A0">
            <wp:extent cx="5579745" cy="2908300"/>
            <wp:effectExtent l="0" t="0" r="1905" b="635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9E2D" w14:textId="0111F19B" w:rsidR="00AA2FE6" w:rsidRDefault="00AA2FE6" w:rsidP="006B3B6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6E6A60" wp14:editId="1F2DAC3E">
            <wp:extent cx="5579745" cy="2790190"/>
            <wp:effectExtent l="0" t="0" r="190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87A3" w14:textId="6A1E014F" w:rsidR="00AA2FE6" w:rsidRDefault="00AA2FE6" w:rsidP="006B3B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251A81" wp14:editId="63F86D32">
            <wp:extent cx="5579745" cy="2663825"/>
            <wp:effectExtent l="0" t="0" r="1905" b="317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0C94" w14:textId="79D2C0C9" w:rsidR="00AA2FE6" w:rsidRDefault="00AA2FE6" w:rsidP="006B3B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3AE18C" wp14:editId="64E73013">
            <wp:extent cx="5579745" cy="2672715"/>
            <wp:effectExtent l="0" t="0" r="190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419D" w14:textId="1265C4EF" w:rsidR="00AA2FE6" w:rsidRDefault="00AA2FE6" w:rsidP="006B3B6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40B813" wp14:editId="2894FA32">
            <wp:extent cx="5579745" cy="2809875"/>
            <wp:effectExtent l="0" t="0" r="1905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9313" w14:textId="77777777" w:rsidR="0019076A" w:rsidRDefault="0019076A" w:rsidP="0019076A">
      <w:pPr>
        <w:rPr>
          <w:b/>
          <w:lang w:val="en-US"/>
        </w:rPr>
      </w:pPr>
      <w:r w:rsidRPr="0019076A">
        <w:rPr>
          <w:b/>
          <w:lang w:val="en-US"/>
        </w:rPr>
        <w:t>Continuous Integration</w:t>
      </w:r>
    </w:p>
    <w:p w14:paraId="58AD7148" w14:textId="5ACEB6AA" w:rsidR="0019076A" w:rsidRPr="0019076A" w:rsidRDefault="0019076A" w:rsidP="0019076A">
      <w:pPr>
        <w:rPr>
          <w:lang w:val="en-US"/>
        </w:rPr>
      </w:pPr>
      <w:r>
        <w:rPr>
          <w:lang w:val="en-US"/>
        </w:rPr>
        <w:t xml:space="preserve">The practice of merging development work with the main branch </w:t>
      </w:r>
      <w:proofErr w:type="spellStart"/>
      <w:r>
        <w:rPr>
          <w:lang w:val="en-US"/>
        </w:rPr>
        <w:t>constatntly</w:t>
      </w:r>
      <w:proofErr w:type="spellEnd"/>
      <w:r>
        <w:rPr>
          <w:lang w:val="en-US"/>
        </w:rPr>
        <w:t>.</w:t>
      </w:r>
    </w:p>
    <w:p w14:paraId="5C0F809D" w14:textId="77777777" w:rsidR="0019076A" w:rsidRDefault="0019076A" w:rsidP="0019076A">
      <w:pPr>
        <w:rPr>
          <w:lang w:val="en-US"/>
        </w:rPr>
      </w:pPr>
      <w:r w:rsidRPr="0019076A">
        <w:rPr>
          <w:b/>
          <w:lang w:val="en-US"/>
        </w:rPr>
        <w:t>Continuous Delivery</w:t>
      </w:r>
    </w:p>
    <w:p w14:paraId="19282DD7" w14:textId="243D013B" w:rsidR="0019076A" w:rsidRDefault="0019076A" w:rsidP="0019076A">
      <w:pPr>
        <w:rPr>
          <w:lang w:val="en-US"/>
        </w:rPr>
      </w:pPr>
      <w:r>
        <w:rPr>
          <w:lang w:val="en-US"/>
        </w:rPr>
        <w:t>Continual delivery of code to an environment once the code is ready to ship. This could be staging or production. The idea is the product is delivered to a user base, which can be a QUs or customers for review and inspection.</w:t>
      </w:r>
    </w:p>
    <w:p w14:paraId="2805BDC2" w14:textId="64748109" w:rsidR="0019076A" w:rsidRPr="0019076A" w:rsidRDefault="0019076A" w:rsidP="0019076A">
      <w:pPr>
        <w:rPr>
          <w:b/>
          <w:lang w:val="en-US"/>
        </w:rPr>
      </w:pPr>
      <w:r>
        <w:rPr>
          <w:lang w:val="en-US"/>
        </w:rPr>
        <w:t xml:space="preserve"> </w:t>
      </w:r>
      <w:r w:rsidRPr="0019076A">
        <w:rPr>
          <w:b/>
          <w:lang w:val="en-US"/>
        </w:rPr>
        <w:t>Continuous Deployment</w:t>
      </w:r>
    </w:p>
    <w:p w14:paraId="00B8E638" w14:textId="64871773" w:rsidR="0019076A" w:rsidRDefault="0019076A" w:rsidP="0019076A">
      <w:pPr>
        <w:rPr>
          <w:lang w:val="en-US"/>
        </w:rPr>
      </w:pPr>
      <w:r>
        <w:rPr>
          <w:lang w:val="en-US"/>
        </w:rPr>
        <w:t>The deployment or release of code to production as soon as it is ready.</w:t>
      </w:r>
    </w:p>
    <w:p w14:paraId="2D9B872C" w14:textId="64680BC1" w:rsidR="0019076A" w:rsidRDefault="0019076A" w:rsidP="0019076A">
      <w:pPr>
        <w:rPr>
          <w:lang w:val="en-US"/>
        </w:rPr>
      </w:pPr>
      <w:r>
        <w:rPr>
          <w:lang w:val="en-US"/>
        </w:rPr>
        <w:t>Non-hosted solutions: Jenkins</w:t>
      </w:r>
    </w:p>
    <w:p w14:paraId="429D6825" w14:textId="0697EA1F" w:rsidR="0019076A" w:rsidRDefault="0019076A" w:rsidP="0019076A">
      <w:pPr>
        <w:rPr>
          <w:lang w:val="en-US"/>
        </w:rPr>
      </w:pPr>
      <w:r>
        <w:rPr>
          <w:lang w:val="en-US"/>
        </w:rPr>
        <w:t xml:space="preserve">Hosted solutions: </w:t>
      </w:r>
      <w:proofErr w:type="spellStart"/>
      <w:r>
        <w:rPr>
          <w:lang w:val="en-US"/>
        </w:rPr>
        <w:t>circleci</w:t>
      </w:r>
      <w:proofErr w:type="spellEnd"/>
    </w:p>
    <w:p w14:paraId="0CFD562C" w14:textId="31FA18F0" w:rsidR="0019076A" w:rsidRDefault="0019076A" w:rsidP="0019076A">
      <w:pPr>
        <w:rPr>
          <w:lang w:val="en-US"/>
        </w:rPr>
      </w:pPr>
      <w:r>
        <w:rPr>
          <w:lang w:val="en-US"/>
        </w:rPr>
        <w:t xml:space="preserve">Others: </w:t>
      </w:r>
    </w:p>
    <w:p w14:paraId="6DDF7E38" w14:textId="36A8F21F" w:rsidR="0019076A" w:rsidRDefault="0019076A" w:rsidP="0019076A">
      <w:pPr>
        <w:pStyle w:val="Odsekzoznamu"/>
        <w:numPr>
          <w:ilvl w:val="0"/>
          <w:numId w:val="54"/>
        </w:numPr>
        <w:rPr>
          <w:lang w:val="en-US"/>
        </w:rPr>
      </w:pPr>
      <w:r>
        <w:rPr>
          <w:lang w:val="en-US"/>
        </w:rPr>
        <w:t>Buddy</w:t>
      </w:r>
    </w:p>
    <w:p w14:paraId="1BE83794" w14:textId="3B9607A1" w:rsidR="0019076A" w:rsidRDefault="0019076A" w:rsidP="0019076A">
      <w:pPr>
        <w:pStyle w:val="Odsekzoznamu"/>
        <w:numPr>
          <w:ilvl w:val="0"/>
          <w:numId w:val="54"/>
        </w:numPr>
        <w:rPr>
          <w:lang w:val="en-US"/>
        </w:rPr>
      </w:pPr>
      <w:proofErr w:type="spellStart"/>
      <w:r>
        <w:rPr>
          <w:lang w:val="en-US"/>
        </w:rPr>
        <w:t>TeamCity</w:t>
      </w:r>
      <w:proofErr w:type="spellEnd"/>
    </w:p>
    <w:p w14:paraId="0A5D6270" w14:textId="3702B710" w:rsidR="0019076A" w:rsidRDefault="0019076A" w:rsidP="0019076A">
      <w:pPr>
        <w:pStyle w:val="Odsekzoznamu"/>
        <w:numPr>
          <w:ilvl w:val="0"/>
          <w:numId w:val="54"/>
        </w:numPr>
        <w:rPr>
          <w:lang w:val="en-US"/>
        </w:rPr>
      </w:pPr>
      <w:proofErr w:type="spellStart"/>
      <w:r>
        <w:rPr>
          <w:lang w:val="en-US"/>
        </w:rPr>
        <w:t>TravisCI</w:t>
      </w:r>
      <w:proofErr w:type="spellEnd"/>
    </w:p>
    <w:p w14:paraId="05AF7406" w14:textId="6D241766" w:rsidR="0019076A" w:rsidRDefault="0019076A" w:rsidP="0019076A">
      <w:pPr>
        <w:pStyle w:val="Odsekzoznamu"/>
        <w:numPr>
          <w:ilvl w:val="0"/>
          <w:numId w:val="54"/>
        </w:numPr>
        <w:rPr>
          <w:lang w:val="en-US"/>
        </w:rPr>
      </w:pPr>
      <w:r>
        <w:rPr>
          <w:lang w:val="en-US"/>
        </w:rPr>
        <w:t>Bamboo</w:t>
      </w:r>
    </w:p>
    <w:p w14:paraId="7E35B315" w14:textId="25989454" w:rsidR="0019076A" w:rsidRDefault="0019076A" w:rsidP="0019076A">
      <w:pPr>
        <w:pStyle w:val="Odsekzoznamu"/>
        <w:numPr>
          <w:ilvl w:val="0"/>
          <w:numId w:val="54"/>
        </w:numPr>
        <w:rPr>
          <w:lang w:val="en-US"/>
        </w:rPr>
      </w:pP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 xml:space="preserve"> CI</w:t>
      </w:r>
    </w:p>
    <w:p w14:paraId="1CA29E1E" w14:textId="0D49E727" w:rsidR="0019076A" w:rsidRDefault="0019076A" w:rsidP="0019076A">
      <w:pPr>
        <w:pStyle w:val="Odsekzoznamu"/>
        <w:numPr>
          <w:ilvl w:val="0"/>
          <w:numId w:val="54"/>
        </w:numPr>
        <w:rPr>
          <w:lang w:val="en-US"/>
        </w:rPr>
      </w:pPr>
      <w:proofErr w:type="spellStart"/>
      <w:r>
        <w:rPr>
          <w:lang w:val="en-US"/>
        </w:rPr>
        <w:t>Codeship</w:t>
      </w:r>
      <w:proofErr w:type="spellEnd"/>
    </w:p>
    <w:p w14:paraId="697F3387" w14:textId="673568EE" w:rsidR="0019076A" w:rsidRPr="0019076A" w:rsidRDefault="0019076A" w:rsidP="0019076A">
      <w:pPr>
        <w:pStyle w:val="Odsekzoznamu"/>
        <w:numPr>
          <w:ilvl w:val="0"/>
          <w:numId w:val="54"/>
        </w:numPr>
        <w:rPr>
          <w:lang w:val="en-US"/>
        </w:rPr>
      </w:pPr>
      <w:proofErr w:type="spellStart"/>
      <w:r>
        <w:rPr>
          <w:lang w:val="en-US"/>
        </w:rPr>
        <w:t>codefresh</w:t>
      </w:r>
      <w:proofErr w:type="spellEnd"/>
    </w:p>
    <w:p w14:paraId="27C1D3F0" w14:textId="3BE39B16" w:rsidR="00AA2FE6" w:rsidRDefault="00AA2FE6" w:rsidP="006B3B68">
      <w:pPr>
        <w:rPr>
          <w:lang w:val="en-US"/>
        </w:rPr>
      </w:pPr>
    </w:p>
    <w:p w14:paraId="1CF480F9" w14:textId="09B28171" w:rsidR="00AA2FE6" w:rsidRDefault="00AA2FE6" w:rsidP="00985789">
      <w:pPr>
        <w:pStyle w:val="1Nadpis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" w:name="_Toc12816369"/>
      <w:r w:rsidR="00985789">
        <w:rPr>
          <w:lang w:val="en-US"/>
        </w:rPr>
        <w:t>Jenkins</w:t>
      </w:r>
      <w:bookmarkEnd w:id="2"/>
    </w:p>
    <w:p w14:paraId="1631A5CE" w14:textId="3A51D3C5" w:rsidR="00985789" w:rsidRDefault="00985789" w:rsidP="00985789">
      <w:pPr>
        <w:pStyle w:val="Odsekzoznamu"/>
        <w:numPr>
          <w:ilvl w:val="0"/>
          <w:numId w:val="55"/>
        </w:numPr>
        <w:rPr>
          <w:lang w:val="en-US"/>
        </w:rPr>
      </w:pPr>
      <w:r>
        <w:rPr>
          <w:lang w:val="en-US"/>
        </w:rPr>
        <w:t>CI and build server</w:t>
      </w:r>
    </w:p>
    <w:p w14:paraId="72EAF1F9" w14:textId="01447923" w:rsidR="00985789" w:rsidRDefault="00985789" w:rsidP="00985789">
      <w:pPr>
        <w:pStyle w:val="Odsekzoznamu"/>
        <w:numPr>
          <w:ilvl w:val="0"/>
          <w:numId w:val="55"/>
        </w:numPr>
        <w:rPr>
          <w:lang w:val="en-US"/>
        </w:rPr>
      </w:pPr>
      <w:r>
        <w:rPr>
          <w:lang w:val="en-US"/>
        </w:rPr>
        <w:t>Used to manually, periodically, or automatically build software development projects</w:t>
      </w:r>
    </w:p>
    <w:p w14:paraId="1FCFC850" w14:textId="6C77E1AA" w:rsidR="00985789" w:rsidRDefault="00985789" w:rsidP="00985789">
      <w:pPr>
        <w:pStyle w:val="Odsekzoznamu"/>
        <w:numPr>
          <w:ilvl w:val="0"/>
          <w:numId w:val="55"/>
        </w:numPr>
        <w:rPr>
          <w:lang w:val="en-US"/>
        </w:rPr>
      </w:pPr>
      <w:r>
        <w:rPr>
          <w:lang w:val="en-US"/>
        </w:rPr>
        <w:t>It is an open source CI tool written in Java</w:t>
      </w:r>
    </w:p>
    <w:p w14:paraId="3AE7DF8C" w14:textId="3405DF17" w:rsidR="00985789" w:rsidRDefault="00985789" w:rsidP="00985789">
      <w:pPr>
        <w:pStyle w:val="Odsekzoznamu"/>
        <w:numPr>
          <w:ilvl w:val="0"/>
          <w:numId w:val="55"/>
        </w:numPr>
        <w:rPr>
          <w:lang w:val="en-US"/>
        </w:rPr>
      </w:pPr>
      <w:r>
        <w:rPr>
          <w:lang w:val="en-US"/>
        </w:rPr>
        <w:t>Language support : Groovy, PHP, .NET, Ruby, C/C++, Android, Java, Python</w:t>
      </w:r>
    </w:p>
    <w:p w14:paraId="604C3E55" w14:textId="68003FEF" w:rsidR="00985789" w:rsidRDefault="00985789" w:rsidP="00985789">
      <w:pPr>
        <w:pStyle w:val="Odsekzoznamu"/>
        <w:numPr>
          <w:ilvl w:val="0"/>
          <w:numId w:val="55"/>
        </w:numPr>
        <w:rPr>
          <w:lang w:val="en-US"/>
        </w:rPr>
      </w:pPr>
      <w:r>
        <w:rPr>
          <w:lang w:val="en-US"/>
        </w:rPr>
        <w:t xml:space="preserve">Easy to use, lots of plugins </w:t>
      </w:r>
    </w:p>
    <w:p w14:paraId="6CA193BB" w14:textId="238AA5EC" w:rsidR="00985789" w:rsidRDefault="00985789" w:rsidP="00985789">
      <w:pPr>
        <w:pStyle w:val="2Nadpis"/>
        <w:rPr>
          <w:lang w:val="en-US"/>
        </w:rPr>
      </w:pPr>
      <w:bookmarkStart w:id="3" w:name="_Toc12816370"/>
      <w:r>
        <w:rPr>
          <w:lang w:val="en-US"/>
        </w:rPr>
        <w:t>Installation</w:t>
      </w:r>
      <w:bookmarkEnd w:id="3"/>
    </w:p>
    <w:p w14:paraId="3AC8EC5B" w14:textId="77777777" w:rsidR="00E71BA2" w:rsidRDefault="00985789" w:rsidP="00985789">
      <w:pPr>
        <w:rPr>
          <w:lang w:val="en-US"/>
        </w:rPr>
      </w:pPr>
      <w:r>
        <w:rPr>
          <w:lang w:val="en-US"/>
        </w:rPr>
        <w:t xml:space="preserve">JAVA_HOME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points to the installation path for the JDK</w:t>
      </w:r>
    </w:p>
    <w:p w14:paraId="0FBB7F1E" w14:textId="0F3F9B0F" w:rsidR="00181626" w:rsidRDefault="00181626" w:rsidP="00985789">
      <w:pPr>
        <w:rPr>
          <w:lang w:val="en-US"/>
        </w:rPr>
      </w:pPr>
      <w:r>
        <w:rPr>
          <w:lang w:val="en-US"/>
        </w:rPr>
        <w:t xml:space="preserve">Address: </w:t>
      </w:r>
      <w:hyperlink r:id="rId14" w:history="1">
        <w:r w:rsidRPr="00A600E5">
          <w:rPr>
            <w:rStyle w:val="Hypertextovprepojenie"/>
            <w:lang w:val="en-US"/>
          </w:rPr>
          <w:t>http://localhost:8080</w:t>
        </w:r>
      </w:hyperlink>
    </w:p>
    <w:p w14:paraId="162C4FDD" w14:textId="77777777" w:rsidR="00181626" w:rsidRPr="00181626" w:rsidRDefault="00181626" w:rsidP="00181626">
      <w:pPr>
        <w:shd w:val="clear" w:color="auto" w:fill="F2F2F2" w:themeFill="background1" w:themeFillShade="F2"/>
        <w:rPr>
          <w:rFonts w:ascii="Courier New" w:hAnsi="Courier New" w:cs="Courier New"/>
          <w:lang w:val="en-US"/>
        </w:rPr>
      </w:pPr>
      <w:proofErr w:type="gramStart"/>
      <w:r w:rsidRPr="00181626">
        <w:rPr>
          <w:rFonts w:ascii="Courier New" w:hAnsi="Courier New" w:cs="Courier New"/>
          <w:lang w:val="en-US"/>
        </w:rPr>
        <w:t>ech</w:t>
      </w:r>
      <w:bookmarkStart w:id="4" w:name="_GoBack"/>
      <w:bookmarkEnd w:id="4"/>
      <w:r w:rsidRPr="00181626">
        <w:rPr>
          <w:rFonts w:ascii="Courier New" w:hAnsi="Courier New" w:cs="Courier New"/>
          <w:lang w:val="en-US"/>
        </w:rPr>
        <w:t>o</w:t>
      </w:r>
      <w:proofErr w:type="gramEnd"/>
      <w:r w:rsidRPr="00181626">
        <w:rPr>
          <w:rFonts w:ascii="Courier New" w:hAnsi="Courier New" w:cs="Courier New"/>
          <w:lang w:val="en-US"/>
        </w:rPr>
        <w:t xml:space="preserve"> %JAVA_HOME%</w:t>
      </w:r>
    </w:p>
    <w:p w14:paraId="3D009AB7" w14:textId="77777777" w:rsidR="00181626" w:rsidRPr="00181626" w:rsidRDefault="00181626" w:rsidP="00181626">
      <w:pPr>
        <w:shd w:val="clear" w:color="auto" w:fill="F2F2F2" w:themeFill="background1" w:themeFillShade="F2"/>
        <w:rPr>
          <w:rFonts w:ascii="Courier New" w:hAnsi="Courier New" w:cs="Courier New"/>
          <w:lang w:val="en-US"/>
        </w:rPr>
      </w:pPr>
      <w:proofErr w:type="gramStart"/>
      <w:r w:rsidRPr="00181626">
        <w:rPr>
          <w:rFonts w:ascii="Courier New" w:hAnsi="Courier New" w:cs="Courier New"/>
          <w:lang w:val="en-US"/>
        </w:rPr>
        <w:t>cd</w:t>
      </w:r>
      <w:proofErr w:type="gramEnd"/>
      <w:r w:rsidRPr="00181626">
        <w:rPr>
          <w:rFonts w:ascii="Courier New" w:hAnsi="Courier New" w:cs="Courier New"/>
          <w:lang w:val="en-US"/>
        </w:rPr>
        <w:t xml:space="preserve"> %JENKINS_HOME%</w:t>
      </w:r>
    </w:p>
    <w:p w14:paraId="5B3C389E" w14:textId="77777777" w:rsidR="00181626" w:rsidRPr="00181626" w:rsidRDefault="00181626" w:rsidP="00181626">
      <w:pPr>
        <w:shd w:val="clear" w:color="auto" w:fill="F2F2F2" w:themeFill="background1" w:themeFillShade="F2"/>
        <w:rPr>
          <w:rFonts w:ascii="Courier New" w:hAnsi="Courier New" w:cs="Courier New"/>
          <w:lang w:val="en-US"/>
        </w:rPr>
      </w:pPr>
      <w:proofErr w:type="spellStart"/>
      <w:proofErr w:type="gramStart"/>
      <w:r w:rsidRPr="00181626">
        <w:rPr>
          <w:rFonts w:ascii="Courier New" w:hAnsi="Courier New" w:cs="Courier New"/>
          <w:lang w:val="en-US"/>
        </w:rPr>
        <w:t>jenkins</w:t>
      </w:r>
      <w:proofErr w:type="spellEnd"/>
      <w:proofErr w:type="gramEnd"/>
      <w:r w:rsidRPr="00181626">
        <w:rPr>
          <w:rFonts w:ascii="Courier New" w:hAnsi="Courier New" w:cs="Courier New"/>
          <w:lang w:val="en-US"/>
        </w:rPr>
        <w:t xml:space="preserve"> [stop | start]</w:t>
      </w:r>
    </w:p>
    <w:p w14:paraId="2CFF3527" w14:textId="77777777" w:rsidR="00181626" w:rsidRDefault="00181626" w:rsidP="00985789">
      <w:pPr>
        <w:rPr>
          <w:lang w:val="en-US"/>
        </w:rPr>
      </w:pPr>
    </w:p>
    <w:p w14:paraId="6F509414" w14:textId="49FF6E54" w:rsidR="006E3F3C" w:rsidRDefault="00E71BA2" w:rsidP="00E71BA2">
      <w:pPr>
        <w:pStyle w:val="2Nadpis"/>
        <w:rPr>
          <w:lang w:val="en-US"/>
        </w:rPr>
      </w:pPr>
      <w:bookmarkStart w:id="5" w:name="_Toc12816371"/>
      <w:r>
        <w:rPr>
          <w:lang w:val="en-US"/>
        </w:rPr>
        <w:t>Master and Slave Architecture</w:t>
      </w:r>
      <w:bookmarkEnd w:id="5"/>
    </w:p>
    <w:p w14:paraId="407B01C3" w14:textId="47585C30" w:rsidR="00E71BA2" w:rsidRDefault="00E71BA2" w:rsidP="00E71B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D58058" wp14:editId="1AFE0C50">
            <wp:extent cx="5579745" cy="2856230"/>
            <wp:effectExtent l="0" t="0" r="1905" b="127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256B" w14:textId="76C9DB3D" w:rsidR="00E71BA2" w:rsidRDefault="00E71BA2" w:rsidP="00E71BA2">
      <w:pPr>
        <w:rPr>
          <w:lang w:val="en-US"/>
        </w:rPr>
      </w:pPr>
      <w:r>
        <w:rPr>
          <w:lang w:val="en-US"/>
        </w:rPr>
        <w:t xml:space="preserve">Slave is a small java program that listens to the request </w:t>
      </w:r>
    </w:p>
    <w:p w14:paraId="38ECB0AA" w14:textId="6B424D2F" w:rsidR="00E71BA2" w:rsidRDefault="00E71BA2" w:rsidP="00E71BA2">
      <w:pPr>
        <w:pStyle w:val="2Nadpis"/>
        <w:rPr>
          <w:lang w:val="en-US"/>
        </w:rPr>
      </w:pPr>
      <w:bookmarkStart w:id="6" w:name="_Toc12816372"/>
      <w:r>
        <w:rPr>
          <w:lang w:val="en-US"/>
        </w:rPr>
        <w:t>Terminology</w:t>
      </w:r>
      <w:bookmarkEnd w:id="6"/>
    </w:p>
    <w:p w14:paraId="699805B3" w14:textId="081F8729" w:rsidR="00E71BA2" w:rsidRDefault="00E71BA2" w:rsidP="00E71BA2">
      <w:pPr>
        <w:rPr>
          <w:b/>
          <w:lang w:val="en-US"/>
        </w:rPr>
      </w:pPr>
      <w:r w:rsidRPr="00E71BA2">
        <w:rPr>
          <w:b/>
          <w:lang w:val="en-US"/>
        </w:rPr>
        <w:t>Job / Project</w:t>
      </w:r>
    </w:p>
    <w:p w14:paraId="3C90EF49" w14:textId="778DC613" w:rsidR="00E71BA2" w:rsidRDefault="00E71BA2" w:rsidP="00E71BA2">
      <w:pPr>
        <w:rPr>
          <w:lang w:val="en-US"/>
        </w:rPr>
      </w:pPr>
      <w:r w:rsidRPr="00E71BA2">
        <w:rPr>
          <w:lang w:val="en-US"/>
        </w:rPr>
        <w:lastRenderedPageBreak/>
        <w:t>Tho</w:t>
      </w:r>
      <w:r>
        <w:rPr>
          <w:lang w:val="en-US"/>
        </w:rPr>
        <w:t>se 2 terms are used interchangeably. They all refer to runnable tasks that are controlled / monitored by Jenkins.</w:t>
      </w:r>
    </w:p>
    <w:p w14:paraId="1F46CA6A" w14:textId="79D0029F" w:rsidR="00225091" w:rsidRDefault="00225091" w:rsidP="00E71BA2">
      <w:pPr>
        <w:rPr>
          <w:b/>
          <w:lang w:val="en-US"/>
        </w:rPr>
      </w:pPr>
      <w:r w:rsidRPr="00225091">
        <w:rPr>
          <w:b/>
          <w:lang w:val="en-US"/>
        </w:rPr>
        <w:t xml:space="preserve">Slave / Node </w:t>
      </w:r>
    </w:p>
    <w:p w14:paraId="3C017DDB" w14:textId="1B02AFAE" w:rsidR="00225091" w:rsidRDefault="00225091" w:rsidP="00E71BA2">
      <w:pPr>
        <w:rPr>
          <w:lang w:val="en-US"/>
        </w:rPr>
      </w:pPr>
      <w:r w:rsidRPr="00225091">
        <w:rPr>
          <w:lang w:val="en-US"/>
        </w:rPr>
        <w:t>Slav</w:t>
      </w:r>
      <w:r>
        <w:rPr>
          <w:lang w:val="en-US"/>
        </w:rPr>
        <w:t>es are computers that are set u to build projects for a master. Jenkins runs a separate program called “slave agent” on slaves. When slaves are registered to a master, a master starts distributing loads to slaves. Node is used to refer to all machines that are part of Jenkins grid, slaves and master.</w:t>
      </w:r>
    </w:p>
    <w:p w14:paraId="774E24E0" w14:textId="0BE98B22" w:rsidR="00225091" w:rsidRDefault="00225091" w:rsidP="00E71BA2">
      <w:pPr>
        <w:rPr>
          <w:b/>
          <w:lang w:val="en-US"/>
        </w:rPr>
      </w:pPr>
      <w:r w:rsidRPr="00225091">
        <w:rPr>
          <w:b/>
          <w:lang w:val="en-US"/>
        </w:rPr>
        <w:t>Executor</w:t>
      </w:r>
    </w:p>
    <w:p w14:paraId="7B4002FC" w14:textId="0A2B41CB" w:rsidR="00225091" w:rsidRDefault="00225091" w:rsidP="00E71BA2">
      <w:pPr>
        <w:rPr>
          <w:lang w:val="en-US"/>
        </w:rPr>
      </w:pPr>
      <w:r>
        <w:rPr>
          <w:lang w:val="en-US"/>
        </w:rPr>
        <w:t>A separate stream of builds to be run on a node in parallel. A node can have 1 or more executors.</w:t>
      </w:r>
    </w:p>
    <w:p w14:paraId="3887C597" w14:textId="4BB3F836" w:rsidR="00225091" w:rsidRDefault="00225091" w:rsidP="00E71BA2">
      <w:pPr>
        <w:rPr>
          <w:b/>
          <w:lang w:val="en-US"/>
        </w:rPr>
      </w:pPr>
      <w:r w:rsidRPr="00225091">
        <w:rPr>
          <w:b/>
          <w:lang w:val="en-US"/>
        </w:rPr>
        <w:t>Build</w:t>
      </w:r>
    </w:p>
    <w:p w14:paraId="3E657100" w14:textId="03767A52" w:rsidR="00225091" w:rsidRDefault="00225091" w:rsidP="00E71BA2">
      <w:pPr>
        <w:rPr>
          <w:lang w:val="en-US"/>
        </w:rPr>
      </w:pPr>
      <w:r w:rsidRPr="00225091">
        <w:rPr>
          <w:lang w:val="en-US"/>
        </w:rPr>
        <w:t>Is a re</w:t>
      </w:r>
      <w:r>
        <w:rPr>
          <w:lang w:val="en-US"/>
        </w:rPr>
        <w:t xml:space="preserve">sult of one of the </w:t>
      </w:r>
      <w:proofErr w:type="gramStart"/>
      <w:r>
        <w:rPr>
          <w:lang w:val="en-US"/>
        </w:rPr>
        <w:t>projects.</w:t>
      </w:r>
      <w:proofErr w:type="gramEnd"/>
    </w:p>
    <w:p w14:paraId="49600396" w14:textId="733F53AF" w:rsidR="00225091" w:rsidRDefault="00225091" w:rsidP="00E71BA2">
      <w:pPr>
        <w:rPr>
          <w:b/>
          <w:lang w:val="en-US"/>
        </w:rPr>
      </w:pPr>
      <w:r w:rsidRPr="00225091">
        <w:rPr>
          <w:b/>
          <w:lang w:val="en-US"/>
        </w:rPr>
        <w:t>Plugin</w:t>
      </w:r>
    </w:p>
    <w:p w14:paraId="5F7A4DBE" w14:textId="644402A3" w:rsidR="00225091" w:rsidRPr="00225091" w:rsidRDefault="00225091" w:rsidP="00E71BA2">
      <w:pPr>
        <w:rPr>
          <w:lang w:val="en-US"/>
        </w:rPr>
      </w:pPr>
      <w:r>
        <w:rPr>
          <w:lang w:val="en-US"/>
        </w:rPr>
        <w:t xml:space="preserve">A Plugin, like plugins on any other system, is a piece of software that extends the core functionality of the core Jenkins server. </w:t>
      </w:r>
    </w:p>
    <w:sectPr w:rsidR="00225091" w:rsidRPr="00225091" w:rsidSect="00764113">
      <w:headerReference w:type="default" r:id="rId16"/>
      <w:footerReference w:type="default" r:id="rId17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EDCB6" w14:textId="77777777" w:rsidR="000958AD" w:rsidRDefault="000958AD" w:rsidP="00DB0F9F">
      <w:pPr>
        <w:spacing w:after="0" w:line="240" w:lineRule="auto"/>
      </w:pPr>
      <w:r>
        <w:separator/>
      </w:r>
    </w:p>
  </w:endnote>
  <w:endnote w:type="continuationSeparator" w:id="0">
    <w:p w14:paraId="3636445F" w14:textId="77777777" w:rsidR="000958AD" w:rsidRDefault="000958AD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81626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51934" w14:textId="77777777" w:rsidR="000958AD" w:rsidRDefault="000958AD" w:rsidP="00DB0F9F">
      <w:pPr>
        <w:spacing w:after="0" w:line="240" w:lineRule="auto"/>
      </w:pPr>
      <w:r>
        <w:separator/>
      </w:r>
    </w:p>
  </w:footnote>
  <w:footnote w:type="continuationSeparator" w:id="0">
    <w:p w14:paraId="520585D3" w14:textId="77777777" w:rsidR="000958AD" w:rsidRDefault="000958AD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 xml:space="preserve">AWS </w:t>
    </w:r>
    <w:proofErr w:type="spellStart"/>
    <w:r>
      <w:t>training</w:t>
    </w:r>
    <w:proofErr w:type="spellEnd"/>
    <w:r>
      <w:t xml:space="preserve"> </w:t>
    </w:r>
    <w:proofErr w:type="spellStart"/>
    <w:r>
      <w:t>labs</w:t>
    </w:r>
    <w:proofErr w:type="spellEnd"/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1C01BF"/>
    <w:multiLevelType w:val="hybridMultilevel"/>
    <w:tmpl w:val="4B78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7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9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1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5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29A047A"/>
    <w:multiLevelType w:val="hybridMultilevel"/>
    <w:tmpl w:val="B746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9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1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3"/>
  </w:num>
  <w:num w:numId="4">
    <w:abstractNumId w:val="38"/>
  </w:num>
  <w:num w:numId="5">
    <w:abstractNumId w:val="10"/>
  </w:num>
  <w:num w:numId="6">
    <w:abstractNumId w:val="4"/>
  </w:num>
  <w:num w:numId="7">
    <w:abstractNumId w:val="14"/>
  </w:num>
  <w:num w:numId="8">
    <w:abstractNumId w:val="24"/>
  </w:num>
  <w:num w:numId="9">
    <w:abstractNumId w:val="49"/>
  </w:num>
  <w:num w:numId="10">
    <w:abstractNumId w:val="33"/>
  </w:num>
  <w:num w:numId="11">
    <w:abstractNumId w:val="44"/>
  </w:num>
  <w:num w:numId="12">
    <w:abstractNumId w:val="18"/>
  </w:num>
  <w:num w:numId="13">
    <w:abstractNumId w:val="41"/>
  </w:num>
  <w:num w:numId="14">
    <w:abstractNumId w:val="20"/>
  </w:num>
  <w:num w:numId="15">
    <w:abstractNumId w:val="8"/>
  </w:num>
  <w:num w:numId="16">
    <w:abstractNumId w:val="32"/>
  </w:num>
  <w:num w:numId="17">
    <w:abstractNumId w:val="15"/>
  </w:num>
  <w:num w:numId="18">
    <w:abstractNumId w:val="40"/>
  </w:num>
  <w:num w:numId="19">
    <w:abstractNumId w:val="46"/>
  </w:num>
  <w:num w:numId="20">
    <w:abstractNumId w:val="12"/>
  </w:num>
  <w:num w:numId="21">
    <w:abstractNumId w:val="37"/>
  </w:num>
  <w:num w:numId="22">
    <w:abstractNumId w:val="25"/>
  </w:num>
  <w:num w:numId="23">
    <w:abstractNumId w:val="21"/>
  </w:num>
  <w:num w:numId="24">
    <w:abstractNumId w:val="29"/>
  </w:num>
  <w:num w:numId="25">
    <w:abstractNumId w:val="26"/>
  </w:num>
  <w:num w:numId="26">
    <w:abstractNumId w:val="11"/>
  </w:num>
  <w:num w:numId="27">
    <w:abstractNumId w:val="45"/>
  </w:num>
  <w:num w:numId="28">
    <w:abstractNumId w:val="51"/>
  </w:num>
  <w:num w:numId="29">
    <w:abstractNumId w:val="34"/>
  </w:num>
  <w:num w:numId="30">
    <w:abstractNumId w:val="17"/>
  </w:num>
  <w:num w:numId="31">
    <w:abstractNumId w:val="2"/>
  </w:num>
  <w:num w:numId="32">
    <w:abstractNumId w:val="52"/>
  </w:num>
  <w:num w:numId="33">
    <w:abstractNumId w:val="28"/>
  </w:num>
  <w:num w:numId="34">
    <w:abstractNumId w:val="27"/>
  </w:num>
  <w:num w:numId="35">
    <w:abstractNumId w:val="30"/>
  </w:num>
  <w:num w:numId="36">
    <w:abstractNumId w:val="7"/>
  </w:num>
  <w:num w:numId="37">
    <w:abstractNumId w:val="39"/>
  </w:num>
  <w:num w:numId="38">
    <w:abstractNumId w:val="53"/>
  </w:num>
  <w:num w:numId="39">
    <w:abstractNumId w:val="5"/>
  </w:num>
  <w:num w:numId="40">
    <w:abstractNumId w:val="22"/>
  </w:num>
  <w:num w:numId="41">
    <w:abstractNumId w:val="6"/>
  </w:num>
  <w:num w:numId="42">
    <w:abstractNumId w:val="19"/>
  </w:num>
  <w:num w:numId="43">
    <w:abstractNumId w:val="50"/>
  </w:num>
  <w:num w:numId="44">
    <w:abstractNumId w:val="9"/>
  </w:num>
  <w:num w:numId="45">
    <w:abstractNumId w:val="36"/>
  </w:num>
  <w:num w:numId="46">
    <w:abstractNumId w:val="54"/>
  </w:num>
  <w:num w:numId="47">
    <w:abstractNumId w:val="48"/>
  </w:num>
  <w:num w:numId="48">
    <w:abstractNumId w:val="0"/>
  </w:num>
  <w:num w:numId="49">
    <w:abstractNumId w:val="47"/>
  </w:num>
  <w:num w:numId="50">
    <w:abstractNumId w:val="23"/>
  </w:num>
  <w:num w:numId="51">
    <w:abstractNumId w:val="42"/>
  </w:num>
  <w:num w:numId="52">
    <w:abstractNumId w:val="35"/>
  </w:num>
  <w:num w:numId="53">
    <w:abstractNumId w:val="13"/>
  </w:num>
  <w:num w:numId="54">
    <w:abstractNumId w:val="43"/>
  </w:num>
  <w:num w:numId="55">
    <w:abstractNumId w:val="1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8AD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1626"/>
    <w:rsid w:val="001831AE"/>
    <w:rsid w:val="00184A5A"/>
    <w:rsid w:val="0019076A"/>
    <w:rsid w:val="001B4B57"/>
    <w:rsid w:val="001B668D"/>
    <w:rsid w:val="001C1C9E"/>
    <w:rsid w:val="001D3477"/>
    <w:rsid w:val="001D4421"/>
    <w:rsid w:val="001E3214"/>
    <w:rsid w:val="001F79A8"/>
    <w:rsid w:val="00225091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140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85789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A2FE6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71BA2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AE6B7CB0-9FA1-4E79-94B0-A688C6173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</Template>
  <TotalTime>2972</TotalTime>
  <Pages>6</Pages>
  <Words>366</Words>
  <Characters>2087</Characters>
  <Application>Microsoft Office Word</Application>
  <DocSecurity>0</DocSecurity>
  <Lines>17</Lines>
  <Paragraphs>4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Norbert</cp:lastModifiedBy>
  <cp:revision>28</cp:revision>
  <cp:lastPrinted>2014-03-17T12:58:00Z</cp:lastPrinted>
  <dcterms:created xsi:type="dcterms:W3CDTF">2019-01-07T11:52:00Z</dcterms:created>
  <dcterms:modified xsi:type="dcterms:W3CDTF">2019-06-30T17:47:00Z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