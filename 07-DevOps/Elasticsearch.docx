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9825B8" w:rsidRDefault="007E3FDB">
          <w:pPr>
            <w:pStyle w:val="Hlavikaobsahu"/>
            <w:rPr>
              <w:b/>
              <w:color w:val="auto"/>
              <w:lang w:val="en-US"/>
            </w:rPr>
          </w:pPr>
          <w:r w:rsidRPr="009825B8">
            <w:rPr>
              <w:b/>
              <w:color w:val="auto"/>
              <w:lang w:val="en-US"/>
            </w:rPr>
            <w:t>Content</w:t>
          </w:r>
        </w:p>
        <w:p w14:paraId="1D6A9DE4" w14:textId="77777777" w:rsidR="00D639F8" w:rsidRPr="009825B8" w:rsidRDefault="00DB0F9F">
          <w:pPr>
            <w:pStyle w:val="Obsah1"/>
            <w:rPr>
              <w:rFonts w:eastAsiaTheme="minorEastAsia"/>
              <w:noProof/>
              <w:lang w:val="en-US"/>
            </w:rPr>
          </w:pPr>
          <w:r w:rsidRPr="009825B8">
            <w:rPr>
              <w:lang w:val="en-US"/>
            </w:rPr>
            <w:fldChar w:fldCharType="begin"/>
          </w:r>
          <w:r w:rsidRPr="009825B8">
            <w:rPr>
              <w:lang w:val="en-US"/>
            </w:rPr>
            <w:instrText xml:space="preserve"> TOC \o "1-3" \h \z \u </w:instrText>
          </w:r>
          <w:r w:rsidRPr="009825B8">
            <w:rPr>
              <w:lang w:val="en-US"/>
            </w:rPr>
            <w:fldChar w:fldCharType="separate"/>
          </w:r>
          <w:hyperlink w:anchor="_Toc20595802" w:history="1">
            <w:r w:rsidR="00D639F8" w:rsidRPr="009825B8">
              <w:rPr>
                <w:rStyle w:val="Hypertextovprepojenie"/>
                <w:noProof/>
                <w:lang w:val="en-US"/>
              </w:rPr>
              <w:t>1.</w:t>
            </w:r>
            <w:r w:rsidR="00D639F8" w:rsidRPr="009825B8">
              <w:rPr>
                <w:rFonts w:eastAsiaTheme="minorEastAsia"/>
                <w:noProof/>
                <w:lang w:val="en-US"/>
              </w:rPr>
              <w:tab/>
            </w:r>
            <w:r w:rsidR="00D639F8" w:rsidRPr="009825B8">
              <w:rPr>
                <w:rStyle w:val="Hypertextovprepojenie"/>
                <w:noProof/>
                <w:lang w:val="en-US"/>
              </w:rPr>
              <w:t>Concepts</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_Toc20595802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2</w:t>
            </w:r>
            <w:r w:rsidR="00D639F8" w:rsidRPr="009825B8">
              <w:rPr>
                <w:noProof/>
                <w:webHidden/>
                <w:lang w:val="en-US"/>
              </w:rPr>
              <w:fldChar w:fldCharType="end"/>
            </w:r>
          </w:hyperlink>
        </w:p>
        <w:p w14:paraId="1E380414" w14:textId="77777777" w:rsidR="00D639F8" w:rsidRPr="009825B8" w:rsidRDefault="00BD65DE">
          <w:pPr>
            <w:pStyle w:val="Obsah2"/>
            <w:tabs>
              <w:tab w:val="left" w:pos="660"/>
              <w:tab w:val="right" w:leader="dot" w:pos="8777"/>
            </w:tabs>
            <w:rPr>
              <w:rFonts w:eastAsiaTheme="minorEastAsia"/>
              <w:noProof/>
              <w:lang w:val="en-US"/>
            </w:rPr>
          </w:pPr>
          <w:hyperlink w:anchor="_Toc20595803" w:history="1">
            <w:r w:rsidR="00D639F8" w:rsidRPr="009825B8">
              <w:rPr>
                <w:rStyle w:val="Hypertextovprepojenie"/>
                <w:noProof/>
                <w:lang w:val="en-US"/>
                <w14:scene3d>
                  <w14:camera w14:prst="orthographicFront"/>
                  <w14:lightRig w14:rig="threePt" w14:dir="t">
                    <w14:rot w14:lat="0" w14:lon="0" w14:rev="0"/>
                  </w14:lightRig>
                </w14:scene3d>
              </w:rPr>
              <w:t>1.</w:t>
            </w:r>
            <w:r w:rsidR="00D639F8" w:rsidRPr="009825B8">
              <w:rPr>
                <w:rFonts w:eastAsiaTheme="minorEastAsia"/>
                <w:noProof/>
                <w:lang w:val="en-US"/>
              </w:rPr>
              <w:tab/>
            </w:r>
            <w:r w:rsidR="00D639F8" w:rsidRPr="009825B8">
              <w:rPr>
                <w:rStyle w:val="Hypertextovprepojenie"/>
                <w:noProof/>
                <w:lang w:val="en-US"/>
              </w:rPr>
              <w:t>Elasticsearch key concepts</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_Toc20595803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2</w:t>
            </w:r>
            <w:r w:rsidR="00D639F8" w:rsidRPr="009825B8">
              <w:rPr>
                <w:noProof/>
                <w:webHidden/>
                <w:lang w:val="en-US"/>
              </w:rPr>
              <w:fldChar w:fldCharType="end"/>
            </w:r>
          </w:hyperlink>
        </w:p>
        <w:p w14:paraId="66013B58" w14:textId="77777777" w:rsidR="00D639F8" w:rsidRPr="009825B8" w:rsidRDefault="00BD65DE">
          <w:pPr>
            <w:pStyle w:val="Obsah2"/>
            <w:tabs>
              <w:tab w:val="left" w:pos="660"/>
              <w:tab w:val="right" w:leader="dot" w:pos="8777"/>
            </w:tabs>
            <w:rPr>
              <w:rFonts w:eastAsiaTheme="minorEastAsia"/>
              <w:noProof/>
              <w:lang w:val="en-US"/>
            </w:rPr>
          </w:pPr>
          <w:hyperlink w:anchor="_Toc20595804" w:history="1">
            <w:r w:rsidR="00D639F8" w:rsidRPr="009825B8">
              <w:rPr>
                <w:rStyle w:val="Hypertextovprepojenie"/>
                <w:noProof/>
                <w:lang w:val="en-US"/>
                <w14:scene3d>
                  <w14:camera w14:prst="orthographicFront"/>
                  <w14:lightRig w14:rig="threePt" w14:dir="t">
                    <w14:rot w14:lat="0" w14:lon="0" w14:rev="0"/>
                  </w14:lightRig>
                </w14:scene3d>
              </w:rPr>
              <w:t>2.</w:t>
            </w:r>
            <w:r w:rsidR="00D639F8" w:rsidRPr="009825B8">
              <w:rPr>
                <w:rFonts w:eastAsiaTheme="minorEastAsia"/>
                <w:noProof/>
                <w:lang w:val="en-US"/>
              </w:rPr>
              <w:tab/>
            </w:r>
            <w:r w:rsidR="00D639F8" w:rsidRPr="009825B8">
              <w:rPr>
                <w:rStyle w:val="Hypertextovprepojenie"/>
                <w:noProof/>
                <w:lang w:val="en-US"/>
              </w:rPr>
              <w:t>Inverted index</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_Toc20595804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3</w:t>
            </w:r>
            <w:r w:rsidR="00D639F8" w:rsidRPr="009825B8">
              <w:rPr>
                <w:noProof/>
                <w:webHidden/>
                <w:lang w:val="en-US"/>
              </w:rPr>
              <w:fldChar w:fldCharType="end"/>
            </w:r>
          </w:hyperlink>
        </w:p>
        <w:p w14:paraId="584E9521" w14:textId="77777777" w:rsidR="00D639F8" w:rsidRPr="009825B8" w:rsidRDefault="00BD65DE">
          <w:pPr>
            <w:pStyle w:val="Obsah2"/>
            <w:tabs>
              <w:tab w:val="left" w:pos="660"/>
              <w:tab w:val="right" w:leader="dot" w:pos="8777"/>
            </w:tabs>
            <w:rPr>
              <w:rFonts w:eastAsiaTheme="minorEastAsia"/>
              <w:noProof/>
              <w:lang w:val="en-US"/>
            </w:rPr>
          </w:pPr>
          <w:hyperlink w:anchor="_Toc20595805" w:history="1">
            <w:r w:rsidR="00D639F8" w:rsidRPr="009825B8">
              <w:rPr>
                <w:rStyle w:val="Hypertextovprepojenie"/>
                <w:noProof/>
                <w:lang w:val="en-US"/>
                <w14:scene3d>
                  <w14:camera w14:prst="orthographicFront"/>
                  <w14:lightRig w14:rig="threePt" w14:dir="t">
                    <w14:rot w14:lat="0" w14:lon="0" w14:rev="0"/>
                  </w14:lightRig>
                </w14:scene3d>
              </w:rPr>
              <w:t>3.</w:t>
            </w:r>
            <w:r w:rsidR="00D639F8" w:rsidRPr="009825B8">
              <w:rPr>
                <w:rFonts w:eastAsiaTheme="minorEastAsia"/>
                <w:noProof/>
                <w:lang w:val="en-US"/>
              </w:rPr>
              <w:tab/>
            </w:r>
            <w:r w:rsidR="00D639F8" w:rsidRPr="009825B8">
              <w:rPr>
                <w:rStyle w:val="Hypertextovprepojenie"/>
                <w:noProof/>
                <w:lang w:val="en-US"/>
              </w:rPr>
              <w:t>Lucene</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_Toc20595805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3</w:t>
            </w:r>
            <w:r w:rsidR="00D639F8" w:rsidRPr="009825B8">
              <w:rPr>
                <w:noProof/>
                <w:webHidden/>
                <w:lang w:val="en-US"/>
              </w:rPr>
              <w:fldChar w:fldCharType="end"/>
            </w:r>
          </w:hyperlink>
        </w:p>
        <w:p w14:paraId="59BBFDFC" w14:textId="77777777" w:rsidR="00D639F8" w:rsidRPr="009825B8" w:rsidRDefault="00BD65DE">
          <w:pPr>
            <w:pStyle w:val="Obsah2"/>
            <w:tabs>
              <w:tab w:val="left" w:pos="660"/>
              <w:tab w:val="right" w:leader="dot" w:pos="8777"/>
            </w:tabs>
            <w:rPr>
              <w:rFonts w:eastAsiaTheme="minorEastAsia"/>
              <w:noProof/>
              <w:lang w:val="en-US"/>
            </w:rPr>
          </w:pPr>
          <w:hyperlink w:anchor="_Toc20595806" w:history="1">
            <w:r w:rsidR="00D639F8" w:rsidRPr="009825B8">
              <w:rPr>
                <w:rStyle w:val="Hypertextovprepojenie"/>
                <w:noProof/>
                <w:lang w:val="en-US"/>
                <w14:scene3d>
                  <w14:camera w14:prst="orthographicFront"/>
                  <w14:lightRig w14:rig="threePt" w14:dir="t">
                    <w14:rot w14:lat="0" w14:lon="0" w14:rev="0"/>
                  </w14:lightRig>
                </w14:scene3d>
              </w:rPr>
              <w:t>4.</w:t>
            </w:r>
            <w:r w:rsidR="00D639F8" w:rsidRPr="009825B8">
              <w:rPr>
                <w:rFonts w:eastAsiaTheme="minorEastAsia"/>
                <w:noProof/>
                <w:lang w:val="en-US"/>
              </w:rPr>
              <w:tab/>
            </w:r>
            <w:r w:rsidR="00D639F8" w:rsidRPr="009825B8">
              <w:rPr>
                <w:rStyle w:val="Hypertextovprepojenie"/>
                <w:noProof/>
                <w:lang w:val="en-US"/>
              </w:rPr>
              <w:t>Single-page application (SPA)</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_Toc20595806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3</w:t>
            </w:r>
            <w:r w:rsidR="00D639F8" w:rsidRPr="009825B8">
              <w:rPr>
                <w:noProof/>
                <w:webHidden/>
                <w:lang w:val="en-US"/>
              </w:rPr>
              <w:fldChar w:fldCharType="end"/>
            </w:r>
          </w:hyperlink>
        </w:p>
        <w:p w14:paraId="1C0B9513" w14:textId="77777777" w:rsidR="00D639F8" w:rsidRPr="009825B8" w:rsidRDefault="00BD65DE">
          <w:pPr>
            <w:pStyle w:val="Obsah1"/>
            <w:rPr>
              <w:rFonts w:eastAsiaTheme="minorEastAsia"/>
              <w:noProof/>
              <w:lang w:val="en-US"/>
            </w:rPr>
          </w:pPr>
          <w:hyperlink w:anchor="_Toc20595807" w:history="1">
            <w:r w:rsidR="00D639F8" w:rsidRPr="009825B8">
              <w:rPr>
                <w:rStyle w:val="Hypertextovprepojenie"/>
                <w:noProof/>
                <w:lang w:val="en-US"/>
              </w:rPr>
              <w:t>2.</w:t>
            </w:r>
            <w:r w:rsidR="00D639F8" w:rsidRPr="009825B8">
              <w:rPr>
                <w:rFonts w:eastAsiaTheme="minorEastAsia"/>
                <w:noProof/>
                <w:lang w:val="en-US"/>
              </w:rPr>
              <w:tab/>
            </w:r>
            <w:r w:rsidR="00D639F8" w:rsidRPr="009825B8">
              <w:rPr>
                <w:rStyle w:val="Hypertextovprepojenie"/>
                <w:noProof/>
                <w:lang w:val="en-US"/>
              </w:rPr>
              <w:t>How to Elasticsearch</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_Toc20595807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5</w:t>
            </w:r>
            <w:r w:rsidR="00D639F8" w:rsidRPr="009825B8">
              <w:rPr>
                <w:noProof/>
                <w:webHidden/>
                <w:lang w:val="en-US"/>
              </w:rPr>
              <w:fldChar w:fldCharType="end"/>
            </w:r>
          </w:hyperlink>
        </w:p>
        <w:p w14:paraId="0362BC4B" w14:textId="77777777" w:rsidR="00D639F8" w:rsidRPr="009825B8" w:rsidRDefault="00BD65DE">
          <w:pPr>
            <w:pStyle w:val="Obsah2"/>
            <w:tabs>
              <w:tab w:val="left" w:pos="660"/>
              <w:tab w:val="right" w:leader="dot" w:pos="8777"/>
            </w:tabs>
            <w:rPr>
              <w:rFonts w:eastAsiaTheme="minorEastAsia"/>
              <w:noProof/>
              <w:lang w:val="en-US"/>
            </w:rPr>
          </w:pPr>
          <w:hyperlink w:anchor="_Toc20595808" w:history="1">
            <w:r w:rsidR="00D639F8" w:rsidRPr="009825B8">
              <w:rPr>
                <w:rStyle w:val="Hypertextovprepojenie"/>
                <w:noProof/>
                <w:lang w:val="en-US"/>
                <w14:scene3d>
                  <w14:camera w14:prst="orthographicFront"/>
                  <w14:lightRig w14:rig="threePt" w14:dir="t">
                    <w14:rot w14:lat="0" w14:lon="0" w14:rev="0"/>
                  </w14:lightRig>
                </w14:scene3d>
              </w:rPr>
              <w:t>1.</w:t>
            </w:r>
            <w:r w:rsidR="00D639F8" w:rsidRPr="009825B8">
              <w:rPr>
                <w:rFonts w:eastAsiaTheme="minorEastAsia"/>
                <w:noProof/>
                <w:lang w:val="en-US"/>
              </w:rPr>
              <w:tab/>
            </w:r>
            <w:r w:rsidR="00D639F8" w:rsidRPr="009825B8">
              <w:rPr>
                <w:rStyle w:val="Hypertextovprepojenie"/>
                <w:noProof/>
                <w:lang w:val="en-US"/>
              </w:rPr>
              <w:t>Port forwarding</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_Toc20595808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5</w:t>
            </w:r>
            <w:r w:rsidR="00D639F8" w:rsidRPr="009825B8">
              <w:rPr>
                <w:noProof/>
                <w:webHidden/>
                <w:lang w:val="en-US"/>
              </w:rPr>
              <w:fldChar w:fldCharType="end"/>
            </w:r>
          </w:hyperlink>
        </w:p>
        <w:p w14:paraId="7DDE3A2C" w14:textId="77777777" w:rsidR="00D639F8" w:rsidRPr="009825B8" w:rsidRDefault="00BD65DE">
          <w:pPr>
            <w:pStyle w:val="Obsah2"/>
            <w:tabs>
              <w:tab w:val="left" w:pos="660"/>
              <w:tab w:val="right" w:leader="dot" w:pos="8777"/>
            </w:tabs>
            <w:rPr>
              <w:rFonts w:eastAsiaTheme="minorEastAsia"/>
              <w:noProof/>
              <w:lang w:val="en-US"/>
            </w:rPr>
          </w:pPr>
          <w:hyperlink w:anchor="_Toc20595809" w:history="1">
            <w:r w:rsidR="00D639F8" w:rsidRPr="009825B8">
              <w:rPr>
                <w:rStyle w:val="Hypertextovprepojenie"/>
                <w:noProof/>
                <w:lang w:val="en-US"/>
                <w14:scene3d>
                  <w14:camera w14:prst="orthographicFront"/>
                  <w14:lightRig w14:rig="threePt" w14:dir="t">
                    <w14:rot w14:lat="0" w14:lon="0" w14:rev="0"/>
                  </w14:lightRig>
                </w14:scene3d>
              </w:rPr>
              <w:t>2.</w:t>
            </w:r>
            <w:r w:rsidR="00D639F8" w:rsidRPr="009825B8">
              <w:rPr>
                <w:rFonts w:eastAsiaTheme="minorEastAsia"/>
                <w:noProof/>
                <w:lang w:val="en-US"/>
              </w:rPr>
              <w:tab/>
            </w:r>
            <w:r w:rsidR="00D639F8" w:rsidRPr="009825B8">
              <w:rPr>
                <w:rStyle w:val="Hypertextovprepojenie"/>
                <w:noProof/>
                <w:lang w:val="en-US"/>
              </w:rPr>
              <w:t>H</w:t>
            </w:r>
            <w:r w:rsidR="00D639F8" w:rsidRPr="009825B8">
              <w:rPr>
                <w:noProof/>
                <w:webHidden/>
                <w:lang w:val="en-US"/>
              </w:rPr>
              <w:tab/>
            </w:r>
            <w:r w:rsidR="00D639F8" w:rsidRPr="009825B8">
              <w:rPr>
                <w:noProof/>
                <w:webHidden/>
                <w:lang w:val="en-US"/>
              </w:rPr>
              <w:fldChar w:fldCharType="begin"/>
            </w:r>
            <w:r w:rsidR="00D639F8" w:rsidRPr="009825B8">
              <w:rPr>
                <w:noProof/>
                <w:webHidden/>
                <w:lang w:val="en-US"/>
              </w:rPr>
              <w:instrText xml:space="preserve"> PAGEREF _Toc20595809 \h </w:instrText>
            </w:r>
            <w:r w:rsidR="00D639F8" w:rsidRPr="009825B8">
              <w:rPr>
                <w:noProof/>
                <w:webHidden/>
                <w:lang w:val="en-US"/>
              </w:rPr>
            </w:r>
            <w:r w:rsidR="00D639F8" w:rsidRPr="009825B8">
              <w:rPr>
                <w:noProof/>
                <w:webHidden/>
                <w:lang w:val="en-US"/>
              </w:rPr>
              <w:fldChar w:fldCharType="separate"/>
            </w:r>
            <w:r w:rsidR="00D639F8" w:rsidRPr="009825B8">
              <w:rPr>
                <w:noProof/>
                <w:webHidden/>
                <w:lang w:val="en-US"/>
              </w:rPr>
              <w:t>5</w:t>
            </w:r>
            <w:r w:rsidR="00D639F8" w:rsidRPr="009825B8">
              <w:rPr>
                <w:noProof/>
                <w:webHidden/>
                <w:lang w:val="en-US"/>
              </w:rPr>
              <w:fldChar w:fldCharType="end"/>
            </w:r>
          </w:hyperlink>
        </w:p>
        <w:p w14:paraId="0BBD8F1C" w14:textId="77777777" w:rsidR="00DB0F9F" w:rsidRPr="009825B8" w:rsidRDefault="00DB0F9F">
          <w:pPr>
            <w:rPr>
              <w:lang w:val="en-US"/>
            </w:rPr>
          </w:pPr>
          <w:r w:rsidRPr="009825B8">
            <w:rPr>
              <w:b/>
              <w:bCs/>
              <w:lang w:val="en-US"/>
            </w:rPr>
            <w:fldChar w:fldCharType="end"/>
          </w:r>
        </w:p>
      </w:sdtContent>
    </w:sdt>
    <w:p w14:paraId="0227D667" w14:textId="77777777" w:rsidR="00DB0F9F" w:rsidRPr="009825B8" w:rsidRDefault="00DB0F9F" w:rsidP="00DB0F9F">
      <w:pPr>
        <w:rPr>
          <w:lang w:val="en-US"/>
        </w:rPr>
      </w:pPr>
    </w:p>
    <w:p w14:paraId="4D58EDDB" w14:textId="77777777" w:rsidR="00DB0F9F" w:rsidRPr="009825B8" w:rsidRDefault="00DB0F9F" w:rsidP="00DB0F9F">
      <w:pPr>
        <w:rPr>
          <w:lang w:val="en-US"/>
        </w:rPr>
        <w:sectPr w:rsidR="00DB0F9F" w:rsidRPr="009825B8" w:rsidSect="00764113">
          <w:pgSz w:w="11906" w:h="16838"/>
          <w:pgMar w:top="1418" w:right="1418" w:bottom="1418" w:left="1701" w:header="709" w:footer="709" w:gutter="0"/>
          <w:cols w:space="708"/>
          <w:docGrid w:linePitch="360"/>
        </w:sectPr>
      </w:pPr>
    </w:p>
    <w:p w14:paraId="021E6777" w14:textId="63CA32C2" w:rsidR="0097005B" w:rsidRPr="009825B8" w:rsidRDefault="00B40C21" w:rsidP="00571D55">
      <w:pPr>
        <w:pStyle w:val="1Nadpis"/>
        <w:jc w:val="both"/>
        <w:rPr>
          <w:lang w:val="en-US"/>
        </w:rPr>
      </w:pPr>
      <w:bookmarkStart w:id="0" w:name="_Toc20595802"/>
      <w:r w:rsidRPr="009825B8">
        <w:rPr>
          <w:lang w:val="en-US"/>
        </w:rPr>
        <w:lastRenderedPageBreak/>
        <w:t>Concepts</w:t>
      </w:r>
      <w:bookmarkEnd w:id="0"/>
    </w:p>
    <w:p w14:paraId="311A14D9" w14:textId="70915521" w:rsidR="00B40C21" w:rsidRPr="009825B8" w:rsidRDefault="00B40C21" w:rsidP="00B40C21">
      <w:pPr>
        <w:pStyle w:val="2Nadpis"/>
        <w:rPr>
          <w:lang w:val="en-US"/>
        </w:rPr>
      </w:pPr>
      <w:bookmarkStart w:id="1" w:name="_Toc20595803"/>
      <w:r w:rsidRPr="009825B8">
        <w:rPr>
          <w:lang w:val="en-US"/>
        </w:rPr>
        <w:t>Elasticsearch key concepts</w:t>
      </w:r>
      <w:bookmarkEnd w:id="1"/>
    </w:p>
    <w:p w14:paraId="28A79FAD" w14:textId="141B156D" w:rsidR="00B40C21" w:rsidRPr="009825B8" w:rsidRDefault="00B40C21" w:rsidP="00B40C21">
      <w:pPr>
        <w:rPr>
          <w:lang w:val="en-US"/>
        </w:rPr>
      </w:pPr>
      <w:r w:rsidRPr="009825B8">
        <w:rPr>
          <w:b/>
          <w:lang w:val="en-US"/>
        </w:rPr>
        <w:t>Node</w:t>
      </w:r>
      <w:r w:rsidRPr="009825B8">
        <w:rPr>
          <w:lang w:val="en-US"/>
        </w:rPr>
        <w:t xml:space="preserve"> − It refers to a single running instance of Elasticsearch. Single physical and virtual server accommodates multiple nodes depending upon the capabilities of their physical resources like RAM, storage and processing power.</w:t>
      </w:r>
    </w:p>
    <w:p w14:paraId="068BD785" w14:textId="39514E92" w:rsidR="00B40C21" w:rsidRPr="009825B8" w:rsidRDefault="00B40C21" w:rsidP="00B40C21">
      <w:pPr>
        <w:rPr>
          <w:lang w:val="en-US"/>
        </w:rPr>
      </w:pPr>
      <w:r w:rsidRPr="009825B8">
        <w:rPr>
          <w:b/>
          <w:lang w:val="en-US"/>
        </w:rPr>
        <w:t>Cluster</w:t>
      </w:r>
      <w:r w:rsidRPr="009825B8">
        <w:rPr>
          <w:lang w:val="en-US"/>
        </w:rPr>
        <w:t xml:space="preserve"> − It is a collection of one or more nodes. Cluster provides collective indexing and search capabilities across all the nodes for entire data.</w:t>
      </w:r>
    </w:p>
    <w:p w14:paraId="16F43A9F" w14:textId="583BD4C1" w:rsidR="00B40C21" w:rsidRPr="009825B8" w:rsidRDefault="00B40C21" w:rsidP="00B40C21">
      <w:pPr>
        <w:rPr>
          <w:lang w:val="en-US"/>
        </w:rPr>
      </w:pPr>
      <w:r w:rsidRPr="009825B8">
        <w:rPr>
          <w:b/>
          <w:lang w:val="en-US"/>
        </w:rPr>
        <w:t>Index</w:t>
      </w:r>
      <w:r w:rsidRPr="009825B8">
        <w:rPr>
          <w:lang w:val="en-US"/>
        </w:rPr>
        <w:t xml:space="preserve"> − It is a collection of different type of documents and document properties. Index also uses the concept of shards to improve the performance. For example, a set of document contains data of a social networking application.</w:t>
      </w:r>
    </w:p>
    <w:p w14:paraId="7F8DD898" w14:textId="4BD15F09" w:rsidR="00B40C21" w:rsidRPr="009825B8" w:rsidRDefault="00B40C21" w:rsidP="00B40C21">
      <w:pPr>
        <w:rPr>
          <w:lang w:val="en-US"/>
        </w:rPr>
      </w:pPr>
      <w:r w:rsidRPr="009825B8">
        <w:rPr>
          <w:b/>
          <w:lang w:val="en-US"/>
        </w:rPr>
        <w:t>Type/Mapping</w:t>
      </w:r>
      <w:r w:rsidRPr="009825B8">
        <w:rPr>
          <w:lang w:val="en-US"/>
        </w:rPr>
        <w:t xml:space="preserve"> − It is a collection of documents sharing a set of common fields present in the same index. For example, an Index contains data of a social networking application, and then there can be a specific type for user profile data, another type for messaging data and another for comments data.</w:t>
      </w:r>
    </w:p>
    <w:p w14:paraId="4C940E88" w14:textId="06F8DA59" w:rsidR="00B40C21" w:rsidRPr="009825B8" w:rsidRDefault="00B40C21" w:rsidP="00B40C21">
      <w:pPr>
        <w:rPr>
          <w:lang w:val="en-US"/>
        </w:rPr>
      </w:pPr>
      <w:r w:rsidRPr="009825B8">
        <w:rPr>
          <w:b/>
          <w:lang w:val="en-US"/>
        </w:rPr>
        <w:t>Document</w:t>
      </w:r>
      <w:r w:rsidRPr="009825B8">
        <w:rPr>
          <w:lang w:val="en-US"/>
        </w:rPr>
        <w:t xml:space="preserve"> − It is a collection of fields in a specific manner defined in JSON format. Every document belongs to a type and resides inside an index. Every document is associated with a unique identifier, called the UID.</w:t>
      </w:r>
    </w:p>
    <w:p w14:paraId="45D02BF0" w14:textId="76DF457F" w:rsidR="00B40C21" w:rsidRPr="009825B8" w:rsidRDefault="00B40C21" w:rsidP="00B40C21">
      <w:pPr>
        <w:rPr>
          <w:lang w:val="en-US"/>
        </w:rPr>
      </w:pPr>
      <w:r w:rsidRPr="009825B8">
        <w:rPr>
          <w:b/>
          <w:lang w:val="en-US"/>
        </w:rPr>
        <w:t>Shard</w:t>
      </w:r>
      <w:r w:rsidRPr="009825B8">
        <w:rPr>
          <w:lang w:val="en-US"/>
        </w:rPr>
        <w:t xml:space="preserve">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 replicated into replica shards.</w:t>
      </w:r>
    </w:p>
    <w:p w14:paraId="5E326F47" w14:textId="77777777" w:rsidR="00B40C21" w:rsidRPr="009825B8" w:rsidRDefault="00B40C21" w:rsidP="00B40C21">
      <w:pPr>
        <w:rPr>
          <w:lang w:val="en-US"/>
        </w:rPr>
      </w:pPr>
      <w:r w:rsidRPr="009825B8">
        <w:rPr>
          <w:b/>
          <w:lang w:val="en-US"/>
        </w:rPr>
        <w:t>Replicas</w:t>
      </w:r>
      <w:r w:rsidRPr="009825B8">
        <w:rPr>
          <w:lang w:val="en-US"/>
        </w:rPr>
        <w:t xml:space="preserve"> − Elasticsearch allows a user to create replicas of their indexes and shards. Replication not only helps in increasing the availability of data in case of failure, but also improves the performance of searching by carrying out a parallel search operation in these replicas.</w:t>
      </w:r>
    </w:p>
    <w:p w14:paraId="509EA0F2" w14:textId="6EE7775F" w:rsidR="00B40C21" w:rsidRPr="009825B8" w:rsidRDefault="00B951AD" w:rsidP="003F5056">
      <w:pPr>
        <w:jc w:val="center"/>
        <w:rPr>
          <w:lang w:val="en-US"/>
        </w:rPr>
      </w:pPr>
      <w:r w:rsidRPr="009825B8">
        <w:rPr>
          <w:noProof/>
          <w:lang w:val="en-US"/>
        </w:rPr>
        <w:t>Q`</w:t>
      </w:r>
      <w:r w:rsidR="003F5056" w:rsidRPr="009825B8">
        <w:rPr>
          <w:noProof/>
          <w:lang w:val="en-US"/>
        </w:rPr>
        <w:drawing>
          <wp:inline distT="0" distB="0" distL="0" distR="0" wp14:anchorId="78749B75" wp14:editId="40749ADE">
            <wp:extent cx="3748256" cy="1440611"/>
            <wp:effectExtent l="0" t="0" r="508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776" cy="1444270"/>
                    </a:xfrm>
                    <a:prstGeom prst="rect">
                      <a:avLst/>
                    </a:prstGeom>
                  </pic:spPr>
                </pic:pic>
              </a:graphicData>
            </a:graphic>
          </wp:inline>
        </w:drawing>
      </w:r>
      <w:r w:rsidR="00E90ABA" w:rsidRPr="009825B8">
        <w:rPr>
          <w:lang w:val="en-US"/>
        </w:rPr>
        <w:t xml:space="preserve"> </w:t>
      </w:r>
    </w:p>
    <w:p w14:paraId="142ED5BB" w14:textId="2CC58858" w:rsidR="00B40C21" w:rsidRPr="009825B8" w:rsidRDefault="00B40C21" w:rsidP="00B40C21">
      <w:pPr>
        <w:pStyle w:val="2Nadpis"/>
        <w:rPr>
          <w:lang w:val="en-US"/>
        </w:rPr>
      </w:pPr>
      <w:bookmarkStart w:id="2" w:name="_Toc20595804"/>
      <w:r w:rsidRPr="009825B8">
        <w:rPr>
          <w:lang w:val="en-US"/>
        </w:rPr>
        <w:lastRenderedPageBreak/>
        <w:t>Inverted index</w:t>
      </w:r>
      <w:bookmarkEnd w:id="2"/>
    </w:p>
    <w:p w14:paraId="0E2E998E" w14:textId="375FE786" w:rsidR="00B40C21" w:rsidRPr="009825B8" w:rsidRDefault="00B40C21" w:rsidP="00B40C21">
      <w:pPr>
        <w:rPr>
          <w:lang w:val="en-US"/>
        </w:rPr>
      </w:pPr>
      <w:r w:rsidRPr="009825B8">
        <w:rPr>
          <w:lang w:val="en-US"/>
        </w:rPr>
        <w:t>Elasticsearch uses a structure called an inverted index, which is designed to allow very fast full-text searches. An inverted index consists of a list of all the unique words that appear in any document, and for each word, a list of the documents in which it appears.</w:t>
      </w:r>
    </w:p>
    <w:p w14:paraId="7541C1C4" w14:textId="5C34907F" w:rsidR="00B40C21" w:rsidRPr="009825B8" w:rsidRDefault="00B40C21" w:rsidP="00B40C21">
      <w:pPr>
        <w:pStyle w:val="2Nadpis"/>
        <w:rPr>
          <w:lang w:val="en-US"/>
        </w:rPr>
      </w:pPr>
      <w:bookmarkStart w:id="3" w:name="_Toc20595805"/>
      <w:r w:rsidRPr="009825B8">
        <w:rPr>
          <w:lang w:val="en-US"/>
        </w:rPr>
        <w:t>Lucene</w:t>
      </w:r>
      <w:bookmarkEnd w:id="3"/>
    </w:p>
    <w:p w14:paraId="76B36B9E" w14:textId="07317BC4" w:rsidR="00B40C21" w:rsidRPr="009825B8" w:rsidRDefault="00B40C21" w:rsidP="00B40C21">
      <w:pPr>
        <w:rPr>
          <w:lang w:val="en-US"/>
        </w:rPr>
      </w:pPr>
      <w:r w:rsidRPr="009825B8">
        <w:rPr>
          <w:lang w:val="en-US"/>
        </w:rPr>
        <w:t>full-text search library in Java which makes it easy to add search functionality to an application or website.</w:t>
      </w:r>
    </w:p>
    <w:p w14:paraId="1065BA44" w14:textId="2B60EFED" w:rsidR="00B40C21" w:rsidRPr="009825B8" w:rsidRDefault="00B40C21" w:rsidP="00B40C21">
      <w:pPr>
        <w:pStyle w:val="2Nadpis"/>
        <w:rPr>
          <w:lang w:val="en-US"/>
        </w:rPr>
      </w:pPr>
      <w:bookmarkStart w:id="4" w:name="_Toc20595806"/>
      <w:r w:rsidRPr="009825B8">
        <w:rPr>
          <w:lang w:val="en-US"/>
        </w:rPr>
        <w:t>Single-page application (SPA)</w:t>
      </w:r>
      <w:bookmarkEnd w:id="4"/>
    </w:p>
    <w:p w14:paraId="40E12639" w14:textId="4AB589AB" w:rsidR="00B40C21" w:rsidRPr="009825B8" w:rsidRDefault="00B40C21" w:rsidP="00B40C21">
      <w:pPr>
        <w:rPr>
          <w:lang w:val="en-US"/>
        </w:rPr>
      </w:pPr>
      <w:r w:rsidRPr="009825B8">
        <w:rPr>
          <w:lang w:val="en-US"/>
        </w:rPr>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load,[1] or the appropriate resources are dynamically loaded and added to the page as necessary, usually in response to user actions. The page does not reload at any point in the process, nor does control transfer to another page, although the location hash or the HTML5 History API can be used to provide the perception and navigability of separate logical pages in the application.[2] Interaction with the single page application often involves dynamic communication with the web server behind the scenes.</w:t>
      </w:r>
    </w:p>
    <w:p w14:paraId="316F4734" w14:textId="168C95C0" w:rsidR="00B40C21" w:rsidRPr="009825B8" w:rsidRDefault="00B40C21" w:rsidP="00B40C21">
      <w:pPr>
        <w:rPr>
          <w:lang w:val="en-US"/>
        </w:rPr>
      </w:pPr>
      <w:r w:rsidRPr="009825B8">
        <w:rPr>
          <w:lang w:val="en-US"/>
        </w:rPr>
        <w:t xml:space="preserve">Web browser </w:t>
      </w:r>
      <w:r w:rsidRPr="009825B8">
        <w:rPr>
          <w:b/>
          <w:lang w:val="en-US"/>
        </w:rPr>
        <w:t>JavaScript frameworks</w:t>
      </w:r>
      <w:r w:rsidRPr="009825B8">
        <w:rPr>
          <w:lang w:val="en-US"/>
        </w:rPr>
        <w:t>, such as AngularJS, Ember.js, ExtJS, Knockout.js, Meteor.js, React and Vue.js have adopted SPA principles.</w:t>
      </w:r>
    </w:p>
    <w:p w14:paraId="2A59932F" w14:textId="1DEA550E" w:rsidR="00B40C21" w:rsidRPr="009825B8" w:rsidRDefault="00B40C21" w:rsidP="00B40C21">
      <w:pPr>
        <w:rPr>
          <w:lang w:val="en-US"/>
        </w:rPr>
      </w:pPr>
      <w:r w:rsidRPr="009825B8">
        <w:rPr>
          <w:b/>
          <w:lang w:val="en-US"/>
        </w:rPr>
        <w:t>SPA with Ajax and Websockets :</w:t>
      </w:r>
      <w:r w:rsidRPr="009825B8">
        <w:rPr>
          <w:lang w:val="en-US"/>
        </w:rPr>
        <w:t xml:space="preserve"> WebSockets are typically used in applications where real time updates are required . WebSockets also enables us to multiplex data on the same connection, thus one can easily implement an 'AJAX l</w:t>
      </w:r>
      <w:r w:rsidR="003F5056" w:rsidRPr="009825B8">
        <w:rPr>
          <w:lang w:val="en-US"/>
        </w:rPr>
        <w:t>ibrary on top of WebSockets</w:t>
      </w:r>
      <w:r w:rsidRPr="009825B8">
        <w:rPr>
          <w:lang w:val="en-US"/>
        </w:rPr>
        <w:t xml:space="preserve"> and still use the same WebSocket connection for bi-directional real-time data transfer.</w:t>
      </w:r>
    </w:p>
    <w:p w14:paraId="0054C9C3" w14:textId="66BF6700" w:rsidR="00B40C21" w:rsidRPr="009825B8" w:rsidRDefault="00B40C21" w:rsidP="00B40C21">
      <w:pPr>
        <w:rPr>
          <w:lang w:val="en-US"/>
        </w:rPr>
      </w:pPr>
      <w:r w:rsidRPr="009825B8">
        <w:rPr>
          <w:b/>
          <w:lang w:val="en-US"/>
        </w:rPr>
        <w:t>Server-sent events (SSEs)</w:t>
      </w:r>
      <w:r w:rsidRPr="009825B8">
        <w:rPr>
          <w:lang w:val="en-US"/>
        </w:rPr>
        <w:t xml:space="preserve"> is a technique whereby servers can initiate data transmission to browser clients. Once an initial connection has been established, an event stream remains open until closed by the client. SSEs are sent over traditional HTTP and have a variety of features that WebSockets lack by design such as automatic reconnection, event IDs, and the ability to send arbitrary events.</w:t>
      </w:r>
    </w:p>
    <w:p w14:paraId="3D3F29AD" w14:textId="36AFFF27" w:rsidR="00B40C21" w:rsidRPr="009825B8" w:rsidRDefault="00B40C21" w:rsidP="00B40C21">
      <w:pPr>
        <w:rPr>
          <w:lang w:val="en-US"/>
        </w:rPr>
      </w:pPr>
      <w:r w:rsidRPr="009825B8">
        <w:rPr>
          <w:lang w:val="en-US"/>
        </w:rPr>
        <w:t xml:space="preserve">Although this method is </w:t>
      </w:r>
      <w:r w:rsidRPr="009825B8">
        <w:rPr>
          <w:b/>
          <w:lang w:val="en-US"/>
        </w:rPr>
        <w:t>outdated</w:t>
      </w:r>
      <w:r w:rsidRPr="009825B8">
        <w:rPr>
          <w:lang w:val="en-US"/>
        </w:rPr>
        <w:t xml:space="preserve">, asynchronous calls to the server may also be achieved using </w:t>
      </w:r>
      <w:r w:rsidRPr="009825B8">
        <w:rPr>
          <w:b/>
          <w:lang w:val="en-US"/>
        </w:rPr>
        <w:t>browser plug-in technologies such as Silverlight, Flash, or Java applets.</w:t>
      </w:r>
    </w:p>
    <w:p w14:paraId="18DC5469" w14:textId="59732332" w:rsidR="00B40C21" w:rsidRPr="009825B8" w:rsidRDefault="00B40C21" w:rsidP="00B40C21">
      <w:pPr>
        <w:rPr>
          <w:lang w:val="en-US"/>
        </w:rPr>
      </w:pPr>
      <w:r w:rsidRPr="009825B8">
        <w:rPr>
          <w:lang w:val="en-US"/>
        </w:rPr>
        <w:lastRenderedPageBreak/>
        <w:t xml:space="preserve">Requests to the server typically result in either </w:t>
      </w:r>
      <w:r w:rsidRPr="009825B8">
        <w:rPr>
          <w:b/>
          <w:lang w:val="en-US"/>
        </w:rPr>
        <w:t>raw data (e.g., XML or JSON),</w:t>
      </w:r>
      <w:r w:rsidRPr="009825B8">
        <w:rPr>
          <w:lang w:val="en-US"/>
        </w:rPr>
        <w:t xml:space="preserve"> or new </w:t>
      </w:r>
      <w:r w:rsidRPr="009825B8">
        <w:rPr>
          <w:b/>
          <w:lang w:val="en-US"/>
        </w:rPr>
        <w:t>HTML</w:t>
      </w:r>
      <w:r w:rsidRPr="009825B8">
        <w:rPr>
          <w:lang w:val="en-US"/>
        </w:rPr>
        <w:t xml:space="preserve"> being returned. In the case where HTML is returned by the server, JavaScript on the client updates a partial area of the DOM (Document Object Model).When raw data is returned, often a client-side JavaScript XML / (XSL) process (and in the case of JSON a template) is used to translate the raw data into HTML, which is then used to update a partial area of the DOM.</w:t>
      </w:r>
    </w:p>
    <w:p w14:paraId="4CF341A6" w14:textId="508FFDBB" w:rsidR="00054F38" w:rsidRPr="009825B8" w:rsidRDefault="00054F38" w:rsidP="00054F38">
      <w:pPr>
        <w:pStyle w:val="1Nadpis"/>
        <w:rPr>
          <w:lang w:val="en-US"/>
        </w:rPr>
      </w:pPr>
      <w:bookmarkStart w:id="5" w:name="_Toc20595807"/>
      <w:r w:rsidRPr="009825B8">
        <w:rPr>
          <w:lang w:val="en-US"/>
        </w:rPr>
        <w:lastRenderedPageBreak/>
        <w:t>How to Elasticsearch</w:t>
      </w:r>
      <w:bookmarkEnd w:id="5"/>
    </w:p>
    <w:p w14:paraId="14784DD5" w14:textId="4E74F7E0" w:rsidR="00054F38" w:rsidRPr="009825B8" w:rsidRDefault="00054F38" w:rsidP="00054F38">
      <w:pPr>
        <w:rPr>
          <w:lang w:val="en-US"/>
        </w:rPr>
      </w:pPr>
      <w:r w:rsidRPr="009825B8">
        <w:rPr>
          <w:lang w:val="en-US"/>
        </w:rPr>
        <w:t>To stop elasticsearch running process on win10, run in PowerShell</w:t>
      </w:r>
    </w:p>
    <w:p w14:paraId="4D2B13F3" w14:textId="5755CA3D" w:rsidR="00054F38" w:rsidRPr="009825B8" w:rsidRDefault="00054F38" w:rsidP="00054F38">
      <w:pPr>
        <w:rPr>
          <w:lang w:val="en-US"/>
        </w:rPr>
      </w:pPr>
      <w:r w:rsidRPr="009825B8">
        <w:rPr>
          <w:lang w:val="en-US"/>
        </w:rPr>
        <w:t>Stop-Process -Id (Get-NetTCPConnection -LocalPort 9200).OwningProcess -Force</w:t>
      </w:r>
    </w:p>
    <w:p w14:paraId="37C66461" w14:textId="645E5FA6" w:rsidR="00C73448" w:rsidRPr="009825B8" w:rsidRDefault="00C73448" w:rsidP="00054F38">
      <w:pPr>
        <w:pStyle w:val="2Nadpis"/>
        <w:rPr>
          <w:lang w:val="en-US"/>
        </w:rPr>
      </w:pPr>
      <w:bookmarkStart w:id="6" w:name="_Toc20595808"/>
      <w:r w:rsidRPr="009825B8">
        <w:rPr>
          <w:lang w:val="en-US"/>
        </w:rPr>
        <w:t>Port forwarding</w:t>
      </w:r>
      <w:bookmarkEnd w:id="6"/>
    </w:p>
    <w:p w14:paraId="5105BE32" w14:textId="421FC110" w:rsidR="00C73448" w:rsidRPr="009825B8" w:rsidRDefault="00C73448" w:rsidP="00C73448">
      <w:pPr>
        <w:rPr>
          <w:lang w:val="en-US"/>
        </w:rPr>
      </w:pPr>
      <w:r w:rsidRPr="009825B8">
        <w:rPr>
          <w:lang w:val="en-US"/>
        </w:rPr>
        <w:t>In computer networking, port forwarding or port mapping is an application of network address translation (NAT) that redirects a communication request from one address and port number combination to another while the packets are traversing a network gateway, such as a router or firewall. This technique is most commonly used to make services on a host residing on a protected or masqueraded (internal) network available to hosts on the opposite side of the gateway (external network), by remapping the destination IP address and port number of the communication to an internal host</w:t>
      </w:r>
    </w:p>
    <w:p w14:paraId="573E6378" w14:textId="7D89AC62" w:rsidR="00C73448" w:rsidRPr="009825B8" w:rsidRDefault="00C73448" w:rsidP="00C73448">
      <w:pPr>
        <w:rPr>
          <w:lang w:val="en-US"/>
        </w:rPr>
      </w:pPr>
      <w:r w:rsidRPr="009825B8">
        <w:rPr>
          <w:lang w:val="en-US"/>
        </w:rPr>
        <w:t>Port Forwarding allows remote computers (for example, computers on the Internet) to connect to a specific computer or service within a private local-area network (LAN).</w:t>
      </w:r>
    </w:p>
    <w:p w14:paraId="25A7340C" w14:textId="7DCB5C07" w:rsidR="00C73448" w:rsidRPr="009825B8" w:rsidRDefault="00C73448" w:rsidP="00C73448">
      <w:pPr>
        <w:pStyle w:val="Odsekzoznamu"/>
        <w:numPr>
          <w:ilvl w:val="0"/>
          <w:numId w:val="54"/>
        </w:numPr>
        <w:rPr>
          <w:lang w:val="en-US"/>
        </w:rPr>
      </w:pPr>
      <w:r w:rsidRPr="009825B8">
        <w:rPr>
          <w:lang w:val="en-US"/>
        </w:rPr>
        <w:t>Local</w:t>
      </w:r>
    </w:p>
    <w:p w14:paraId="3D04D77B" w14:textId="0E78422C" w:rsidR="00C73448" w:rsidRPr="009825B8" w:rsidRDefault="00C73448" w:rsidP="00C73448">
      <w:pPr>
        <w:pStyle w:val="Odsekzoznamu"/>
        <w:numPr>
          <w:ilvl w:val="0"/>
          <w:numId w:val="54"/>
        </w:numPr>
        <w:rPr>
          <w:lang w:val="en-US"/>
        </w:rPr>
      </w:pPr>
      <w:r w:rsidRPr="009825B8">
        <w:rPr>
          <w:lang w:val="en-US"/>
        </w:rPr>
        <w:t>Remote</w:t>
      </w:r>
    </w:p>
    <w:p w14:paraId="4C205537" w14:textId="05C444A2" w:rsidR="00054F38" w:rsidRPr="009825B8" w:rsidRDefault="00C73448" w:rsidP="00D639F8">
      <w:pPr>
        <w:pStyle w:val="Odsekzoznamu"/>
        <w:numPr>
          <w:ilvl w:val="0"/>
          <w:numId w:val="54"/>
        </w:numPr>
        <w:rPr>
          <w:lang w:val="en-US"/>
        </w:rPr>
      </w:pPr>
      <w:r w:rsidRPr="009825B8">
        <w:rPr>
          <w:lang w:val="en-US"/>
        </w:rPr>
        <w:t>Dynamic port forwarding</w:t>
      </w:r>
    </w:p>
    <w:p w14:paraId="1A256F14" w14:textId="77777777" w:rsidR="00972DB1" w:rsidRPr="009825B8" w:rsidRDefault="00972DB1" w:rsidP="00972DB1">
      <w:pPr>
        <w:rPr>
          <w:lang w:val="en-US"/>
        </w:rPr>
      </w:pPr>
    </w:p>
    <w:p w14:paraId="462F96DB" w14:textId="1FC8C9FE" w:rsidR="00972DB1" w:rsidRPr="009825B8" w:rsidRDefault="00972DB1" w:rsidP="00972DB1">
      <w:pPr>
        <w:pStyle w:val="1Nadpis"/>
        <w:rPr>
          <w:lang w:val="en-US"/>
        </w:rPr>
      </w:pPr>
      <w:r w:rsidRPr="009825B8">
        <w:rPr>
          <w:lang w:val="en-US"/>
        </w:rPr>
        <w:lastRenderedPageBreak/>
        <w:t>ES defining an index structure</w:t>
      </w:r>
    </w:p>
    <w:p w14:paraId="253C9264" w14:textId="5256A51B" w:rsidR="00972DB1" w:rsidRPr="009825B8" w:rsidRDefault="00972DB1" w:rsidP="00972DB1">
      <w:pPr>
        <w:rPr>
          <w:lang w:val="en-US"/>
        </w:rPr>
      </w:pPr>
      <w:r w:rsidRPr="009825B8">
        <w:rPr>
          <w:noProof/>
          <w:lang w:val="en-US"/>
        </w:rPr>
        <w:drawing>
          <wp:inline distT="0" distB="0" distL="0" distR="0" wp14:anchorId="6108D094" wp14:editId="2A369A74">
            <wp:extent cx="2715004" cy="1228896"/>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1228896"/>
                    </a:xfrm>
                    <a:prstGeom prst="rect">
                      <a:avLst/>
                    </a:prstGeom>
                  </pic:spPr>
                </pic:pic>
              </a:graphicData>
            </a:graphic>
          </wp:inline>
        </w:drawing>
      </w:r>
    </w:p>
    <w:p w14:paraId="0BD02212" w14:textId="4253BD80" w:rsidR="00972DB1" w:rsidRPr="009825B8" w:rsidRDefault="00972DB1" w:rsidP="00972DB1">
      <w:pPr>
        <w:rPr>
          <w:lang w:val="en-US"/>
        </w:rPr>
      </w:pPr>
      <w:r w:rsidRPr="009825B8">
        <w:rPr>
          <w:lang w:val="en-US"/>
        </w:rPr>
        <w:t>Mappings – details about fields.</w:t>
      </w:r>
    </w:p>
    <w:p w14:paraId="2199B084" w14:textId="6836ABE1" w:rsidR="00972DB1" w:rsidRPr="009825B8" w:rsidRDefault="00972DB1" w:rsidP="00972DB1">
      <w:pPr>
        <w:rPr>
          <w:lang w:val="en-US"/>
        </w:rPr>
      </w:pPr>
      <w:r w:rsidRPr="009825B8">
        <w:rPr>
          <w:lang w:val="en-US"/>
        </w:rPr>
        <w:t>Settings – higher level, how many shards, how many replicas etc….</w:t>
      </w:r>
    </w:p>
    <w:p w14:paraId="5838773D" w14:textId="257B8872" w:rsidR="00E27AE4" w:rsidRPr="009825B8" w:rsidRDefault="00E27AE4" w:rsidP="00972DB1">
      <w:pPr>
        <w:rPr>
          <w:lang w:val="en-US"/>
        </w:rPr>
      </w:pPr>
      <w:r w:rsidRPr="009825B8">
        <w:rPr>
          <w:noProof/>
          <w:lang w:val="en-US"/>
        </w:rPr>
        <w:drawing>
          <wp:inline distT="0" distB="0" distL="0" distR="0" wp14:anchorId="0F2E5010" wp14:editId="4E96CE49">
            <wp:extent cx="5579745" cy="335534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355340"/>
                    </a:xfrm>
                    <a:prstGeom prst="rect">
                      <a:avLst/>
                    </a:prstGeom>
                  </pic:spPr>
                </pic:pic>
              </a:graphicData>
            </a:graphic>
          </wp:inline>
        </w:drawing>
      </w:r>
    </w:p>
    <w:p w14:paraId="0A74AAED" w14:textId="135521A6" w:rsidR="00E27AE4" w:rsidRPr="009825B8" w:rsidRDefault="00E27AE4" w:rsidP="00972DB1">
      <w:pPr>
        <w:rPr>
          <w:lang w:val="en-US"/>
        </w:rPr>
      </w:pPr>
      <w:r w:rsidRPr="009825B8">
        <w:rPr>
          <w:noProof/>
          <w:lang w:val="en-US"/>
        </w:rPr>
        <w:drawing>
          <wp:inline distT="0" distB="0" distL="0" distR="0" wp14:anchorId="5157919D" wp14:editId="277A09C1">
            <wp:extent cx="2124371" cy="657317"/>
            <wp:effectExtent l="0" t="0" r="0" b="952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657317"/>
                    </a:xfrm>
                    <a:prstGeom prst="rect">
                      <a:avLst/>
                    </a:prstGeom>
                  </pic:spPr>
                </pic:pic>
              </a:graphicData>
            </a:graphic>
          </wp:inline>
        </w:drawing>
      </w:r>
      <w:r w:rsidRPr="009825B8">
        <w:rPr>
          <w:lang w:val="en-US"/>
        </w:rPr>
        <w:t xml:space="preserve"> analyzer – for text values.</w:t>
      </w:r>
      <w:r w:rsidR="000E3F70" w:rsidRPr="009825B8">
        <w:rPr>
          <w:lang w:val="en-US"/>
        </w:rPr>
        <w:t xml:space="preserve"> Standard analyzer splits on whitespace – creates tokens per split – and lowercase the text.</w:t>
      </w:r>
      <w:r w:rsidR="00BE482F" w:rsidRPr="009825B8">
        <w:rPr>
          <w:lang w:val="en-US"/>
        </w:rPr>
        <w:t xml:space="preserve"> Also punctuation is removed.</w:t>
      </w:r>
    </w:p>
    <w:p w14:paraId="64358484" w14:textId="03CCA1E3" w:rsidR="00E27AE4" w:rsidRPr="009825B8" w:rsidRDefault="00E27AE4" w:rsidP="00972DB1">
      <w:pPr>
        <w:rPr>
          <w:lang w:val="en-US"/>
        </w:rPr>
      </w:pPr>
      <w:r w:rsidRPr="009825B8">
        <w:rPr>
          <w:lang w:val="en-US"/>
        </w:rPr>
        <w:t>ES dynamically modifies the structure, the mapping of the index when new type of value as been arrived.</w:t>
      </w:r>
      <w:r w:rsidR="000E3F70" w:rsidRPr="009825B8">
        <w:rPr>
          <w:lang w:val="en-US"/>
        </w:rPr>
        <w:t xml:space="preserve"> To enforce strictness you need to specify during the index creation time.</w:t>
      </w:r>
    </w:p>
    <w:p w14:paraId="5C6B2D12" w14:textId="721C172B" w:rsidR="000E3F70" w:rsidRPr="009825B8" w:rsidRDefault="000E3F70" w:rsidP="00972DB1">
      <w:pPr>
        <w:rPr>
          <w:lang w:val="en-US"/>
        </w:rPr>
      </w:pPr>
      <w:r w:rsidRPr="009825B8">
        <w:rPr>
          <w:noProof/>
          <w:lang w:val="en-US"/>
        </w:rPr>
        <w:lastRenderedPageBreak/>
        <w:drawing>
          <wp:inline distT="0" distB="0" distL="0" distR="0" wp14:anchorId="3AB1C8DA" wp14:editId="081175D0">
            <wp:extent cx="5579745" cy="1210945"/>
            <wp:effectExtent l="0" t="0" r="1905" b="825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210945"/>
                    </a:xfrm>
                    <a:prstGeom prst="rect">
                      <a:avLst/>
                    </a:prstGeom>
                  </pic:spPr>
                </pic:pic>
              </a:graphicData>
            </a:graphic>
          </wp:inline>
        </w:drawing>
      </w:r>
    </w:p>
    <w:p w14:paraId="189ACCC0" w14:textId="6955854A" w:rsidR="00BE482F" w:rsidRPr="009825B8" w:rsidRDefault="00BE482F" w:rsidP="00BE482F">
      <w:pPr>
        <w:pStyle w:val="1Nadpis"/>
        <w:rPr>
          <w:lang w:val="en-US"/>
        </w:rPr>
      </w:pPr>
      <w:r w:rsidRPr="009825B8">
        <w:rPr>
          <w:lang w:val="en-US"/>
        </w:rPr>
        <w:lastRenderedPageBreak/>
        <w:t>Elasticsearch Query DSL</w:t>
      </w:r>
    </w:p>
    <w:p w14:paraId="10E7470C" w14:textId="3103ED7E" w:rsidR="00BE482F" w:rsidRPr="009825B8" w:rsidRDefault="00BE482F" w:rsidP="00BE482F">
      <w:pPr>
        <w:rPr>
          <w:lang w:val="en-US"/>
        </w:rPr>
      </w:pPr>
      <w:r w:rsidRPr="009825B8">
        <w:rPr>
          <w:noProof/>
          <w:lang w:val="en-US"/>
        </w:rPr>
        <w:drawing>
          <wp:inline distT="0" distB="0" distL="0" distR="0" wp14:anchorId="7EBAD9A1" wp14:editId="06E5D57E">
            <wp:extent cx="5579745" cy="4489450"/>
            <wp:effectExtent l="0" t="0" r="1905" b="635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489450"/>
                    </a:xfrm>
                    <a:prstGeom prst="rect">
                      <a:avLst/>
                    </a:prstGeom>
                  </pic:spPr>
                </pic:pic>
              </a:graphicData>
            </a:graphic>
          </wp:inline>
        </w:drawing>
      </w:r>
    </w:p>
    <w:p w14:paraId="3A3BE94A" w14:textId="52231787" w:rsidR="00BE482F" w:rsidRPr="009825B8" w:rsidRDefault="00BE482F" w:rsidP="00BE482F">
      <w:pPr>
        <w:rPr>
          <w:lang w:val="en-US"/>
        </w:rPr>
      </w:pPr>
      <w:r w:rsidRPr="009825B8">
        <w:rPr>
          <w:noProof/>
          <w:lang w:val="en-US"/>
        </w:rPr>
        <w:drawing>
          <wp:inline distT="0" distB="0" distL="0" distR="0" wp14:anchorId="0903DAF2" wp14:editId="73F326C4">
            <wp:extent cx="2133898" cy="981212"/>
            <wp:effectExtent l="0" t="0" r="0"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898" cy="981212"/>
                    </a:xfrm>
                    <a:prstGeom prst="rect">
                      <a:avLst/>
                    </a:prstGeom>
                  </pic:spPr>
                </pic:pic>
              </a:graphicData>
            </a:graphic>
          </wp:inline>
        </w:drawing>
      </w:r>
      <w:r w:rsidRPr="009825B8">
        <w:rPr>
          <w:lang w:val="en-US"/>
        </w:rPr>
        <w:t xml:space="preserve"> - we are sending our requests to the search endpoint.</w:t>
      </w:r>
    </w:p>
    <w:p w14:paraId="274A664B" w14:textId="54EA46C5" w:rsidR="00BE482F" w:rsidRPr="009825B8" w:rsidRDefault="00BE482F" w:rsidP="00BE482F">
      <w:pPr>
        <w:rPr>
          <w:lang w:val="en-US"/>
        </w:rPr>
      </w:pPr>
      <w:r w:rsidRPr="009825B8">
        <w:rPr>
          <w:noProof/>
          <w:lang w:val="en-US"/>
        </w:rPr>
        <w:drawing>
          <wp:inline distT="0" distB="0" distL="0" distR="0" wp14:anchorId="3E0D983C" wp14:editId="2A95F989">
            <wp:extent cx="1448002" cy="209579"/>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8002" cy="209579"/>
                    </a:xfrm>
                    <a:prstGeom prst="rect">
                      <a:avLst/>
                    </a:prstGeom>
                  </pic:spPr>
                </pic:pic>
              </a:graphicData>
            </a:graphic>
          </wp:inline>
        </w:drawing>
      </w:r>
      <w:r w:rsidRPr="009825B8">
        <w:rPr>
          <w:lang w:val="en-US"/>
        </w:rPr>
        <w:t xml:space="preserve"> Relevancy score; match_all() search criteria and all will be 1.0</w:t>
      </w:r>
    </w:p>
    <w:p w14:paraId="36173DAB" w14:textId="22C0965A" w:rsidR="00BA3216" w:rsidRPr="009825B8" w:rsidRDefault="00BA3216" w:rsidP="00BE482F">
      <w:pPr>
        <w:rPr>
          <w:lang w:val="en-US"/>
        </w:rPr>
      </w:pPr>
      <w:r w:rsidRPr="009825B8">
        <w:rPr>
          <w:noProof/>
          <w:lang w:val="en-US"/>
        </w:rPr>
        <w:drawing>
          <wp:inline distT="0" distB="0" distL="0" distR="0" wp14:anchorId="5154B2F7" wp14:editId="39629761">
            <wp:extent cx="4077269" cy="1057423"/>
            <wp:effectExtent l="0" t="0" r="0"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1057423"/>
                    </a:xfrm>
                    <a:prstGeom prst="rect">
                      <a:avLst/>
                    </a:prstGeom>
                  </pic:spPr>
                </pic:pic>
              </a:graphicData>
            </a:graphic>
          </wp:inline>
        </w:drawing>
      </w:r>
    </w:p>
    <w:p w14:paraId="1656426D" w14:textId="064C5CF9" w:rsidR="00BA3216" w:rsidRPr="009825B8" w:rsidRDefault="00BA3216" w:rsidP="00BE482F">
      <w:pPr>
        <w:rPr>
          <w:lang w:val="en-US"/>
        </w:rPr>
      </w:pPr>
      <w:r w:rsidRPr="009825B8">
        <w:rPr>
          <w:lang w:val="en-US"/>
        </w:rPr>
        <w:t>Wether or not the field exists.</w:t>
      </w:r>
    </w:p>
    <w:p w14:paraId="45D73050" w14:textId="469243B5" w:rsidR="00972DB1" w:rsidRPr="009825B8" w:rsidRDefault="001B2F89" w:rsidP="00B951AD">
      <w:pPr>
        <w:pStyle w:val="Nadpis1"/>
        <w:rPr>
          <w:lang w:val="en-US"/>
        </w:rPr>
      </w:pPr>
      <w:r w:rsidRPr="009825B8">
        <w:rPr>
          <w:noProof/>
          <w:lang w:val="en-US"/>
        </w:rPr>
        <w:lastRenderedPageBreak/>
        <w:drawing>
          <wp:inline distT="0" distB="0" distL="0" distR="0" wp14:anchorId="6FBD014F" wp14:editId="40E8225E">
            <wp:extent cx="4048690" cy="2105319"/>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2105319"/>
                    </a:xfrm>
                    <a:prstGeom prst="rect">
                      <a:avLst/>
                    </a:prstGeom>
                  </pic:spPr>
                </pic:pic>
              </a:graphicData>
            </a:graphic>
          </wp:inline>
        </w:drawing>
      </w:r>
    </w:p>
    <w:p w14:paraId="3C64C414" w14:textId="14103B0D" w:rsidR="009825B8" w:rsidRDefault="009825B8" w:rsidP="009825B8">
      <w:pPr>
        <w:rPr>
          <w:lang w:val="en-US"/>
        </w:rPr>
      </w:pPr>
      <w:r w:rsidRPr="009825B8">
        <w:rPr>
          <w:lang w:val="en-US"/>
        </w:rPr>
        <w:t xml:space="preserve">Everything in </w:t>
      </w:r>
      <w:r>
        <w:rPr>
          <w:lang w:val="en-US"/>
        </w:rPr>
        <w:t>Elasticsearch is HTTP over Json</w:t>
      </w:r>
      <w:r w:rsidR="00A9541C">
        <w:rPr>
          <w:lang w:val="en-US"/>
        </w:rPr>
        <w:t xml:space="preserve">. This is the true power of ES. </w:t>
      </w:r>
    </w:p>
    <w:p w14:paraId="37D9F34C" w14:textId="6E064A04" w:rsidR="00A9541C" w:rsidRDefault="00A9541C" w:rsidP="00A9541C">
      <w:pPr>
        <w:pStyle w:val="Odsekzoznamu"/>
        <w:numPr>
          <w:ilvl w:val="0"/>
          <w:numId w:val="55"/>
        </w:numPr>
        <w:rPr>
          <w:lang w:val="en-US"/>
        </w:rPr>
      </w:pPr>
      <w:r>
        <w:rPr>
          <w:lang w:val="en-US"/>
        </w:rPr>
        <w:t>Must</w:t>
      </w:r>
    </w:p>
    <w:p w14:paraId="325C7167" w14:textId="25AA4CBF" w:rsidR="00A9541C" w:rsidRDefault="00A9541C" w:rsidP="00A9541C">
      <w:pPr>
        <w:pStyle w:val="Odsekzoznamu"/>
        <w:numPr>
          <w:ilvl w:val="0"/>
          <w:numId w:val="55"/>
        </w:numPr>
        <w:rPr>
          <w:lang w:val="en-US"/>
        </w:rPr>
      </w:pPr>
      <w:r>
        <w:rPr>
          <w:lang w:val="en-US"/>
        </w:rPr>
        <w:t>Must_not</w:t>
      </w:r>
    </w:p>
    <w:p w14:paraId="114F148E" w14:textId="77777777" w:rsidR="00A9541C" w:rsidRDefault="00A9541C" w:rsidP="00A9541C">
      <w:pPr>
        <w:pStyle w:val="Odsekzoznamu"/>
        <w:numPr>
          <w:ilvl w:val="0"/>
          <w:numId w:val="55"/>
        </w:numPr>
        <w:rPr>
          <w:lang w:val="en-US"/>
        </w:rPr>
      </w:pPr>
      <w:r>
        <w:rPr>
          <w:lang w:val="en-US"/>
        </w:rPr>
        <w:t>Should</w:t>
      </w:r>
    </w:p>
    <w:p w14:paraId="54B24B3C" w14:textId="706CBCDA" w:rsidR="00A9541C" w:rsidRDefault="00A9541C" w:rsidP="00A9541C">
      <w:pPr>
        <w:pStyle w:val="Odsekzoznamu"/>
        <w:numPr>
          <w:ilvl w:val="0"/>
          <w:numId w:val="55"/>
        </w:numPr>
        <w:rPr>
          <w:lang w:val="en-US"/>
        </w:rPr>
      </w:pPr>
      <w:r>
        <w:rPr>
          <w:lang w:val="en-US"/>
        </w:rPr>
        <w:t xml:space="preserve">Minimum_should_match </w:t>
      </w:r>
    </w:p>
    <w:p w14:paraId="0755F1D6" w14:textId="5BDD7377" w:rsidR="00A9541C" w:rsidRPr="00A9541C" w:rsidRDefault="00A9541C" w:rsidP="00A9541C">
      <w:pPr>
        <w:rPr>
          <w:lang w:val="en-US"/>
        </w:rPr>
      </w:pPr>
      <w:r w:rsidRPr="00A9541C">
        <w:rPr>
          <w:lang w:val="en-US"/>
        </w:rPr>
        <w:drawing>
          <wp:inline distT="0" distB="0" distL="0" distR="0" wp14:anchorId="59A39550" wp14:editId="73A40C47">
            <wp:extent cx="4029637" cy="1467055"/>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637" cy="1467055"/>
                    </a:xfrm>
                    <a:prstGeom prst="rect">
                      <a:avLst/>
                    </a:prstGeom>
                  </pic:spPr>
                </pic:pic>
              </a:graphicData>
            </a:graphic>
          </wp:inline>
        </w:drawing>
      </w:r>
      <w:bookmarkStart w:id="7" w:name="_GoBack"/>
      <w:bookmarkEnd w:id="7"/>
    </w:p>
    <w:p w14:paraId="4DB623F5" w14:textId="77777777" w:rsidR="00A9541C" w:rsidRPr="009825B8" w:rsidRDefault="00A9541C" w:rsidP="009825B8">
      <w:pPr>
        <w:rPr>
          <w:lang w:val="en-US"/>
        </w:rPr>
      </w:pPr>
    </w:p>
    <w:p w14:paraId="2E69808A" w14:textId="2074F996" w:rsidR="006B3B68" w:rsidRPr="009825B8" w:rsidRDefault="006B3B68" w:rsidP="006B3B68">
      <w:pPr>
        <w:rPr>
          <w:lang w:val="en-US"/>
        </w:rPr>
      </w:pPr>
    </w:p>
    <w:p w14:paraId="6F509414" w14:textId="77777777" w:rsidR="006E3F3C" w:rsidRPr="009825B8" w:rsidRDefault="006E3F3C" w:rsidP="006E3F3C">
      <w:pPr>
        <w:rPr>
          <w:lang w:val="en-US"/>
        </w:rPr>
      </w:pPr>
    </w:p>
    <w:sectPr w:rsidR="006E3F3C" w:rsidRPr="009825B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48825" w14:textId="77777777" w:rsidR="00BD65DE" w:rsidRDefault="00BD65DE" w:rsidP="00DB0F9F">
      <w:pPr>
        <w:spacing w:after="0" w:line="240" w:lineRule="auto"/>
      </w:pPr>
      <w:r>
        <w:separator/>
      </w:r>
    </w:p>
  </w:endnote>
  <w:endnote w:type="continuationSeparator" w:id="0">
    <w:p w14:paraId="661887B9" w14:textId="77777777" w:rsidR="00BD65DE" w:rsidRDefault="00BD65D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A9541C">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8FBA0" w14:textId="77777777" w:rsidR="00BD65DE" w:rsidRDefault="00BD65DE" w:rsidP="00DB0F9F">
      <w:pPr>
        <w:spacing w:after="0" w:line="240" w:lineRule="auto"/>
      </w:pPr>
      <w:r>
        <w:separator/>
      </w:r>
    </w:p>
  </w:footnote>
  <w:footnote w:type="continuationSeparator" w:id="0">
    <w:p w14:paraId="6CBAE036" w14:textId="77777777" w:rsidR="00BD65DE" w:rsidRDefault="00BD65D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46862"/>
    <w:multiLevelType w:val="hybridMultilevel"/>
    <w:tmpl w:val="910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3F561A19"/>
    <w:multiLevelType w:val="hybridMultilevel"/>
    <w:tmpl w:val="CD7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4"/>
  </w:num>
  <w:num w:numId="9">
    <w:abstractNumId w:val="49"/>
  </w:num>
  <w:num w:numId="10">
    <w:abstractNumId w:val="34"/>
  </w:num>
  <w:num w:numId="11">
    <w:abstractNumId w:val="44"/>
  </w:num>
  <w:num w:numId="12">
    <w:abstractNumId w:val="18"/>
  </w:num>
  <w:num w:numId="13">
    <w:abstractNumId w:val="42"/>
  </w:num>
  <w:num w:numId="14">
    <w:abstractNumId w:val="20"/>
  </w:num>
  <w:num w:numId="15">
    <w:abstractNumId w:val="8"/>
  </w:num>
  <w:num w:numId="16">
    <w:abstractNumId w:val="33"/>
  </w:num>
  <w:num w:numId="17">
    <w:abstractNumId w:val="16"/>
  </w:num>
  <w:num w:numId="18">
    <w:abstractNumId w:val="41"/>
  </w:num>
  <w:num w:numId="19">
    <w:abstractNumId w:val="46"/>
  </w:num>
  <w:num w:numId="20">
    <w:abstractNumId w:val="12"/>
  </w:num>
  <w:num w:numId="21">
    <w:abstractNumId w:val="38"/>
  </w:num>
  <w:num w:numId="22">
    <w:abstractNumId w:val="25"/>
  </w:num>
  <w:num w:numId="23">
    <w:abstractNumId w:val="21"/>
  </w:num>
  <w:num w:numId="24">
    <w:abstractNumId w:val="29"/>
  </w:num>
  <w:num w:numId="25">
    <w:abstractNumId w:val="26"/>
  </w:num>
  <w:num w:numId="26">
    <w:abstractNumId w:val="11"/>
  </w:num>
  <w:num w:numId="27">
    <w:abstractNumId w:val="45"/>
  </w:num>
  <w:num w:numId="28">
    <w:abstractNumId w:val="51"/>
  </w:num>
  <w:num w:numId="29">
    <w:abstractNumId w:val="35"/>
  </w:num>
  <w:num w:numId="30">
    <w:abstractNumId w:val="17"/>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40"/>
  </w:num>
  <w:num w:numId="38">
    <w:abstractNumId w:val="53"/>
  </w:num>
  <w:num w:numId="39">
    <w:abstractNumId w:val="5"/>
  </w:num>
  <w:num w:numId="40">
    <w:abstractNumId w:val="22"/>
  </w:num>
  <w:num w:numId="41">
    <w:abstractNumId w:val="6"/>
  </w:num>
  <w:num w:numId="42">
    <w:abstractNumId w:val="19"/>
  </w:num>
  <w:num w:numId="43">
    <w:abstractNumId w:val="50"/>
  </w:num>
  <w:num w:numId="44">
    <w:abstractNumId w:val="9"/>
  </w:num>
  <w:num w:numId="45">
    <w:abstractNumId w:val="37"/>
  </w:num>
  <w:num w:numId="46">
    <w:abstractNumId w:val="54"/>
  </w:num>
  <w:num w:numId="47">
    <w:abstractNumId w:val="48"/>
  </w:num>
  <w:num w:numId="48">
    <w:abstractNumId w:val="0"/>
  </w:num>
  <w:num w:numId="49">
    <w:abstractNumId w:val="47"/>
  </w:num>
  <w:num w:numId="50">
    <w:abstractNumId w:val="23"/>
  </w:num>
  <w:num w:numId="51">
    <w:abstractNumId w:val="43"/>
  </w:num>
  <w:num w:numId="52">
    <w:abstractNumId w:val="36"/>
  </w:num>
  <w:num w:numId="53">
    <w:abstractNumId w:val="14"/>
  </w:num>
  <w:num w:numId="54">
    <w:abstractNumId w:val="13"/>
  </w:num>
  <w:num w:numId="55">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54F38"/>
    <w:rsid w:val="00063BEC"/>
    <w:rsid w:val="00077F00"/>
    <w:rsid w:val="00084EDD"/>
    <w:rsid w:val="000872F8"/>
    <w:rsid w:val="00095EF3"/>
    <w:rsid w:val="000A081A"/>
    <w:rsid w:val="000A1E6B"/>
    <w:rsid w:val="000B7F14"/>
    <w:rsid w:val="000D2113"/>
    <w:rsid w:val="000E3F70"/>
    <w:rsid w:val="00111444"/>
    <w:rsid w:val="001408AD"/>
    <w:rsid w:val="0015321A"/>
    <w:rsid w:val="00155BC3"/>
    <w:rsid w:val="00162542"/>
    <w:rsid w:val="001717F7"/>
    <w:rsid w:val="001831AE"/>
    <w:rsid w:val="00184A5A"/>
    <w:rsid w:val="001B2F89"/>
    <w:rsid w:val="001B4B57"/>
    <w:rsid w:val="001B668D"/>
    <w:rsid w:val="001C1C9E"/>
    <w:rsid w:val="001D3477"/>
    <w:rsid w:val="001D4421"/>
    <w:rsid w:val="001E3214"/>
    <w:rsid w:val="001F79A8"/>
    <w:rsid w:val="0023772E"/>
    <w:rsid w:val="00257AE2"/>
    <w:rsid w:val="00270640"/>
    <w:rsid w:val="002761D0"/>
    <w:rsid w:val="00281A87"/>
    <w:rsid w:val="00292FE8"/>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505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77948"/>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72DB1"/>
    <w:rsid w:val="00980C3D"/>
    <w:rsid w:val="009825B8"/>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9541C"/>
    <w:rsid w:val="00AB4BC5"/>
    <w:rsid w:val="00AC4428"/>
    <w:rsid w:val="00AD1DD3"/>
    <w:rsid w:val="00B102B8"/>
    <w:rsid w:val="00B10708"/>
    <w:rsid w:val="00B122B1"/>
    <w:rsid w:val="00B13F89"/>
    <w:rsid w:val="00B1550A"/>
    <w:rsid w:val="00B22DBB"/>
    <w:rsid w:val="00B40C21"/>
    <w:rsid w:val="00B45252"/>
    <w:rsid w:val="00B51772"/>
    <w:rsid w:val="00B70FAF"/>
    <w:rsid w:val="00B71356"/>
    <w:rsid w:val="00B751A7"/>
    <w:rsid w:val="00B86A00"/>
    <w:rsid w:val="00B87236"/>
    <w:rsid w:val="00B91A0E"/>
    <w:rsid w:val="00B9219E"/>
    <w:rsid w:val="00B951AD"/>
    <w:rsid w:val="00B97786"/>
    <w:rsid w:val="00BA3216"/>
    <w:rsid w:val="00BD6100"/>
    <w:rsid w:val="00BD65DE"/>
    <w:rsid w:val="00BE482F"/>
    <w:rsid w:val="00BF0896"/>
    <w:rsid w:val="00BF1808"/>
    <w:rsid w:val="00C0689A"/>
    <w:rsid w:val="00C26318"/>
    <w:rsid w:val="00C27413"/>
    <w:rsid w:val="00C277C6"/>
    <w:rsid w:val="00C37CFA"/>
    <w:rsid w:val="00C446A1"/>
    <w:rsid w:val="00C543F3"/>
    <w:rsid w:val="00C73448"/>
    <w:rsid w:val="00C745E5"/>
    <w:rsid w:val="00C92E1F"/>
    <w:rsid w:val="00C94BC5"/>
    <w:rsid w:val="00CA50E7"/>
    <w:rsid w:val="00CC64A4"/>
    <w:rsid w:val="00CD0FD7"/>
    <w:rsid w:val="00CE6176"/>
    <w:rsid w:val="00CE783C"/>
    <w:rsid w:val="00CF4E8E"/>
    <w:rsid w:val="00CF78B1"/>
    <w:rsid w:val="00D30B48"/>
    <w:rsid w:val="00D31A9E"/>
    <w:rsid w:val="00D56F46"/>
    <w:rsid w:val="00D639F8"/>
    <w:rsid w:val="00D7231B"/>
    <w:rsid w:val="00D72AA4"/>
    <w:rsid w:val="00D7431B"/>
    <w:rsid w:val="00D90BFE"/>
    <w:rsid w:val="00DB0F9F"/>
    <w:rsid w:val="00DB2BCB"/>
    <w:rsid w:val="00DD0F7E"/>
    <w:rsid w:val="00DE1E37"/>
    <w:rsid w:val="00E15173"/>
    <w:rsid w:val="00E16E36"/>
    <w:rsid w:val="00E267CE"/>
    <w:rsid w:val="00E27AE4"/>
    <w:rsid w:val="00E40380"/>
    <w:rsid w:val="00E4089E"/>
    <w:rsid w:val="00E84E48"/>
    <w:rsid w:val="00E86704"/>
    <w:rsid w:val="00E90ABA"/>
    <w:rsid w:val="00EC3DFD"/>
    <w:rsid w:val="00EC426E"/>
    <w:rsid w:val="00ED2A43"/>
    <w:rsid w:val="00EE0FB0"/>
    <w:rsid w:val="00F178F8"/>
    <w:rsid w:val="00F36312"/>
    <w:rsid w:val="00F378E2"/>
    <w:rsid w:val="00F54EEC"/>
    <w:rsid w:val="00F833E5"/>
    <w:rsid w:val="00F92F7E"/>
    <w:rsid w:val="00FA3C13"/>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1043C06-A72F-48ED-A5E4-DF068E36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3122</TotalTime>
  <Pages>1</Pages>
  <Words>1067</Words>
  <Characters>6085</Characters>
  <Application>Microsoft Office Word</Application>
  <DocSecurity>0</DocSecurity>
  <Lines>50</Lines>
  <Paragraphs>14</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39</cp:revision>
  <cp:lastPrinted>2014-03-17T12:58:00Z</cp:lastPrinted>
  <dcterms:created xsi:type="dcterms:W3CDTF">2019-01-07T11:52:00Z</dcterms:created>
  <dcterms:modified xsi:type="dcterms:W3CDTF">2019-11-08T18:13:00Z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