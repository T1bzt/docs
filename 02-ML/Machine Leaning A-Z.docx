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074D21" w:rsidRDefault="007E3FDB">
          <w:pPr>
            <w:pStyle w:val="Hlavikaobsahu"/>
            <w:rPr>
              <w:b/>
              <w:color w:val="auto"/>
              <w:lang w:val="en-US"/>
            </w:rPr>
          </w:pPr>
          <w:r w:rsidRPr="00074D21">
            <w:rPr>
              <w:b/>
              <w:color w:val="auto"/>
              <w:lang w:val="en-US"/>
            </w:rPr>
            <w:t>Content</w:t>
          </w:r>
        </w:p>
        <w:p w14:paraId="7953B9B9" w14:textId="77777777" w:rsidR="00074D21" w:rsidRPr="00074D21" w:rsidRDefault="00DB0F9F">
          <w:pPr>
            <w:pStyle w:val="Obsah1"/>
            <w:rPr>
              <w:rFonts w:eastAsiaTheme="minorEastAsia"/>
              <w:noProof/>
              <w:lang w:val="en-US"/>
            </w:rPr>
          </w:pPr>
          <w:r w:rsidRPr="00074D21">
            <w:rPr>
              <w:lang w:val="en-US"/>
            </w:rPr>
            <w:fldChar w:fldCharType="begin"/>
          </w:r>
          <w:r w:rsidRPr="00074D21">
            <w:rPr>
              <w:lang w:val="en-US"/>
            </w:rPr>
            <w:instrText xml:space="preserve"> TOC \o "1-3" \h \z \u </w:instrText>
          </w:r>
          <w:r w:rsidRPr="00074D21">
            <w:rPr>
              <w:lang w:val="en-US"/>
            </w:rPr>
            <w:fldChar w:fldCharType="separate"/>
          </w:r>
          <w:hyperlink w:anchor="_Toc16086984" w:history="1">
            <w:r w:rsidR="00074D21" w:rsidRPr="00074D21">
              <w:rPr>
                <w:rStyle w:val="Hypertextovprepojenie"/>
                <w:noProof/>
                <w:lang w:val="en-US"/>
              </w:rPr>
              <w:t>1.</w:t>
            </w:r>
            <w:r w:rsidR="00074D21" w:rsidRPr="00074D21">
              <w:rPr>
                <w:rFonts w:eastAsiaTheme="minorEastAsia"/>
                <w:noProof/>
                <w:lang w:val="en-US"/>
              </w:rPr>
              <w:tab/>
            </w:r>
            <w:r w:rsidR="00074D21" w:rsidRPr="00074D21">
              <w:rPr>
                <w:rStyle w:val="Hypertextovprepojenie"/>
                <w:noProof/>
                <w:lang w:val="en-US"/>
              </w:rPr>
              <w:t>Gradient Descent</w:t>
            </w:r>
            <w:r w:rsidR="00074D21" w:rsidRPr="00074D21">
              <w:rPr>
                <w:noProof/>
                <w:webHidden/>
                <w:lang w:val="en-US"/>
              </w:rPr>
              <w:tab/>
            </w:r>
            <w:r w:rsidR="00074D21" w:rsidRPr="00074D21">
              <w:rPr>
                <w:noProof/>
                <w:webHidden/>
                <w:lang w:val="en-US"/>
              </w:rPr>
              <w:fldChar w:fldCharType="begin"/>
            </w:r>
            <w:r w:rsidR="00074D21" w:rsidRPr="00074D21">
              <w:rPr>
                <w:noProof/>
                <w:webHidden/>
                <w:lang w:val="en-US"/>
              </w:rPr>
              <w:instrText xml:space="preserve"> PAGEREF _Toc16086984 \h </w:instrText>
            </w:r>
            <w:r w:rsidR="00074D21" w:rsidRPr="00074D21">
              <w:rPr>
                <w:noProof/>
                <w:webHidden/>
                <w:lang w:val="en-US"/>
              </w:rPr>
            </w:r>
            <w:r w:rsidR="00074D21" w:rsidRPr="00074D21">
              <w:rPr>
                <w:noProof/>
                <w:webHidden/>
                <w:lang w:val="en-US"/>
              </w:rPr>
              <w:fldChar w:fldCharType="separate"/>
            </w:r>
            <w:r w:rsidR="00074D21" w:rsidRPr="00074D21">
              <w:rPr>
                <w:noProof/>
                <w:webHidden/>
                <w:lang w:val="en-US"/>
              </w:rPr>
              <w:t>2</w:t>
            </w:r>
            <w:r w:rsidR="00074D21" w:rsidRPr="00074D21">
              <w:rPr>
                <w:noProof/>
                <w:webHidden/>
                <w:lang w:val="en-US"/>
              </w:rPr>
              <w:fldChar w:fldCharType="end"/>
            </w:r>
          </w:hyperlink>
        </w:p>
        <w:p w14:paraId="0BBD8F1C" w14:textId="77777777" w:rsidR="00DB0F9F" w:rsidRPr="00074D21" w:rsidRDefault="00DB0F9F">
          <w:pPr>
            <w:rPr>
              <w:lang w:val="en-US"/>
            </w:rPr>
          </w:pPr>
          <w:r w:rsidRPr="00074D21">
            <w:rPr>
              <w:b/>
              <w:bCs/>
              <w:lang w:val="en-US"/>
            </w:rPr>
            <w:fldChar w:fldCharType="end"/>
          </w:r>
        </w:p>
      </w:sdtContent>
    </w:sdt>
    <w:p w14:paraId="0227D667" w14:textId="77777777" w:rsidR="00DB0F9F" w:rsidRPr="00074D21" w:rsidRDefault="00DB0F9F" w:rsidP="00DB0F9F">
      <w:pPr>
        <w:rPr>
          <w:lang w:val="en-US"/>
        </w:rPr>
      </w:pPr>
    </w:p>
    <w:p w14:paraId="4D58EDDB" w14:textId="77777777" w:rsidR="00DB0F9F" w:rsidRPr="00074D21" w:rsidRDefault="00DB0F9F" w:rsidP="00DB0F9F">
      <w:pPr>
        <w:rPr>
          <w:lang w:val="en-US"/>
        </w:rPr>
        <w:sectPr w:rsidR="00DB0F9F" w:rsidRPr="00074D21" w:rsidSect="00764113">
          <w:pgSz w:w="11906" w:h="16838"/>
          <w:pgMar w:top="1418" w:right="1418" w:bottom="1418" w:left="1701" w:header="709" w:footer="709" w:gutter="0"/>
          <w:cols w:space="708"/>
          <w:docGrid w:linePitch="360"/>
        </w:sectPr>
      </w:pPr>
    </w:p>
    <w:p w14:paraId="6FD214B5" w14:textId="69714FE0" w:rsidR="0074755B" w:rsidRDefault="0074755B" w:rsidP="00571D55">
      <w:pPr>
        <w:pStyle w:val="1Nadpis"/>
        <w:jc w:val="both"/>
        <w:rPr>
          <w:lang w:val="en-US"/>
        </w:rPr>
      </w:pPr>
      <w:bookmarkStart w:id="0" w:name="_Toc16086984"/>
      <w:r>
        <w:rPr>
          <w:lang w:val="en-US"/>
        </w:rPr>
        <w:lastRenderedPageBreak/>
        <w:t>Termiology</w:t>
      </w:r>
    </w:p>
    <w:p w14:paraId="021E6777" w14:textId="69108E38" w:rsidR="0097005B" w:rsidRPr="00074D21" w:rsidRDefault="006F01E0" w:rsidP="0074755B">
      <w:pPr>
        <w:pStyle w:val="2Nadpis"/>
        <w:rPr>
          <w:lang w:val="en-US"/>
        </w:rPr>
      </w:pPr>
      <w:r w:rsidRPr="00074D21">
        <w:rPr>
          <w:lang w:val="en-US"/>
        </w:rPr>
        <w:t>Gradient Descent</w:t>
      </w:r>
      <w:bookmarkEnd w:id="0"/>
    </w:p>
    <w:p w14:paraId="28ED6932" w14:textId="2B40A2DD" w:rsidR="00074D21" w:rsidRDefault="00074D21" w:rsidP="00074D21">
      <w:pPr>
        <w:rPr>
          <w:lang w:val="en-US"/>
        </w:rPr>
      </w:pPr>
      <w:r w:rsidRPr="00074D21">
        <w:rPr>
          <w:lang w:val="en-US"/>
        </w:rPr>
        <w:t>Gradient descent is a first-order iterative optimization algorithm for finding the minimum of a function. To find a local minimum of a function using gradient descent, one takes steps proportional to the negative of the gradient (or approximate gradient) of the function at the current point. If, instead, one takes steps proportional to the positive of the gradient, one approaches a local maximum of that function; the procedure is then known as gradient ascent.</w:t>
      </w:r>
    </w:p>
    <w:p w14:paraId="5DE4417C" w14:textId="14BA3E19" w:rsidR="00B965E8" w:rsidRDefault="00B965E8" w:rsidP="00074D21">
      <w:pPr>
        <w:rPr>
          <w:lang w:val="en-US"/>
        </w:rPr>
      </w:pPr>
      <w:r>
        <w:rPr>
          <w:lang w:val="en-US"/>
        </w:rPr>
        <w:t>Chain rule – derivative of nested functions</w:t>
      </w:r>
    </w:p>
    <w:p w14:paraId="63658D14" w14:textId="49E22CEE" w:rsidR="007E44BE" w:rsidRPr="00074D21" w:rsidRDefault="007E44BE" w:rsidP="00074D21">
      <w:pPr>
        <w:rPr>
          <w:lang w:val="en-US"/>
        </w:rPr>
      </w:pPr>
      <w:r>
        <w:rPr>
          <w:lang w:val="en-US"/>
        </w:rPr>
        <w:t>Calculate the back propagation for a fully connected neural network.</w:t>
      </w:r>
    </w:p>
    <w:p w14:paraId="1C08ED83" w14:textId="32E82B80" w:rsidR="00074D21" w:rsidRDefault="00074D21" w:rsidP="0074755B">
      <w:pPr>
        <w:pStyle w:val="3Nadpis"/>
        <w:rPr>
          <w:lang w:val="en-US"/>
        </w:rPr>
      </w:pPr>
      <w:r w:rsidRPr="00074D21">
        <w:rPr>
          <w:lang w:val="en-US"/>
        </w:rPr>
        <w:t>What is the Gradient?</w:t>
      </w:r>
    </w:p>
    <w:p w14:paraId="3CA60F65" w14:textId="49A9669D" w:rsidR="00074D21" w:rsidRDefault="00074D21" w:rsidP="00074D21">
      <w:pPr>
        <w:rPr>
          <w:lang w:val="en-US"/>
        </w:rPr>
      </w:pPr>
      <w:r>
        <w:rPr>
          <w:lang w:val="en-US"/>
        </w:rPr>
        <w:t>Gradient shows us the maximum of the function.</w:t>
      </w:r>
    </w:p>
    <w:p w14:paraId="02D27579" w14:textId="6A3D6121" w:rsidR="00074D21" w:rsidRDefault="00074D21" w:rsidP="00074D21">
      <w:pPr>
        <w:rPr>
          <w:lang w:val="en-US"/>
        </w:rPr>
      </w:pPr>
      <w:r>
        <w:rPr>
          <w:lang w:val="en-US"/>
        </w:rPr>
        <w:t>Derivatives: slope, rate of change</w:t>
      </w:r>
    </w:p>
    <w:p w14:paraId="5EF14DAA" w14:textId="4FC40ED2" w:rsidR="00074D21" w:rsidRDefault="00074D21" w:rsidP="00074D21">
      <w:pPr>
        <w:rPr>
          <w:lang w:val="en-US"/>
        </w:rPr>
      </w:pPr>
      <w:r>
        <w:rPr>
          <w:lang w:val="en-US"/>
        </w:rPr>
        <w:t>Gradient: extends derivative to multivariate functions.</w:t>
      </w:r>
    </w:p>
    <w:p w14:paraId="2F797458" w14:textId="4A7C17F6" w:rsidR="00074D21" w:rsidRPr="00074D21" w:rsidRDefault="00074D21" w:rsidP="0074755B">
      <w:pPr>
        <w:pStyle w:val="3Nadpis"/>
        <w:rPr>
          <w:lang w:val="en-US"/>
        </w:rPr>
      </w:pPr>
      <w:r>
        <w:rPr>
          <w:lang w:val="en-US"/>
        </w:rPr>
        <w:t>Back Propagation</w:t>
      </w:r>
    </w:p>
    <w:p w14:paraId="1D8C8572" w14:textId="3257F648" w:rsidR="00074D21" w:rsidRDefault="00074D21" w:rsidP="00074D21">
      <w:pPr>
        <w:rPr>
          <w:lang w:val="en-US"/>
        </w:rPr>
      </w:pPr>
      <w:r w:rsidRPr="00074D21">
        <w:rPr>
          <w:lang w:val="en-US"/>
        </w:rPr>
        <w:t xml:space="preserve">  </w:t>
      </w:r>
      <w:r>
        <w:rPr>
          <w:lang w:val="en-US"/>
        </w:rPr>
        <w:t>Csokkeno fuggveny  - derivacio negative</w:t>
      </w:r>
    </w:p>
    <w:p w14:paraId="36A45CA5" w14:textId="2FB9CE35" w:rsidR="00074D21" w:rsidRDefault="00074D21" w:rsidP="00074D21">
      <w:pPr>
        <w:rPr>
          <w:lang w:val="en-US"/>
        </w:rPr>
      </w:pPr>
      <w:r>
        <w:rPr>
          <w:lang w:val="en-US"/>
        </w:rPr>
        <w:t>Novekvo fuggveny – derivalt pozitiv</w:t>
      </w:r>
    </w:p>
    <w:p w14:paraId="4296D6C3" w14:textId="10130B4D" w:rsidR="00074D21" w:rsidRPr="00074D21" w:rsidRDefault="00074D21" w:rsidP="00074D21">
      <w:pPr>
        <w:rPr>
          <w:lang w:val="en-US"/>
        </w:rPr>
      </w:pPr>
      <w:r>
        <w:rPr>
          <w:noProof/>
          <w:lang w:val="en-US"/>
        </w:rPr>
        <w:drawing>
          <wp:inline distT="0" distB="0" distL="0" distR="0" wp14:anchorId="45A54776" wp14:editId="2359312F">
            <wp:extent cx="3114675" cy="17787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422" cy="1780840"/>
                    </a:xfrm>
                    <a:prstGeom prst="rect">
                      <a:avLst/>
                    </a:prstGeom>
                  </pic:spPr>
                </pic:pic>
              </a:graphicData>
            </a:graphic>
          </wp:inline>
        </w:drawing>
      </w:r>
    </w:p>
    <w:p w14:paraId="2E69808A" w14:textId="0051964A" w:rsidR="006B3B68" w:rsidRDefault="00B965E8" w:rsidP="006B3B68">
      <w:pPr>
        <w:rPr>
          <w:b/>
          <w:lang w:val="en-US"/>
        </w:rPr>
      </w:pPr>
      <w:r>
        <w:rPr>
          <w:lang w:val="en-US"/>
        </w:rPr>
        <w:t xml:space="preserve">For a neural network we define cost function, that depends on the values of the parameters. We find the values of the parameters by minimalizing the cost by gradient descent. All we are really doing is taking the cost function, calculating its partial derivatives with respect to each parameter and then using the update rule (x := x – df/dx) we decrease the cost by updating the paramters we do this by </w:t>
      </w:r>
      <w:r w:rsidRPr="00B965E8">
        <w:rPr>
          <w:b/>
          <w:lang w:val="en-US"/>
        </w:rPr>
        <w:t xml:space="preserve">subtracting the value of the negative gradient from each of the </w:t>
      </w:r>
      <w:r>
        <w:rPr>
          <w:b/>
          <w:lang w:val="en-US"/>
        </w:rPr>
        <w:t>parameters</w:t>
      </w:r>
      <w:r w:rsidRPr="00B965E8">
        <w:rPr>
          <w:b/>
          <w:lang w:val="en-US"/>
        </w:rPr>
        <w:t>.</w:t>
      </w:r>
    </w:p>
    <w:p w14:paraId="04E27930" w14:textId="32B5D6B8" w:rsidR="007E44BE" w:rsidRDefault="007E44BE" w:rsidP="0074755B">
      <w:pPr>
        <w:pStyle w:val="3Nadpis"/>
        <w:rPr>
          <w:lang w:val="en-US"/>
        </w:rPr>
      </w:pPr>
      <w:r>
        <w:rPr>
          <w:lang w:val="en-US"/>
        </w:rPr>
        <w:lastRenderedPageBreak/>
        <w:t>The Complete Mathematical Notation of a Fully Connected Neural Network</w:t>
      </w:r>
    </w:p>
    <w:p w14:paraId="7F4FC7ED" w14:textId="79C323EE" w:rsidR="007E44BE" w:rsidRDefault="007E44BE" w:rsidP="007E44BE">
      <w:pPr>
        <w:rPr>
          <w:lang w:val="en-US"/>
        </w:rPr>
      </w:pPr>
      <w:r>
        <w:rPr>
          <w:noProof/>
          <w:lang w:val="en-US"/>
        </w:rPr>
        <w:drawing>
          <wp:inline distT="0" distB="0" distL="0" distR="0" wp14:anchorId="4E466CFA" wp14:editId="42D2D96D">
            <wp:extent cx="5579745" cy="2900680"/>
            <wp:effectExtent l="0" t="0" r="190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900680"/>
                    </a:xfrm>
                    <a:prstGeom prst="rect">
                      <a:avLst/>
                    </a:prstGeom>
                  </pic:spPr>
                </pic:pic>
              </a:graphicData>
            </a:graphic>
          </wp:inline>
        </w:drawing>
      </w:r>
    </w:p>
    <w:p w14:paraId="3B122269" w14:textId="54CD0AEF" w:rsidR="0074755B" w:rsidRDefault="0074755B" w:rsidP="0074755B">
      <w:pPr>
        <w:pStyle w:val="1Nadpis"/>
        <w:rPr>
          <w:lang w:val="en-US"/>
        </w:rPr>
      </w:pPr>
      <w:r>
        <w:rPr>
          <w:lang w:val="en-US"/>
        </w:rPr>
        <w:lastRenderedPageBreak/>
        <w:t>Technologies</w:t>
      </w:r>
    </w:p>
    <w:p w14:paraId="41BEEE69" w14:textId="77777777" w:rsidR="0074755B" w:rsidRPr="0074755B" w:rsidRDefault="0074755B" w:rsidP="0074755B">
      <w:pPr>
        <w:rPr>
          <w:lang w:val="en-US"/>
        </w:rPr>
      </w:pPr>
      <w:bookmarkStart w:id="1" w:name="_GoBack"/>
      <w:bookmarkEnd w:id="1"/>
    </w:p>
    <w:p w14:paraId="54FF36C0" w14:textId="77777777" w:rsidR="00B965E8" w:rsidRPr="00B965E8" w:rsidRDefault="00B965E8" w:rsidP="006B3B68">
      <w:pPr>
        <w:rPr>
          <w:lang w:val="en-US"/>
        </w:rPr>
      </w:pPr>
    </w:p>
    <w:p w14:paraId="6F509414" w14:textId="77777777" w:rsidR="006E3F3C" w:rsidRPr="00074D21" w:rsidRDefault="006E3F3C" w:rsidP="006E3F3C">
      <w:pPr>
        <w:rPr>
          <w:lang w:val="en-US"/>
        </w:rPr>
      </w:pPr>
    </w:p>
    <w:sectPr w:rsidR="006E3F3C" w:rsidRPr="00074D21"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B9068" w14:textId="77777777" w:rsidR="00AD5C5E" w:rsidRDefault="00AD5C5E" w:rsidP="00DB0F9F">
      <w:pPr>
        <w:spacing w:after="0" w:line="240" w:lineRule="auto"/>
      </w:pPr>
      <w:r>
        <w:separator/>
      </w:r>
    </w:p>
  </w:endnote>
  <w:endnote w:type="continuationSeparator" w:id="0">
    <w:p w14:paraId="1660B15C" w14:textId="77777777" w:rsidR="00AD5C5E" w:rsidRDefault="00AD5C5E"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74755B">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97827" w14:textId="77777777" w:rsidR="00AD5C5E" w:rsidRDefault="00AD5C5E" w:rsidP="00DB0F9F">
      <w:pPr>
        <w:spacing w:after="0" w:line="240" w:lineRule="auto"/>
      </w:pPr>
      <w:r>
        <w:separator/>
      </w:r>
    </w:p>
  </w:footnote>
  <w:footnote w:type="continuationSeparator" w:id="0">
    <w:p w14:paraId="7C29A010" w14:textId="77777777" w:rsidR="00AD5C5E" w:rsidRDefault="00AD5C5E"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4D21"/>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6F01E0"/>
    <w:rsid w:val="00702CD0"/>
    <w:rsid w:val="007206AB"/>
    <w:rsid w:val="00727E4E"/>
    <w:rsid w:val="00730F96"/>
    <w:rsid w:val="0073123B"/>
    <w:rsid w:val="0073615F"/>
    <w:rsid w:val="0073795A"/>
    <w:rsid w:val="0074755B"/>
    <w:rsid w:val="007613A2"/>
    <w:rsid w:val="00764113"/>
    <w:rsid w:val="00770925"/>
    <w:rsid w:val="0077204C"/>
    <w:rsid w:val="0077530D"/>
    <w:rsid w:val="00797824"/>
    <w:rsid w:val="007B1F8D"/>
    <w:rsid w:val="007D5FFC"/>
    <w:rsid w:val="007E0ADE"/>
    <w:rsid w:val="007E30D0"/>
    <w:rsid w:val="007E3FDB"/>
    <w:rsid w:val="007E44BE"/>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AD5C5E"/>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65E8"/>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C0E42548-E577-4C20-A26F-9630F2288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2945</TotalTime>
  <Pages>4</Pages>
  <Words>232</Words>
  <Characters>1323</Characters>
  <Application>Microsoft Office Word</Application>
  <DocSecurity>0</DocSecurity>
  <Lines>11</Lines>
  <Paragraphs>3</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29</cp:revision>
  <cp:lastPrinted>2014-03-17T12:58:00Z</cp:lastPrinted>
  <dcterms:created xsi:type="dcterms:W3CDTF">2019-01-07T11:52:00Z</dcterms:created>
  <dcterms:modified xsi:type="dcterms:W3CDTF">2019-08-07T15:00:00Z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