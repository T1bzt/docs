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687FE38B" w14:textId="77777777" w:rsidR="007F4188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7838409" w:history="1">
            <w:r w:rsidR="007F4188" w:rsidRPr="00A26D7D">
              <w:rPr>
                <w:rStyle w:val="Hyperlink"/>
                <w:noProof/>
              </w:rPr>
              <w:t>1.</w:t>
            </w:r>
            <w:r w:rsidR="007F4188">
              <w:rPr>
                <w:rFonts w:eastAsiaTheme="minorEastAsia"/>
                <w:noProof/>
                <w:lang w:val="en-US"/>
              </w:rPr>
              <w:tab/>
            </w:r>
            <w:r w:rsidR="007F4188" w:rsidRPr="00A26D7D">
              <w:rPr>
                <w:rStyle w:val="Hyperlink"/>
                <w:noProof/>
              </w:rPr>
              <w:t>Microservices</w:t>
            </w:r>
            <w:r w:rsidR="007F4188">
              <w:rPr>
                <w:noProof/>
                <w:webHidden/>
              </w:rPr>
              <w:tab/>
            </w:r>
            <w:r w:rsidR="007F4188">
              <w:rPr>
                <w:noProof/>
                <w:webHidden/>
              </w:rPr>
              <w:fldChar w:fldCharType="begin"/>
            </w:r>
            <w:r w:rsidR="007F4188">
              <w:rPr>
                <w:noProof/>
                <w:webHidden/>
              </w:rPr>
              <w:instrText xml:space="preserve"> PAGEREF _Toc37838409 \h </w:instrText>
            </w:r>
            <w:r w:rsidR="007F4188">
              <w:rPr>
                <w:noProof/>
                <w:webHidden/>
              </w:rPr>
            </w:r>
            <w:r w:rsidR="007F4188">
              <w:rPr>
                <w:noProof/>
                <w:webHidden/>
              </w:rPr>
              <w:fldChar w:fldCharType="separate"/>
            </w:r>
            <w:r w:rsidR="007F4188">
              <w:rPr>
                <w:noProof/>
                <w:webHidden/>
              </w:rPr>
              <w:t>2</w:t>
            </w:r>
            <w:r w:rsidR="007F4188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2D2B97F" w:rsidR="0097005B" w:rsidRDefault="007F4188" w:rsidP="00571D55">
      <w:pPr>
        <w:pStyle w:val="1Nadpis"/>
        <w:jc w:val="both"/>
      </w:pPr>
      <w:r>
        <w:lastRenderedPageBreak/>
        <w:t>DevOps intro</w:t>
      </w:r>
    </w:p>
    <w:p w14:paraId="792319AC" w14:textId="344BDB11" w:rsidR="007F4188" w:rsidRDefault="009B3654" w:rsidP="00B54A85">
      <w:r>
        <w:t>„small applications are cloud ready, large are not“</w:t>
      </w:r>
    </w:p>
    <w:p w14:paraId="5180E479" w14:textId="7D0B003C" w:rsidR="00450D73" w:rsidRDefault="00AF7E0A" w:rsidP="00AF010B">
      <w:pPr>
        <w:pStyle w:val="ListParagraph"/>
        <w:numPr>
          <w:ilvl w:val="0"/>
          <w:numId w:val="54"/>
        </w:numPr>
      </w:pPr>
      <w:hyperlink r:id="rId8" w:history="1">
        <w:r w:rsidR="00AF010B" w:rsidRPr="00070477">
          <w:rPr>
            <w:rStyle w:val="Hyperlink"/>
          </w:rPr>
          <w:t>https://www.infrastructure.aws</w:t>
        </w:r>
      </w:hyperlink>
      <w:r w:rsidR="00AF010B">
        <w:t xml:space="preserve"> </w:t>
      </w:r>
    </w:p>
    <w:p w14:paraId="547CF104" w14:textId="40DBEBAB" w:rsidR="00450D73" w:rsidRPr="008A46FC" w:rsidRDefault="00AF7E0A" w:rsidP="00AF010B">
      <w:pPr>
        <w:pStyle w:val="ListParagraph"/>
        <w:numPr>
          <w:ilvl w:val="0"/>
          <w:numId w:val="54"/>
        </w:numPr>
      </w:pPr>
      <w:hyperlink r:id="rId9" w:history="1">
        <w:r w:rsidR="00AF010B" w:rsidRPr="00070477">
          <w:rPr>
            <w:rStyle w:val="Hyperlink"/>
          </w:rPr>
          <w:t>https://xebialabs.com/periodic-table-of-devops-tools/</w:t>
        </w:r>
      </w:hyperlink>
      <w:r w:rsidR="00AF010B">
        <w:t xml:space="preserve"> </w:t>
      </w:r>
    </w:p>
    <w:p w14:paraId="0ECD59D9" w14:textId="2A150425" w:rsidR="00450D73" w:rsidRDefault="00AF7E0A" w:rsidP="00AF010B">
      <w:pPr>
        <w:pStyle w:val="ListParagraph"/>
        <w:numPr>
          <w:ilvl w:val="0"/>
          <w:numId w:val="54"/>
        </w:numPr>
      </w:pPr>
      <w:hyperlink r:id="rId10" w:history="1">
        <w:r w:rsidR="00AF010B" w:rsidRPr="00070477">
          <w:rPr>
            <w:rStyle w:val="Hyperlink"/>
          </w:rPr>
          <w:t>https://docs.aws.amazon.com/de_de/AWSCloudFormation/latest/UserGuide/cfn-helper-scripts-reference.html</w:t>
        </w:r>
      </w:hyperlink>
      <w:r w:rsidR="00AF010B">
        <w:t xml:space="preserve">  -&gt; send signals back to cloudformation</w:t>
      </w:r>
    </w:p>
    <w:p w14:paraId="08857C68" w14:textId="54ECA773" w:rsidR="00D154D4" w:rsidRDefault="00D154D4" w:rsidP="00AF010B">
      <w:pPr>
        <w:pStyle w:val="ListParagraph"/>
        <w:numPr>
          <w:ilvl w:val="0"/>
          <w:numId w:val="54"/>
        </w:numPr>
      </w:pPr>
      <w:r>
        <w:t xml:space="preserve">UNIT TESTING !!! </w:t>
      </w:r>
      <w:r w:rsidR="000F5746">
        <w:t>– pluralsight intro</w:t>
      </w:r>
    </w:p>
    <w:p w14:paraId="66BECB78" w14:textId="40909F4C" w:rsidR="00D154D4" w:rsidRDefault="00D154D4" w:rsidP="00AF010B">
      <w:pPr>
        <w:pStyle w:val="ListParagraph"/>
        <w:numPr>
          <w:ilvl w:val="0"/>
          <w:numId w:val="54"/>
        </w:numPr>
      </w:pPr>
      <w:r>
        <w:t xml:space="preserve">AWS marketplace and quick start ?! </w:t>
      </w:r>
    </w:p>
    <w:p w14:paraId="52A9B310" w14:textId="77777777" w:rsidR="00931547" w:rsidRDefault="00931547" w:rsidP="00B54A85">
      <w:pPr>
        <w:pStyle w:val="ListParagraph"/>
        <w:numPr>
          <w:ilvl w:val="0"/>
          <w:numId w:val="54"/>
        </w:numPr>
      </w:pPr>
      <w:r>
        <w:t>https://docs.aws.amazon.com/de_de/AWSCloudFormation/latest/UserGuide/aws-properties-waitcondition.html</w:t>
      </w:r>
    </w:p>
    <w:p w14:paraId="6ECD7917" w14:textId="77777777" w:rsidR="00931547" w:rsidRDefault="00931547" w:rsidP="00B54A85">
      <w:pPr>
        <w:pStyle w:val="ListParagraph"/>
        <w:numPr>
          <w:ilvl w:val="0"/>
          <w:numId w:val="54"/>
        </w:numPr>
      </w:pPr>
      <w:r>
        <w:t>https://aws.amazon.com/de/quickstart/</w:t>
      </w:r>
    </w:p>
    <w:p w14:paraId="02F1AF3B" w14:textId="7815BD7A" w:rsidR="00931547" w:rsidRDefault="00AF7E0A" w:rsidP="00B54A85">
      <w:pPr>
        <w:pStyle w:val="ListParagraph"/>
        <w:numPr>
          <w:ilvl w:val="0"/>
          <w:numId w:val="54"/>
        </w:numPr>
      </w:pPr>
      <w:hyperlink r:id="rId11" w:history="1">
        <w:r w:rsidR="000F5746" w:rsidRPr="00070477">
          <w:rPr>
            <w:rStyle w:val="Hyperlink"/>
          </w:rPr>
          <w:t>https://aws.amazon.com/de/cloudformation/resources/templates/</w:t>
        </w:r>
      </w:hyperlink>
    </w:p>
    <w:p w14:paraId="59739009" w14:textId="5F9B4091" w:rsidR="000F5746" w:rsidRDefault="000F5746" w:rsidP="00B54A85">
      <w:pPr>
        <w:pStyle w:val="ListParagraph"/>
        <w:numPr>
          <w:ilvl w:val="0"/>
          <w:numId w:val="54"/>
        </w:numPr>
      </w:pPr>
      <w:r>
        <w:t xml:space="preserve">aws cdk – decorators, like in the case of flask framework?! </w:t>
      </w:r>
    </w:p>
    <w:p w14:paraId="15E0CA0F" w14:textId="6BB46EC6" w:rsidR="000F5746" w:rsidRDefault="000F5746" w:rsidP="00B54A85">
      <w:pPr>
        <w:pStyle w:val="ListParagraph"/>
        <w:numPr>
          <w:ilvl w:val="0"/>
          <w:numId w:val="54"/>
        </w:numPr>
      </w:pPr>
      <w:r>
        <w:t>TODO: CDKworkshop on cloud9</w:t>
      </w:r>
    </w:p>
    <w:p w14:paraId="32E94304" w14:textId="767D421E" w:rsidR="00064D53" w:rsidRDefault="00064D53" w:rsidP="00B54A85">
      <w:pPr>
        <w:pStyle w:val="ListParagraph"/>
        <w:numPr>
          <w:ilvl w:val="0"/>
          <w:numId w:val="54"/>
        </w:numPr>
      </w:pPr>
      <w:r>
        <w:t>TODO – Visual Studio Plugin – local list of functions (problem w us-east-1 ?! )</w:t>
      </w:r>
    </w:p>
    <w:p w14:paraId="64F6FD0C" w14:textId="696D8B74" w:rsidR="00FB3D0D" w:rsidRDefault="00AF7E0A" w:rsidP="00FB3D0D">
      <w:pPr>
        <w:pStyle w:val="ListParagraph"/>
        <w:numPr>
          <w:ilvl w:val="0"/>
          <w:numId w:val="54"/>
        </w:numPr>
      </w:pPr>
      <w:hyperlink r:id="rId12" w:history="1">
        <w:r w:rsidR="00FB3D0D" w:rsidRPr="00070477">
          <w:rPr>
            <w:rStyle w:val="Hyperlink"/>
          </w:rPr>
          <w:t>https://trunkbaseddevelopment.com/</w:t>
        </w:r>
      </w:hyperlink>
      <w:r w:rsidR="00FB3D0D">
        <w:t xml:space="preserve"> vs gitflow</w:t>
      </w:r>
    </w:p>
    <w:p w14:paraId="5D91C057" w14:textId="306D59E1" w:rsidR="00BA05B3" w:rsidRDefault="00BA05B3" w:rsidP="00FB3D0D">
      <w:pPr>
        <w:pStyle w:val="ListParagraph"/>
        <w:numPr>
          <w:ilvl w:val="0"/>
          <w:numId w:val="54"/>
        </w:numPr>
      </w:pPr>
      <w:r>
        <w:t>Code lin</w:t>
      </w:r>
      <w:r w:rsidR="007724EB">
        <w:t>t</w:t>
      </w:r>
      <w:r>
        <w:t xml:space="preserve">ing </w:t>
      </w:r>
      <w:r w:rsidR="007724EB">
        <w:t xml:space="preserve"> and unit testing </w:t>
      </w:r>
      <w:r>
        <w:t>before commiting</w:t>
      </w:r>
    </w:p>
    <w:p w14:paraId="0C6D6950" w14:textId="73BD4797" w:rsidR="008953B2" w:rsidRDefault="008953B2" w:rsidP="00FB3D0D">
      <w:pPr>
        <w:pStyle w:val="ListParagraph"/>
        <w:numPr>
          <w:ilvl w:val="0"/>
          <w:numId w:val="54"/>
        </w:numPr>
      </w:pPr>
      <w:r>
        <w:t>Changelog.md and other special files.</w:t>
      </w:r>
    </w:p>
    <w:p w14:paraId="7DB98E2F" w14:textId="03BC7478" w:rsidR="00922FF1" w:rsidRDefault="00922FF1" w:rsidP="00FB3D0D">
      <w:pPr>
        <w:pStyle w:val="ListParagraph"/>
        <w:numPr>
          <w:ilvl w:val="0"/>
          <w:numId w:val="54"/>
        </w:numPr>
      </w:pPr>
      <w:r>
        <w:t xml:space="preserve">Awscli wait </w:t>
      </w:r>
      <w:r>
        <w:sym w:font="Wingdings" w:char="F04A"/>
      </w:r>
      <w:r>
        <w:t xml:space="preserve"> </w:t>
      </w:r>
    </w:p>
    <w:p w14:paraId="74856216" w14:textId="6EB8055B" w:rsidR="008052BD" w:rsidRDefault="008052BD" w:rsidP="00FB3D0D">
      <w:pPr>
        <w:pStyle w:val="ListParagraph"/>
        <w:numPr>
          <w:ilvl w:val="0"/>
          <w:numId w:val="54"/>
        </w:numPr>
      </w:pPr>
      <w:r>
        <w:t>Understanding - DNS, Namespace</w:t>
      </w:r>
    </w:p>
    <w:p w14:paraId="358CB83D" w14:textId="6C85B602" w:rsidR="00B006D8" w:rsidRDefault="00B006D8" w:rsidP="00FB3D0D">
      <w:pPr>
        <w:pStyle w:val="ListParagraph"/>
        <w:numPr>
          <w:ilvl w:val="0"/>
          <w:numId w:val="54"/>
        </w:numPr>
      </w:pPr>
      <w:r>
        <w:t>PS1, DLL, EXE -&gt; windows deployments</w:t>
      </w:r>
    </w:p>
    <w:p w14:paraId="7284D253" w14:textId="60A44E4E" w:rsidR="00B006D8" w:rsidRDefault="00B006D8" w:rsidP="00FB3D0D">
      <w:pPr>
        <w:pStyle w:val="ListParagraph"/>
        <w:numPr>
          <w:ilvl w:val="0"/>
          <w:numId w:val="54"/>
        </w:numPr>
      </w:pPr>
      <w:r>
        <w:t>OS</w:t>
      </w:r>
    </w:p>
    <w:p w14:paraId="401CD26F" w14:textId="48F0DE60" w:rsidR="00EA657D" w:rsidRDefault="00EA657D" w:rsidP="00FB3D0D">
      <w:pPr>
        <w:pStyle w:val="ListParagraph"/>
        <w:numPr>
          <w:ilvl w:val="0"/>
          <w:numId w:val="54"/>
        </w:numPr>
      </w:pPr>
      <w:r>
        <w:t xml:space="preserve">Advanced git usecases (hooks ?)  </w:t>
      </w:r>
      <w:hyperlink r:id="rId13" w:history="1">
        <w:r>
          <w:rPr>
            <w:rStyle w:val="Hyperlink"/>
          </w:rPr>
          <w:t>https://git-scm.com/book/en/v2/Customizing-Git-Git-Hooks</w:t>
        </w:r>
      </w:hyperlink>
    </w:p>
    <w:p w14:paraId="5B8FF465" w14:textId="3BAA922F" w:rsidR="00EA657D" w:rsidRDefault="00EA657D" w:rsidP="00FB3D0D">
      <w:pPr>
        <w:pStyle w:val="ListParagraph"/>
        <w:numPr>
          <w:ilvl w:val="0"/>
          <w:numId w:val="54"/>
        </w:numPr>
      </w:pPr>
      <w:r>
        <w:t>Aws cli --- cli-input-json</w:t>
      </w:r>
    </w:p>
    <w:p w14:paraId="5DA07EFA" w14:textId="2D140D25" w:rsidR="00380379" w:rsidRDefault="00380379" w:rsidP="00FB3D0D">
      <w:pPr>
        <w:pStyle w:val="ListParagraph"/>
        <w:numPr>
          <w:ilvl w:val="0"/>
          <w:numId w:val="54"/>
        </w:numPr>
      </w:pPr>
      <w:r>
        <w:t>Anti-patterns</w:t>
      </w:r>
      <w:r w:rsidR="009850AB">
        <w:t xml:space="preserve"> – coding, pipeline, devops ... </w:t>
      </w:r>
    </w:p>
    <w:p w14:paraId="5C65BA74" w14:textId="1D2C1647" w:rsidR="002E4230" w:rsidRDefault="002E4230" w:rsidP="00FB3D0D">
      <w:pPr>
        <w:pStyle w:val="ListParagraph"/>
        <w:numPr>
          <w:ilvl w:val="0"/>
          <w:numId w:val="54"/>
        </w:numPr>
      </w:pPr>
      <w:r>
        <w:t>Pipelines – idea: Cross Acccount using S3</w:t>
      </w:r>
    </w:p>
    <w:p w14:paraId="5837181E" w14:textId="77777777" w:rsidR="00450D73" w:rsidRDefault="00450D73" w:rsidP="00110388"/>
    <w:p w14:paraId="342B9C4E" w14:textId="0CC2B457" w:rsidR="00110388" w:rsidRDefault="00110388" w:rsidP="00110388">
      <w:pPr>
        <w:pStyle w:val="ListParagraph"/>
        <w:numPr>
          <w:ilvl w:val="0"/>
          <w:numId w:val="54"/>
        </w:numPr>
      </w:pPr>
      <w:hyperlink r:id="rId14" w:history="1">
        <w:r w:rsidRPr="005A4444">
          <w:rPr>
            <w:rStyle w:val="Hyperlink"/>
          </w:rPr>
          <w:t>https://www.packer.io/intro/getting-started/build-image.html</w:t>
        </w:r>
      </w:hyperlink>
      <w:r>
        <w:t xml:space="preserve"> </w:t>
      </w:r>
    </w:p>
    <w:p w14:paraId="24E30283" w14:textId="5EE3A3FD" w:rsidR="00110388" w:rsidRDefault="00110388" w:rsidP="00110388">
      <w:pPr>
        <w:pStyle w:val="ListParagraph"/>
        <w:numPr>
          <w:ilvl w:val="0"/>
          <w:numId w:val="54"/>
        </w:numPr>
      </w:pPr>
      <w:hyperlink r:id="rId15" w:history="1">
        <w:r w:rsidRPr="005A4444">
          <w:rPr>
            <w:rStyle w:val="Hyperlink"/>
          </w:rPr>
          <w:t>https://aws.amazon.com/de/blogs/devops/how-to-create-an-ami-builder-with-aws-codebuild-and-hashicorp-packer/</w:t>
        </w:r>
      </w:hyperlink>
      <w:r>
        <w:t xml:space="preserve"> </w:t>
      </w:r>
    </w:p>
    <w:p w14:paraId="51985486" w14:textId="19948BAF" w:rsidR="00110388" w:rsidRDefault="00110388" w:rsidP="00110388">
      <w:pPr>
        <w:pStyle w:val="ListParagraph"/>
        <w:numPr>
          <w:ilvl w:val="0"/>
          <w:numId w:val="54"/>
        </w:numPr>
      </w:pPr>
      <w:hyperlink r:id="rId16" w:history="1">
        <w:r w:rsidRPr="005A4444">
          <w:rPr>
            <w:rStyle w:val="Hyperlink"/>
          </w:rPr>
          <w:t>https://www.cvedetails.com</w:t>
        </w:r>
      </w:hyperlink>
      <w:r>
        <w:t xml:space="preserve"> </w:t>
      </w:r>
    </w:p>
    <w:p w14:paraId="3E20B1DA" w14:textId="77777777" w:rsidR="000E6746" w:rsidRDefault="000E6746" w:rsidP="000E6746">
      <w:r>
        <w:t>from Gregor Roehrich to everyone:</w:t>
      </w:r>
    </w:p>
    <w:p w14:paraId="0753D4CF" w14:textId="77777777" w:rsidR="000E6746" w:rsidRDefault="000E6746" w:rsidP="000E6746">
      <w:r>
        <w:t>https://www.envoyproxy.io/</w:t>
      </w:r>
    </w:p>
    <w:p w14:paraId="3617D028" w14:textId="77777777" w:rsidR="000E6746" w:rsidRDefault="000E6746" w:rsidP="000E6746">
      <w:r>
        <w:t>from Gregor Roehrich to everyone:</w:t>
      </w:r>
    </w:p>
    <w:p w14:paraId="4A9968E5" w14:textId="77777777" w:rsidR="000E6746" w:rsidRDefault="000E6746" w:rsidP="000E6746">
      <w:r>
        <w:t>https://aws.amazon.com/de/app-mesh/</w:t>
      </w:r>
    </w:p>
    <w:p w14:paraId="7A59F546" w14:textId="77777777" w:rsidR="000E6746" w:rsidRDefault="000E6746" w:rsidP="000E6746">
      <w:r>
        <w:t>from Gregor Roehrich to everyone:</w:t>
      </w:r>
    </w:p>
    <w:p w14:paraId="398E428C" w14:textId="7FF48695" w:rsidR="000E6746" w:rsidRDefault="004B209E" w:rsidP="000E6746">
      <w:hyperlink r:id="rId17" w:history="1">
        <w:r w:rsidRPr="005A4444">
          <w:rPr>
            <w:rStyle w:val="Hyperlink"/>
          </w:rPr>
          <w:t>https://aws.amazon.com/de/cloud-map/</w:t>
        </w:r>
      </w:hyperlink>
    </w:p>
    <w:p w14:paraId="00060BBD" w14:textId="77777777" w:rsidR="004B209E" w:rsidRDefault="004B209E" w:rsidP="000E6746"/>
    <w:p w14:paraId="62DC0999" w14:textId="77777777" w:rsidR="004B209E" w:rsidRDefault="004B209E" w:rsidP="000E6746"/>
    <w:p w14:paraId="13251EEC" w14:textId="77777777" w:rsidR="004B209E" w:rsidRDefault="004B209E" w:rsidP="004B209E">
      <w:r>
        <w:t>from Gregor Roehrich to everyone:</w:t>
      </w:r>
    </w:p>
    <w:p w14:paraId="12200646" w14:textId="77777777" w:rsidR="004B209E" w:rsidRDefault="004B209E" w:rsidP="004B209E">
      <w:r>
        <w:t>https://docs.aws.amazon.com/codepipeline/latest/userguide/actions-variables.html</w:t>
      </w:r>
    </w:p>
    <w:p w14:paraId="719D6A4B" w14:textId="77777777" w:rsidR="004B209E" w:rsidRDefault="004B209E" w:rsidP="004B209E">
      <w:r>
        <w:t>from Gregor Roehrich to everyone:</w:t>
      </w:r>
    </w:p>
    <w:p w14:paraId="2E691C02" w14:textId="118ECC11" w:rsidR="004B209E" w:rsidRDefault="004B209E" w:rsidP="004B209E">
      <w:hyperlink r:id="rId18" w:history="1">
        <w:r w:rsidRPr="005A4444">
          <w:rPr>
            <w:rStyle w:val="Hyperlink"/>
          </w:rPr>
          <w:t>https://git-scm.com/</w:t>
        </w:r>
      </w:hyperlink>
    </w:p>
    <w:p w14:paraId="0A5C3890" w14:textId="6D7C596E" w:rsidR="004B209E" w:rsidRDefault="00856852" w:rsidP="004B209E">
      <w:r>
        <w:t xml:space="preserve">GIT: </w:t>
      </w:r>
      <w:r w:rsidR="004B209E">
        <w:t xml:space="preserve">Mirror - &gt; hook ... </w:t>
      </w:r>
    </w:p>
    <w:p w14:paraId="3FF482BC" w14:textId="460B5055" w:rsidR="00520A2B" w:rsidRDefault="00520A2B" w:rsidP="004B209E">
      <w:r>
        <w:t>Manage parameters across the pipeline: Systems Manager is accessble from CloudFormation.</w:t>
      </w:r>
    </w:p>
    <w:p w14:paraId="22482DA1" w14:textId="49787B84" w:rsidR="00520A2B" w:rsidRDefault="00520A2B" w:rsidP="004B209E">
      <w:r>
        <w:t>Dynamo DB – other approach, for matrixes, more info.</w:t>
      </w:r>
    </w:p>
    <w:p w14:paraId="0FF1A016" w14:textId="6156FA08" w:rsidR="00453B42" w:rsidRDefault="00453B42" w:rsidP="004B209E">
      <w:r>
        <w:t xml:space="preserve">Running jenkins on docker ?! </w:t>
      </w:r>
      <w:r w:rsidR="001A2799">
        <w:t>he said good combo</w:t>
      </w:r>
      <w:r w:rsidR="00C65324">
        <w:t xml:space="preserve"> no tools needs to be setup.</w:t>
      </w:r>
    </w:p>
    <w:p w14:paraId="5A5C6C6C" w14:textId="08D3CDC3" w:rsidR="00134C1B" w:rsidRDefault="00134C1B" w:rsidP="004B209E">
      <w:r>
        <w:t xml:space="preserve">Aws.training – </w:t>
      </w:r>
    </w:p>
    <w:p w14:paraId="7A952BE8" w14:textId="7FE4B6BD" w:rsidR="00134C1B" w:rsidRDefault="00134C1B" w:rsidP="004B209E">
      <w:r>
        <w:t>For the exam – use the Note: sections of the documentation. For devops – CodePipeline for sure.</w:t>
      </w:r>
    </w:p>
    <w:p w14:paraId="66723A94" w14:textId="77777777" w:rsidR="0061723A" w:rsidRDefault="0061723A" w:rsidP="004B209E"/>
    <w:p w14:paraId="473E2E23" w14:textId="377CBD8C" w:rsidR="0061723A" w:rsidRDefault="0061723A">
      <w:pPr>
        <w:spacing w:line="259" w:lineRule="auto"/>
      </w:pPr>
      <w:r>
        <w:br w:type="page"/>
      </w:r>
    </w:p>
    <w:p w14:paraId="539EE8D5" w14:textId="77777777" w:rsidR="0061723A" w:rsidRDefault="0061723A" w:rsidP="0061723A">
      <w:r>
        <w:t>No</w:t>
      </w:r>
    </w:p>
    <w:p w14:paraId="1257141D" w14:textId="77777777" w:rsidR="0061723A" w:rsidRDefault="0061723A" w:rsidP="0061723A">
      <w:r>
        <w:t>from Gregor Roehrich to everyone:</w:t>
      </w:r>
    </w:p>
    <w:p w14:paraId="31AB631E" w14:textId="77777777" w:rsidR="0061723A" w:rsidRDefault="0061723A" w:rsidP="0061723A">
      <w:r>
        <w:t>https://www.envoyproxy.io/</w:t>
      </w:r>
    </w:p>
    <w:p w14:paraId="170653C9" w14:textId="77777777" w:rsidR="0061723A" w:rsidRDefault="0061723A" w:rsidP="0061723A">
      <w:r>
        <w:t>from Gregor Roehrich to everyone:</w:t>
      </w:r>
    </w:p>
    <w:p w14:paraId="68C91059" w14:textId="77777777" w:rsidR="0061723A" w:rsidRDefault="0061723A" w:rsidP="0061723A">
      <w:r>
        <w:t>https://aws.amazon.com/de/app-mesh/</w:t>
      </w:r>
    </w:p>
    <w:p w14:paraId="0485075E" w14:textId="77777777" w:rsidR="0061723A" w:rsidRDefault="0061723A" w:rsidP="0061723A">
      <w:r>
        <w:t>from Gregor Roehrich to everyone:</w:t>
      </w:r>
    </w:p>
    <w:p w14:paraId="7E785D3D" w14:textId="77777777" w:rsidR="0061723A" w:rsidRDefault="0061723A" w:rsidP="0061723A">
      <w:r>
        <w:t>https://aws.amazon.com/de/cloud-map/</w:t>
      </w:r>
    </w:p>
    <w:p w14:paraId="6A9DE0EC" w14:textId="77777777" w:rsidR="0061723A" w:rsidRDefault="0061723A" w:rsidP="0061723A">
      <w:r>
        <w:t>from Gregor Roehrich to everyone:</w:t>
      </w:r>
    </w:p>
    <w:p w14:paraId="45CAB000" w14:textId="77777777" w:rsidR="0061723A" w:rsidRDefault="0061723A" w:rsidP="0061723A">
      <w:r>
        <w:t>https://aws.amazon.com/de/serverless/developer-tools/</w:t>
      </w:r>
    </w:p>
    <w:p w14:paraId="0BCEC9EB" w14:textId="77777777" w:rsidR="0061723A" w:rsidRDefault="0061723A" w:rsidP="0061723A">
      <w:r>
        <w:t>from Gregor Roehrich to everyone:</w:t>
      </w:r>
    </w:p>
    <w:p w14:paraId="1724EEA7" w14:textId="77777777" w:rsidR="0061723A" w:rsidRDefault="0061723A" w:rsidP="0061723A">
      <w:r>
        <w:t>https://aws.amazon.com/de/serverless/sam/</w:t>
      </w:r>
    </w:p>
    <w:p w14:paraId="7EE42B92" w14:textId="77777777" w:rsidR="0061723A" w:rsidRDefault="0061723A" w:rsidP="0061723A">
      <w:r>
        <w:t>from Gregor Roehrich to everyone:</w:t>
      </w:r>
    </w:p>
    <w:p w14:paraId="12687501" w14:textId="77777777" w:rsidR="0061723A" w:rsidRDefault="0061723A" w:rsidP="0061723A">
      <w:r>
        <w:t>https://www.nice-software.com/</w:t>
      </w:r>
    </w:p>
    <w:p w14:paraId="4C5D6FAB" w14:textId="77777777" w:rsidR="0061723A" w:rsidRDefault="0061723A" w:rsidP="0061723A">
      <w:r>
        <w:t>from Gregor Roehrich to everyone:</w:t>
      </w:r>
    </w:p>
    <w:p w14:paraId="3791D7D3" w14:textId="77777777" w:rsidR="0061723A" w:rsidRDefault="0061723A" w:rsidP="0061723A">
      <w:r>
        <w:t>Lab-Time is approx. until 03:15 pm</w:t>
      </w:r>
    </w:p>
    <w:p w14:paraId="71119849" w14:textId="77777777" w:rsidR="0061723A" w:rsidRDefault="0061723A" w:rsidP="0061723A">
      <w:r>
        <w:t>from Gregor Roehrich to everyone:</w:t>
      </w:r>
    </w:p>
    <w:p w14:paraId="4B0C122B" w14:textId="77777777" w:rsidR="0061723A" w:rsidRDefault="0061723A" w:rsidP="0061723A">
      <w:r>
        <w:t>https://docs.aws.amazon.com/codepipeline/latest/userguide/actions-variables.html</w:t>
      </w:r>
    </w:p>
    <w:p w14:paraId="2921D9F5" w14:textId="77777777" w:rsidR="0061723A" w:rsidRDefault="0061723A" w:rsidP="0061723A">
      <w:r>
        <w:t>from Gregor Roehrich to everyone:</w:t>
      </w:r>
    </w:p>
    <w:p w14:paraId="12B359C8" w14:textId="77777777" w:rsidR="0061723A" w:rsidRDefault="0061723A" w:rsidP="0061723A">
      <w:r>
        <w:t>https://git-scm.com/</w:t>
      </w:r>
    </w:p>
    <w:p w14:paraId="058815F7" w14:textId="77777777" w:rsidR="0061723A" w:rsidRDefault="0061723A" w:rsidP="0061723A">
      <w:r>
        <w:t>from Andreas Wimmersberger to everyone:</w:t>
      </w:r>
    </w:p>
    <w:p w14:paraId="50BF6312" w14:textId="77777777" w:rsidR="0061723A" w:rsidRDefault="0061723A" w:rsidP="0061723A">
      <w:r>
        <w:t>Happy</w:t>
      </w:r>
    </w:p>
    <w:p w14:paraId="5948882C" w14:textId="77777777" w:rsidR="0061723A" w:rsidRDefault="0061723A" w:rsidP="0061723A">
      <w:r>
        <w:t>from Michael Pazourek to everyone:</w:t>
      </w:r>
    </w:p>
    <w:p w14:paraId="4E9CE9A2" w14:textId="77777777" w:rsidR="0061723A" w:rsidRDefault="0061723A" w:rsidP="0061723A">
      <w:r>
        <w:t>i am also ready</w:t>
      </w:r>
    </w:p>
    <w:p w14:paraId="74BBCA09" w14:textId="77777777" w:rsidR="0061723A" w:rsidRDefault="0061723A" w:rsidP="0061723A">
      <w:r>
        <w:t>from Karol to everyone:</w:t>
      </w:r>
    </w:p>
    <w:p w14:paraId="6342A178" w14:textId="77777777" w:rsidR="0061723A" w:rsidRDefault="0061723A" w:rsidP="0061723A">
      <w:r>
        <w:t>I think I'll finish it after the training. so ready also from my side</w:t>
      </w:r>
    </w:p>
    <w:p w14:paraId="0E396F82" w14:textId="77777777" w:rsidR="0061723A" w:rsidRDefault="0061723A" w:rsidP="0061723A">
      <w:r>
        <w:t>from Michael Kargl to everyone:</w:t>
      </w:r>
    </w:p>
    <w:p w14:paraId="4C778BD1" w14:textId="77777777" w:rsidR="0061723A" w:rsidRDefault="0061723A" w:rsidP="0061723A">
      <w:r>
        <w:t>I'll need a little more time but I can play as we go</w:t>
      </w:r>
    </w:p>
    <w:p w14:paraId="213BB69B" w14:textId="77777777" w:rsidR="0061723A" w:rsidRDefault="0061723A" w:rsidP="0061723A">
      <w:r>
        <w:t>from Gregor Roehrich to everyone:</w:t>
      </w:r>
    </w:p>
    <w:p w14:paraId="0AD91E72" w14:textId="77777777" w:rsidR="0061723A" w:rsidRDefault="0061723A" w:rsidP="0061723A">
      <w:r>
        <w:t>https://aws.amazon.com/de/training/path-devops/</w:t>
      </w:r>
    </w:p>
    <w:p w14:paraId="4671AF7D" w14:textId="77777777" w:rsidR="0061723A" w:rsidRDefault="0061723A" w:rsidP="0061723A">
      <w:r>
        <w:t>from Gregor Roehrich to everyone:</w:t>
      </w:r>
    </w:p>
    <w:p w14:paraId="47806C9D" w14:textId="1CACA4B7" w:rsidR="0061723A" w:rsidRDefault="004A63AA" w:rsidP="0061723A">
      <w:hyperlink r:id="rId19" w:history="1">
        <w:r w:rsidRPr="005A4444">
          <w:rPr>
            <w:rStyle w:val="Hyperlink"/>
          </w:rPr>
          <w:t>https://www.aws.training/Details/eLearning?id=34146</w:t>
        </w:r>
      </w:hyperlink>
    </w:p>
    <w:p w14:paraId="3549D052" w14:textId="77777777" w:rsidR="004A63AA" w:rsidRDefault="004A63AA" w:rsidP="0061723A"/>
    <w:p w14:paraId="2637D321" w14:textId="7636917A" w:rsidR="004A63AA" w:rsidRDefault="004A63AA" w:rsidP="0061723A">
      <w:r w:rsidRPr="004A63AA">
        <w:t xml:space="preserve">   Robot</w:t>
      </w:r>
      <w:r w:rsidRPr="004A63AA">
        <w:cr/>
        <w:t xml:space="preserve">    PyTest</w:t>
      </w:r>
      <w:r w:rsidRPr="004A63AA">
        <w:cr/>
        <w:t xml:space="preserve">    Unittest</w:t>
      </w:r>
      <w:r w:rsidRPr="004A63AA">
        <w:cr/>
        <w:t xml:space="preserve">    DocTest</w:t>
      </w:r>
      <w:r w:rsidRPr="004A63AA">
        <w:cr/>
        <w:t xml:space="preserve">    Nose2</w:t>
      </w:r>
      <w:r w:rsidRPr="004A63AA">
        <w:cr/>
        <w:t xml:space="preserve">    Testify</w:t>
      </w:r>
    </w:p>
    <w:p w14:paraId="63D65EA1" w14:textId="2FF7F4E0" w:rsidR="004A63AA" w:rsidRDefault="004A63AA" w:rsidP="0061723A">
      <w:r>
        <w:t>Make sure small enough. Unit and pytests</w:t>
      </w:r>
      <w:bookmarkStart w:id="0" w:name="_GoBack"/>
      <w:bookmarkEnd w:id="0"/>
    </w:p>
    <w:p w14:paraId="46AB59E0" w14:textId="77777777" w:rsidR="004A63AA" w:rsidRDefault="004A63AA" w:rsidP="0061723A"/>
    <w:p w14:paraId="67D6F174" w14:textId="7BDED17A" w:rsidR="008A46FC" w:rsidRDefault="008A46FC" w:rsidP="008A46FC">
      <w:pPr>
        <w:pStyle w:val="1Nadpis"/>
      </w:pPr>
      <w:r>
        <w:t>Question</w:t>
      </w:r>
    </w:p>
    <w:p w14:paraId="3BF9DEA2" w14:textId="61F025CD" w:rsidR="008A46FC" w:rsidRDefault="008A46FC" w:rsidP="008A46FC">
      <w:r>
        <w:t>Code analyisis – aws deep learning tool (Code Review ?! )</w:t>
      </w:r>
    </w:p>
    <w:p w14:paraId="40CBB51E" w14:textId="43E3F1BD" w:rsidR="008A46FC" w:rsidRDefault="008A46FC" w:rsidP="008A46FC">
      <w:r>
        <w:t>Testing – a good tool to mock boto3 (?)</w:t>
      </w:r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20"/>
      <w:footerReference w:type="default" r:id="rId2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59C20" w14:textId="77777777" w:rsidR="00AF7E0A" w:rsidRDefault="00AF7E0A" w:rsidP="00DB0F9F">
      <w:pPr>
        <w:spacing w:after="0" w:line="240" w:lineRule="auto"/>
      </w:pPr>
      <w:r>
        <w:separator/>
      </w:r>
    </w:p>
  </w:endnote>
  <w:endnote w:type="continuationSeparator" w:id="0">
    <w:p w14:paraId="7B65723F" w14:textId="77777777" w:rsidR="00AF7E0A" w:rsidRDefault="00AF7E0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A63A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A0F8D" w14:textId="77777777" w:rsidR="00AF7E0A" w:rsidRDefault="00AF7E0A" w:rsidP="00DB0F9F">
      <w:pPr>
        <w:spacing w:after="0" w:line="240" w:lineRule="auto"/>
      </w:pPr>
      <w:r>
        <w:separator/>
      </w:r>
    </w:p>
  </w:footnote>
  <w:footnote w:type="continuationSeparator" w:id="0">
    <w:p w14:paraId="69AF2E67" w14:textId="77777777" w:rsidR="00AF7E0A" w:rsidRDefault="00AF7E0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163904"/>
    <w:multiLevelType w:val="hybridMultilevel"/>
    <w:tmpl w:val="CD561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8"/>
  </w:num>
  <w:num w:numId="10">
    <w:abstractNumId w:val="32"/>
  </w:num>
  <w:num w:numId="11">
    <w:abstractNumId w:val="43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5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4"/>
  </w:num>
  <w:num w:numId="28">
    <w:abstractNumId w:val="50"/>
  </w:num>
  <w:num w:numId="29">
    <w:abstractNumId w:val="33"/>
  </w:num>
  <w:num w:numId="30">
    <w:abstractNumId w:val="16"/>
  </w:num>
  <w:num w:numId="31">
    <w:abstractNumId w:val="2"/>
  </w:num>
  <w:num w:numId="32">
    <w:abstractNumId w:val="51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2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5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 w:numId="54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64D53"/>
    <w:rsid w:val="00077F00"/>
    <w:rsid w:val="00084EDD"/>
    <w:rsid w:val="000872F8"/>
    <w:rsid w:val="00095EF3"/>
    <w:rsid w:val="000A081A"/>
    <w:rsid w:val="000A1E6B"/>
    <w:rsid w:val="000B7F14"/>
    <w:rsid w:val="000C3804"/>
    <w:rsid w:val="000D2113"/>
    <w:rsid w:val="000E6746"/>
    <w:rsid w:val="000F5746"/>
    <w:rsid w:val="00110388"/>
    <w:rsid w:val="00111444"/>
    <w:rsid w:val="00131492"/>
    <w:rsid w:val="00134C1B"/>
    <w:rsid w:val="001408AD"/>
    <w:rsid w:val="0015321A"/>
    <w:rsid w:val="00155BC3"/>
    <w:rsid w:val="00162542"/>
    <w:rsid w:val="001717F7"/>
    <w:rsid w:val="001831AE"/>
    <w:rsid w:val="00184A5A"/>
    <w:rsid w:val="001A2799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4230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80379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0D73"/>
    <w:rsid w:val="00452D04"/>
    <w:rsid w:val="00453B42"/>
    <w:rsid w:val="004606E6"/>
    <w:rsid w:val="00462E9D"/>
    <w:rsid w:val="00477739"/>
    <w:rsid w:val="00494150"/>
    <w:rsid w:val="004A5B1E"/>
    <w:rsid w:val="004A63AA"/>
    <w:rsid w:val="004A7C73"/>
    <w:rsid w:val="004B209E"/>
    <w:rsid w:val="004E150A"/>
    <w:rsid w:val="004E7B04"/>
    <w:rsid w:val="004F6A2E"/>
    <w:rsid w:val="00500FD3"/>
    <w:rsid w:val="00505223"/>
    <w:rsid w:val="005206AD"/>
    <w:rsid w:val="00520A2B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1723A"/>
    <w:rsid w:val="00624C7A"/>
    <w:rsid w:val="00663439"/>
    <w:rsid w:val="00671971"/>
    <w:rsid w:val="0067385A"/>
    <w:rsid w:val="00677380"/>
    <w:rsid w:val="00682F96"/>
    <w:rsid w:val="0069647C"/>
    <w:rsid w:val="006964B3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24EB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7F4188"/>
    <w:rsid w:val="00802A19"/>
    <w:rsid w:val="008052BD"/>
    <w:rsid w:val="00810883"/>
    <w:rsid w:val="00812232"/>
    <w:rsid w:val="0085199C"/>
    <w:rsid w:val="00856852"/>
    <w:rsid w:val="00857202"/>
    <w:rsid w:val="008607A2"/>
    <w:rsid w:val="00886638"/>
    <w:rsid w:val="008953B2"/>
    <w:rsid w:val="008A46FC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2FF1"/>
    <w:rsid w:val="00924515"/>
    <w:rsid w:val="00927F71"/>
    <w:rsid w:val="0093153A"/>
    <w:rsid w:val="00931547"/>
    <w:rsid w:val="00936723"/>
    <w:rsid w:val="00941801"/>
    <w:rsid w:val="0094524C"/>
    <w:rsid w:val="0094705F"/>
    <w:rsid w:val="0096754D"/>
    <w:rsid w:val="0097005B"/>
    <w:rsid w:val="00971BA6"/>
    <w:rsid w:val="00980C3D"/>
    <w:rsid w:val="009850AB"/>
    <w:rsid w:val="009B3654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AF010B"/>
    <w:rsid w:val="00AF7E0A"/>
    <w:rsid w:val="00B006D8"/>
    <w:rsid w:val="00B102B8"/>
    <w:rsid w:val="00B10708"/>
    <w:rsid w:val="00B122B1"/>
    <w:rsid w:val="00B13F89"/>
    <w:rsid w:val="00B1550A"/>
    <w:rsid w:val="00B22DBB"/>
    <w:rsid w:val="00B45252"/>
    <w:rsid w:val="00B51772"/>
    <w:rsid w:val="00B54A85"/>
    <w:rsid w:val="00B70FAF"/>
    <w:rsid w:val="00B71356"/>
    <w:rsid w:val="00B751A7"/>
    <w:rsid w:val="00B86A00"/>
    <w:rsid w:val="00B87236"/>
    <w:rsid w:val="00B91A0E"/>
    <w:rsid w:val="00B9219E"/>
    <w:rsid w:val="00B97786"/>
    <w:rsid w:val="00BA05B3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65324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154D4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50AE6"/>
    <w:rsid w:val="00E84E48"/>
    <w:rsid w:val="00E86704"/>
    <w:rsid w:val="00EA657D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B3D0D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rastructure.aws" TargetMode="External"/><Relationship Id="rId13" Type="http://schemas.openxmlformats.org/officeDocument/2006/relationships/hyperlink" Target="https://git-scm.com/book/en/v2/Customizing-Git-Git-Hooks" TargetMode="External"/><Relationship Id="rId18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trunkbaseddevelopment.com/" TargetMode="External"/><Relationship Id="rId17" Type="http://schemas.openxmlformats.org/officeDocument/2006/relationships/hyperlink" Target="https://aws.amazon.com/de/cloud-ma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vedetails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de/cloudformation/resources/templat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de/blogs/devops/how-to-create-an-ami-builder-with-aws-codebuild-and-hashicorp-pack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aws.amazon.com/de_de/AWSCloudFormation/latest/UserGuide/cfn-helper-scripts-reference.html" TargetMode="External"/><Relationship Id="rId19" Type="http://schemas.openxmlformats.org/officeDocument/2006/relationships/hyperlink" Target="https://www.aws.training/Details/eLearning?id=341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ebialabs.com/periodic-table-of-devops-tools/" TargetMode="External"/><Relationship Id="rId14" Type="http://schemas.openxmlformats.org/officeDocument/2006/relationships/hyperlink" Target="https://www.packer.io/intro/getting-started/build-image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B4DEDE5E-4686-4EEF-AB30-3C80665E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3466</TotalTime>
  <Pages>6</Pages>
  <Words>385</Words>
  <Characters>3113</Characters>
  <Application>Microsoft Office Word</Application>
  <DocSecurity>0</DocSecurity>
  <Lines>101</Lines>
  <Paragraphs>81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5" baseType="lpstr">
      <vt:lpstr/>
      <vt:lpstr>DevOps intro</vt:lpstr>
      <vt:lpstr>Question</vt:lpstr>
      <vt:lpstr/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56</cp:revision>
  <cp:lastPrinted>2014-03-17T12:58:00Z</cp:lastPrinted>
  <dcterms:created xsi:type="dcterms:W3CDTF">2019-01-07T11:52:00Z</dcterms:created>
  <dcterms:modified xsi:type="dcterms:W3CDTF">2020-04-17T13:55:00Z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