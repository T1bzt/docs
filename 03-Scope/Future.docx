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16E36B95" w14:textId="77777777" w:rsidR="00D54A2F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21850151" w:history="1">
            <w:r w:rsidR="00D54A2F" w:rsidRPr="00821593">
              <w:rPr>
                <w:rStyle w:val="Hyperlink"/>
                <w:noProof/>
              </w:rPr>
              <w:t>1.</w:t>
            </w:r>
            <w:r w:rsidR="00D54A2F">
              <w:rPr>
                <w:rFonts w:eastAsiaTheme="minorEastAsia"/>
                <w:noProof/>
                <w:lang w:val="en-US"/>
              </w:rPr>
              <w:tab/>
            </w:r>
            <w:r w:rsidR="00D54A2F" w:rsidRPr="00821593">
              <w:rPr>
                <w:rStyle w:val="Hyperlink"/>
                <w:noProof/>
              </w:rPr>
              <w:t>Edge Computing</w:t>
            </w:r>
            <w:r w:rsidR="00D54A2F">
              <w:rPr>
                <w:noProof/>
                <w:webHidden/>
              </w:rPr>
              <w:tab/>
            </w:r>
            <w:r w:rsidR="00D54A2F">
              <w:rPr>
                <w:noProof/>
                <w:webHidden/>
              </w:rPr>
              <w:fldChar w:fldCharType="begin"/>
            </w:r>
            <w:r w:rsidR="00D54A2F">
              <w:rPr>
                <w:noProof/>
                <w:webHidden/>
              </w:rPr>
              <w:instrText xml:space="preserve"> PAGEREF _Toc21850151 \h </w:instrText>
            </w:r>
            <w:r w:rsidR="00D54A2F">
              <w:rPr>
                <w:noProof/>
                <w:webHidden/>
              </w:rPr>
            </w:r>
            <w:r w:rsidR="00D54A2F">
              <w:rPr>
                <w:noProof/>
                <w:webHidden/>
              </w:rPr>
              <w:fldChar w:fldCharType="separate"/>
            </w:r>
            <w:r w:rsidR="00D54A2F">
              <w:rPr>
                <w:noProof/>
                <w:webHidden/>
              </w:rPr>
              <w:t>2</w:t>
            </w:r>
            <w:r w:rsidR="00D54A2F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EEB0A86" w:rsidR="0097005B" w:rsidRDefault="00563060" w:rsidP="00571D55">
      <w:pPr>
        <w:pStyle w:val="1Nadpis"/>
        <w:jc w:val="both"/>
      </w:pPr>
      <w:bookmarkStart w:id="0" w:name="_Toc21850151"/>
      <w:r>
        <w:lastRenderedPageBreak/>
        <w:t>Edge Computing</w:t>
      </w:r>
      <w:bookmarkEnd w:id="0"/>
    </w:p>
    <w:p w14:paraId="08F668D9" w14:textId="7162CFCE" w:rsidR="00563060" w:rsidRPr="00563060" w:rsidRDefault="001C4855" w:rsidP="00563060">
      <w:hyperlink r:id="rId8" w:history="1">
        <w:r w:rsidR="00563060">
          <w:rPr>
            <w:rStyle w:val="Hyperlink"/>
          </w:rPr>
          <w:t>https://www.youtube.com/watch?v=l9tOd6fHR-U</w:t>
        </w:r>
      </w:hyperlink>
    </w:p>
    <w:p w14:paraId="61FAD5DB" w14:textId="6DC23FC4" w:rsidR="00563060" w:rsidRDefault="00563060" w:rsidP="00563060">
      <w:r>
        <w:t>Edge Computing + Machine Learning + IoT.</w:t>
      </w:r>
    </w:p>
    <w:p w14:paraId="2DA2EDB9" w14:textId="5E86ADB1" w:rsidR="00D54A2F" w:rsidRDefault="00D54A2F" w:rsidP="00563060">
      <w:r>
        <w:t>Sensors!</w:t>
      </w:r>
    </w:p>
    <w:p w14:paraId="49FF99F6" w14:textId="0605B786" w:rsidR="00563060" w:rsidRPr="00563060" w:rsidRDefault="00563060" w:rsidP="00563060">
      <w:r>
        <w:rPr>
          <w:noProof/>
          <w:lang w:val="en-US"/>
        </w:rPr>
        <w:drawing>
          <wp:inline distT="0" distB="0" distL="0" distR="0" wp14:anchorId="245E4302" wp14:editId="235E4949">
            <wp:extent cx="2209800" cy="129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929" cy="13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08A" w14:textId="4FF8CD88" w:rsidR="006B3B68" w:rsidRDefault="00563060" w:rsidP="006B3B68">
      <w:r>
        <w:rPr>
          <w:noProof/>
          <w:lang w:val="en-US"/>
        </w:rPr>
        <w:drawing>
          <wp:inline distT="0" distB="0" distL="0" distR="0" wp14:anchorId="16F1AEEE" wp14:editId="53F21402">
            <wp:extent cx="5579745" cy="29686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234D" w14:textId="73D89583" w:rsidR="009416E0" w:rsidRDefault="009416E0" w:rsidP="009416E0">
      <w:pPr>
        <w:pStyle w:val="1Nadpis"/>
      </w:pPr>
      <w:r>
        <w:t>Functional Programming</w:t>
      </w:r>
    </w:p>
    <w:p w14:paraId="42E204A2" w14:textId="2E513FAC" w:rsidR="009416E0" w:rsidRPr="009416E0" w:rsidRDefault="009416E0" w:rsidP="009416E0">
      <w:hyperlink r:id="rId11" w:history="1">
        <w:r>
          <w:rPr>
            <w:rStyle w:val="Hyperlink"/>
          </w:rPr>
          <w:t>https://www.youtube.com/watch?v=QyJZzq0v7Z4</w:t>
        </w:r>
      </w:hyperlink>
      <w:bookmarkStart w:id="1" w:name="_GoBack"/>
      <w:bookmarkEnd w:id="1"/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12"/>
      <w:footerReference w:type="default" r:id="rId13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AAD54" w14:textId="77777777" w:rsidR="001C4855" w:rsidRDefault="001C4855" w:rsidP="00DB0F9F">
      <w:pPr>
        <w:spacing w:after="0" w:line="240" w:lineRule="auto"/>
      </w:pPr>
      <w:r>
        <w:separator/>
      </w:r>
    </w:p>
  </w:endnote>
  <w:endnote w:type="continuationSeparator" w:id="0">
    <w:p w14:paraId="11E8DED5" w14:textId="77777777" w:rsidR="001C4855" w:rsidRDefault="001C4855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416E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65636" w14:textId="77777777" w:rsidR="001C4855" w:rsidRDefault="001C4855" w:rsidP="00DB0F9F">
      <w:pPr>
        <w:spacing w:after="0" w:line="240" w:lineRule="auto"/>
      </w:pPr>
      <w:r>
        <w:separator/>
      </w:r>
    </w:p>
  </w:footnote>
  <w:footnote w:type="continuationSeparator" w:id="0">
    <w:p w14:paraId="783A6E27" w14:textId="77777777" w:rsidR="001C4855" w:rsidRDefault="001C4855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C4855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63060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6E0"/>
    <w:rsid w:val="00941801"/>
    <w:rsid w:val="0094524C"/>
    <w:rsid w:val="0094705F"/>
    <w:rsid w:val="0096754D"/>
    <w:rsid w:val="0097005B"/>
    <w:rsid w:val="00971BA6"/>
    <w:rsid w:val="00980C3D"/>
    <w:rsid w:val="00995C13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4A2F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tOd6fHR-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yJZzq0v7Z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6BD0D5C0-1946-401D-BBB7-ED334223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2898</TotalTime>
  <Pages>3</Pages>
  <Words>21</Words>
  <Characters>189</Characters>
  <Application>Microsoft Office Word</Application>
  <DocSecurity>0</DocSecurity>
  <Lines>13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29</cp:revision>
  <cp:lastPrinted>2014-03-17T12:58:00Z</cp:lastPrinted>
  <dcterms:created xsi:type="dcterms:W3CDTF">2019-01-07T11:52:00Z</dcterms:created>
  <dcterms:modified xsi:type="dcterms:W3CDTF">2019-10-13T07:13:00Z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